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0EAA3" w14:textId="589859D2" w:rsidR="00C6554A" w:rsidRDefault="00CC0EBE" w:rsidP="00C6554A">
      <w:pPr>
        <w:pStyle w:val="Foto"/>
      </w:pPr>
      <w:r>
        <w:rPr>
          <w:noProof/>
          <w:lang w:bidi="nl-NL"/>
        </w:rPr>
        <w:drawing>
          <wp:inline distT="0" distB="0" distL="0" distR="0" wp14:anchorId="662211DA" wp14:editId="0EFAC6A4">
            <wp:extent cx="4648200" cy="4648200"/>
            <wp:effectExtent l="19050" t="0" r="19050" b="13144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4648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ACE423B" w14:textId="1DDF0C3E" w:rsidR="00CC0EBE" w:rsidRDefault="00CC0EBE" w:rsidP="00C6554A">
      <w:pPr>
        <w:pStyle w:val="Foto"/>
      </w:pPr>
    </w:p>
    <w:p w14:paraId="39779EC9" w14:textId="0A82A767" w:rsidR="00CC0EBE" w:rsidRPr="008B5277" w:rsidRDefault="00CC0EBE" w:rsidP="00C6554A">
      <w:pPr>
        <w:pStyle w:val="Foto"/>
      </w:pPr>
    </w:p>
    <w:p w14:paraId="1CF6708B" w14:textId="0ED75B7B" w:rsidR="00C6554A" w:rsidRDefault="00CC0EBE" w:rsidP="00C6554A">
      <w:pPr>
        <w:pStyle w:val="Titel"/>
      </w:pPr>
      <w:r>
        <w:t>Analysedocument</w:t>
      </w:r>
    </w:p>
    <w:p w14:paraId="35484BC1" w14:textId="210B0098" w:rsidR="00C6554A" w:rsidRPr="00D5413C" w:rsidRDefault="00CC0EBE" w:rsidP="00C6554A">
      <w:pPr>
        <w:pStyle w:val="Ondertitel"/>
      </w:pPr>
      <w:r>
        <w:t>verzorgingspel</w:t>
      </w:r>
    </w:p>
    <w:p w14:paraId="162D53C7" w14:textId="3B15FBE8" w:rsidR="00454443" w:rsidRDefault="00CC0EBE" w:rsidP="00C6554A">
      <w:pPr>
        <w:pStyle w:val="Contactgegevens"/>
      </w:pPr>
      <w:r>
        <w:t>Mickey en Matthijs</w:t>
      </w:r>
      <w:r w:rsidR="00C6554A">
        <w:rPr>
          <w:lang w:bidi="nl-NL"/>
        </w:rPr>
        <w:t xml:space="preserve"> | </w:t>
      </w:r>
      <w:r>
        <w:t>09/09/2020</w:t>
      </w:r>
    </w:p>
    <w:p w14:paraId="556DC434" w14:textId="73D1FA22" w:rsidR="00454443" w:rsidRDefault="00454443" w:rsidP="00C6554A">
      <w:pPr>
        <w:pStyle w:val="Contactgegevens"/>
      </w:pPr>
      <w:r>
        <w:t>Klas S3 db02</w:t>
      </w:r>
    </w:p>
    <w:p w14:paraId="1862B149" w14:textId="67BAC579" w:rsidR="00454443" w:rsidRDefault="00454443">
      <w:r>
        <w:rPr>
          <w:noProof/>
        </w:rPr>
        <w:drawing>
          <wp:anchor distT="0" distB="0" distL="114300" distR="114300" simplePos="0" relativeHeight="251659264" behindDoc="0" locked="0" layoutInCell="1" allowOverlap="1" wp14:anchorId="784F38BF" wp14:editId="6C79E599">
            <wp:simplePos x="0" y="0"/>
            <wp:positionH relativeFrom="rightMargin">
              <wp:posOffset>333375</wp:posOffset>
            </wp:positionH>
            <wp:positionV relativeFrom="paragraph">
              <wp:posOffset>939801</wp:posOffset>
            </wp:positionV>
            <wp:extent cx="1483360" cy="1390650"/>
            <wp:effectExtent l="209550" t="266700" r="173990" b="266700"/>
            <wp:wrapNone/>
            <wp:docPr id="3" name="Afbeelding 3" descr="About the Righter Library - Falmouth Jewish Con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out the Righter Library - Falmouth Jewish Congreg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9414051">
                      <a:off x="0" y="0"/>
                      <a:ext cx="148336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1D37F1BF" w14:textId="77777777" w:rsidR="00454443" w:rsidRDefault="00454443" w:rsidP="00454443">
      <w:pPr>
        <w:pStyle w:val="Kop1"/>
      </w:pPr>
      <w:bookmarkStart w:id="0" w:name="_Toc50540621"/>
      <w:bookmarkStart w:id="1" w:name="_Toc50542717"/>
      <w:r>
        <w:lastRenderedPageBreak/>
        <w:t>Versiebeheer</w:t>
      </w:r>
      <w:bookmarkEnd w:id="0"/>
      <w:bookmarkEnd w:id="1"/>
    </w:p>
    <w:tbl>
      <w:tblPr>
        <w:tblStyle w:val="Rastertabel4"/>
        <w:tblW w:w="9067" w:type="dxa"/>
        <w:tblLook w:val="04A0" w:firstRow="1" w:lastRow="0" w:firstColumn="1" w:lastColumn="0" w:noHBand="0" w:noVBand="1"/>
      </w:tblPr>
      <w:tblGrid>
        <w:gridCol w:w="1068"/>
        <w:gridCol w:w="1479"/>
        <w:gridCol w:w="5386"/>
        <w:gridCol w:w="1134"/>
      </w:tblGrid>
      <w:tr w:rsidR="00454443" w:rsidRPr="00726015" w14:paraId="5F71F224" w14:textId="77777777" w:rsidTr="008F7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14:paraId="0641F705" w14:textId="77777777" w:rsidR="00454443" w:rsidRPr="00726015" w:rsidRDefault="00454443" w:rsidP="008F7DDF">
            <w:pPr>
              <w:pStyle w:val="Geenafstand"/>
              <w:rPr>
                <w:lang w:val="en-US"/>
              </w:rPr>
            </w:pPr>
            <w:r w:rsidRPr="00726015">
              <w:rPr>
                <w:lang w:val="en-US"/>
              </w:rPr>
              <w:t>Vers</w:t>
            </w:r>
            <w:r>
              <w:rPr>
                <w:lang w:val="en-US"/>
              </w:rPr>
              <w:t>ie</w:t>
            </w:r>
          </w:p>
        </w:tc>
        <w:tc>
          <w:tcPr>
            <w:tcW w:w="1479" w:type="dxa"/>
          </w:tcPr>
          <w:p w14:paraId="2BAE2AFF" w14:textId="77777777" w:rsidR="00454443" w:rsidRPr="00726015" w:rsidRDefault="00454443" w:rsidP="008F7DDF">
            <w:pPr>
              <w:pStyle w:val="Geenafstand"/>
              <w:cnfStyle w:val="100000000000" w:firstRow="1" w:lastRow="0" w:firstColumn="0" w:lastColumn="0" w:oddVBand="0" w:evenVBand="0" w:oddHBand="0" w:evenHBand="0" w:firstRowFirstColumn="0" w:firstRowLastColumn="0" w:lastRowFirstColumn="0" w:lastRowLastColumn="0"/>
              <w:rPr>
                <w:lang w:val="en-US"/>
              </w:rPr>
            </w:pPr>
            <w:r w:rsidRPr="00726015">
              <w:rPr>
                <w:lang w:val="en-US"/>
              </w:rPr>
              <w:t>Dat</w:t>
            </w:r>
            <w:r>
              <w:rPr>
                <w:lang w:val="en-US"/>
              </w:rPr>
              <w:t>um</w:t>
            </w:r>
          </w:p>
        </w:tc>
        <w:tc>
          <w:tcPr>
            <w:tcW w:w="5386" w:type="dxa"/>
          </w:tcPr>
          <w:p w14:paraId="53B44A9B" w14:textId="77777777" w:rsidR="00454443" w:rsidRPr="006B3BE1" w:rsidRDefault="00454443" w:rsidP="008F7DDF">
            <w:pPr>
              <w:pStyle w:val="Geenafstand"/>
              <w:cnfStyle w:val="100000000000" w:firstRow="1" w:lastRow="0" w:firstColumn="0" w:lastColumn="0" w:oddVBand="0" w:evenVBand="0" w:oddHBand="0" w:evenHBand="0" w:firstRowFirstColumn="0" w:firstRowLastColumn="0" w:lastRowFirstColumn="0" w:lastRowLastColumn="0"/>
            </w:pPr>
            <w:r w:rsidRPr="006B3BE1">
              <w:t>Beschrijving</w:t>
            </w:r>
          </w:p>
        </w:tc>
        <w:tc>
          <w:tcPr>
            <w:tcW w:w="1134" w:type="dxa"/>
          </w:tcPr>
          <w:p w14:paraId="469F1192" w14:textId="77777777" w:rsidR="00454443" w:rsidRPr="00726015" w:rsidRDefault="00454443" w:rsidP="008F7DDF">
            <w:pPr>
              <w:pStyle w:val="Geenafstand"/>
              <w:cnfStyle w:val="100000000000" w:firstRow="1" w:lastRow="0" w:firstColumn="0" w:lastColumn="0" w:oddVBand="0" w:evenVBand="0" w:oddHBand="0" w:evenHBand="0" w:firstRowFirstColumn="0" w:firstRowLastColumn="0" w:lastRowFirstColumn="0" w:lastRowLastColumn="0"/>
              <w:rPr>
                <w:lang w:val="en-US"/>
              </w:rPr>
            </w:pPr>
            <w:r w:rsidRPr="00726015">
              <w:rPr>
                <w:lang w:val="en-US"/>
              </w:rPr>
              <w:t>A</w:t>
            </w:r>
            <w:r>
              <w:rPr>
                <w:lang w:val="en-US"/>
              </w:rPr>
              <w:t>uteur</w:t>
            </w:r>
          </w:p>
        </w:tc>
      </w:tr>
      <w:tr w:rsidR="00454443" w:rsidRPr="00726015" w14:paraId="5AC0AA7D" w14:textId="77777777" w:rsidTr="008F7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14:paraId="316342B2" w14:textId="77777777" w:rsidR="00454443" w:rsidRPr="00726015" w:rsidRDefault="00454443" w:rsidP="008F7DDF">
            <w:pPr>
              <w:pStyle w:val="Geenafstand"/>
              <w:rPr>
                <w:lang w:val="en-US"/>
              </w:rPr>
            </w:pPr>
            <w:r>
              <w:rPr>
                <w:lang w:val="en-US"/>
              </w:rPr>
              <w:t>1</w:t>
            </w:r>
            <w:r w:rsidRPr="00726015">
              <w:rPr>
                <w:lang w:val="en-US"/>
              </w:rPr>
              <w:t>.</w:t>
            </w:r>
            <w:r>
              <w:rPr>
                <w:lang w:val="en-US"/>
              </w:rPr>
              <w:t>0</w:t>
            </w:r>
          </w:p>
        </w:tc>
        <w:tc>
          <w:tcPr>
            <w:tcW w:w="1479" w:type="dxa"/>
          </w:tcPr>
          <w:p w14:paraId="4802648E" w14:textId="77777777" w:rsidR="00454443" w:rsidRPr="00726015" w:rsidRDefault="00454443" w:rsidP="008F7DDF">
            <w:pPr>
              <w:pStyle w:val="Geenafstand"/>
              <w:cnfStyle w:val="000000100000" w:firstRow="0" w:lastRow="0" w:firstColumn="0" w:lastColumn="0" w:oddVBand="0" w:evenVBand="0" w:oddHBand="1" w:evenHBand="0" w:firstRowFirstColumn="0" w:firstRowLastColumn="0" w:lastRowFirstColumn="0" w:lastRowLastColumn="0"/>
              <w:rPr>
                <w:lang w:val="en-US"/>
              </w:rPr>
            </w:pPr>
            <w:r>
              <w:rPr>
                <w:lang w:val="en-US"/>
              </w:rPr>
              <w:t>09-09-2020</w:t>
            </w:r>
          </w:p>
        </w:tc>
        <w:tc>
          <w:tcPr>
            <w:tcW w:w="5386" w:type="dxa"/>
          </w:tcPr>
          <w:p w14:paraId="1ED876C7" w14:textId="77777777" w:rsidR="00454443" w:rsidRPr="005C002F" w:rsidRDefault="00454443" w:rsidP="008F7DDF">
            <w:pPr>
              <w:pStyle w:val="Geenafstand"/>
              <w:cnfStyle w:val="000000100000" w:firstRow="0" w:lastRow="0" w:firstColumn="0" w:lastColumn="0" w:oddVBand="0" w:evenVBand="0" w:oddHBand="1" w:evenHBand="0" w:firstRowFirstColumn="0" w:firstRowLastColumn="0" w:lastRowFirstColumn="0" w:lastRowLastColumn="0"/>
            </w:pPr>
            <w:r w:rsidRPr="005C002F">
              <w:t>Opbouw document</w:t>
            </w:r>
          </w:p>
        </w:tc>
        <w:tc>
          <w:tcPr>
            <w:tcW w:w="1134" w:type="dxa"/>
          </w:tcPr>
          <w:p w14:paraId="715165F0" w14:textId="77777777" w:rsidR="00454443" w:rsidRPr="00726015" w:rsidRDefault="00454443" w:rsidP="008F7DDF">
            <w:pPr>
              <w:pStyle w:val="Geenafstand"/>
              <w:cnfStyle w:val="000000100000" w:firstRow="0" w:lastRow="0" w:firstColumn="0" w:lastColumn="0" w:oddVBand="0" w:evenVBand="0" w:oddHBand="1" w:evenHBand="0" w:firstRowFirstColumn="0" w:firstRowLastColumn="0" w:lastRowFirstColumn="0" w:lastRowLastColumn="0"/>
              <w:rPr>
                <w:lang w:val="en-US"/>
              </w:rPr>
            </w:pPr>
            <w:r>
              <w:rPr>
                <w:lang w:val="en-US"/>
              </w:rPr>
              <w:t>Matthijs</w:t>
            </w:r>
          </w:p>
        </w:tc>
      </w:tr>
      <w:tr w:rsidR="00454443" w14:paraId="272C5234" w14:textId="77777777" w:rsidTr="008F7DDF">
        <w:tc>
          <w:tcPr>
            <w:cnfStyle w:val="001000000000" w:firstRow="0" w:lastRow="0" w:firstColumn="1" w:lastColumn="0" w:oddVBand="0" w:evenVBand="0" w:oddHBand="0" w:evenHBand="0" w:firstRowFirstColumn="0" w:firstRowLastColumn="0" w:lastRowFirstColumn="0" w:lastRowLastColumn="0"/>
            <w:tcW w:w="1068" w:type="dxa"/>
          </w:tcPr>
          <w:p w14:paraId="2C595275" w14:textId="55CE712A" w:rsidR="00454443" w:rsidRDefault="00B87911" w:rsidP="008F7DDF">
            <w:pPr>
              <w:pStyle w:val="Geenafstand"/>
            </w:pPr>
            <w:r>
              <w:t>1.1</w:t>
            </w:r>
          </w:p>
        </w:tc>
        <w:tc>
          <w:tcPr>
            <w:tcW w:w="1479" w:type="dxa"/>
          </w:tcPr>
          <w:p w14:paraId="79BD0C32" w14:textId="390DB195" w:rsidR="00454443" w:rsidRDefault="00B87911" w:rsidP="008F7DDF">
            <w:pPr>
              <w:pStyle w:val="Geenafstand"/>
              <w:cnfStyle w:val="000000000000" w:firstRow="0" w:lastRow="0" w:firstColumn="0" w:lastColumn="0" w:oddVBand="0" w:evenVBand="0" w:oddHBand="0" w:evenHBand="0" w:firstRowFirstColumn="0" w:firstRowLastColumn="0" w:lastRowFirstColumn="0" w:lastRowLastColumn="0"/>
            </w:pPr>
            <w:r>
              <w:t>10-09-2020</w:t>
            </w:r>
          </w:p>
        </w:tc>
        <w:tc>
          <w:tcPr>
            <w:tcW w:w="5386" w:type="dxa"/>
          </w:tcPr>
          <w:p w14:paraId="6489D51F" w14:textId="2256B738" w:rsidR="00454443" w:rsidRPr="005C002F" w:rsidRDefault="00B87911" w:rsidP="008F7DDF">
            <w:pPr>
              <w:pStyle w:val="Geenafstand"/>
              <w:cnfStyle w:val="000000000000" w:firstRow="0" w:lastRow="0" w:firstColumn="0" w:lastColumn="0" w:oddVBand="0" w:evenVBand="0" w:oddHBand="0" w:evenHBand="0" w:firstRowFirstColumn="0" w:firstRowLastColumn="0" w:lastRowFirstColumn="0" w:lastRowLastColumn="0"/>
            </w:pPr>
            <w:r>
              <w:t>Test cases opbouwen</w:t>
            </w:r>
          </w:p>
        </w:tc>
        <w:tc>
          <w:tcPr>
            <w:tcW w:w="1134" w:type="dxa"/>
          </w:tcPr>
          <w:p w14:paraId="16C1E2F3" w14:textId="4D0C6C74" w:rsidR="00454443" w:rsidRDefault="00B87911" w:rsidP="008F7DDF">
            <w:pPr>
              <w:pStyle w:val="Geenafstand"/>
              <w:cnfStyle w:val="000000000000" w:firstRow="0" w:lastRow="0" w:firstColumn="0" w:lastColumn="0" w:oddVBand="0" w:evenVBand="0" w:oddHBand="0" w:evenHBand="0" w:firstRowFirstColumn="0" w:firstRowLastColumn="0" w:lastRowFirstColumn="0" w:lastRowLastColumn="0"/>
            </w:pPr>
            <w:r>
              <w:t>Mickey</w:t>
            </w:r>
          </w:p>
        </w:tc>
      </w:tr>
      <w:tr w:rsidR="00454443" w14:paraId="556D90A7" w14:textId="77777777" w:rsidTr="008F7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14:paraId="6A5A6B21" w14:textId="77777777" w:rsidR="00454443" w:rsidRDefault="00454443" w:rsidP="008F7DDF">
            <w:pPr>
              <w:pStyle w:val="Geenafstand"/>
            </w:pPr>
          </w:p>
        </w:tc>
        <w:tc>
          <w:tcPr>
            <w:tcW w:w="1479" w:type="dxa"/>
          </w:tcPr>
          <w:p w14:paraId="29CCD3D1" w14:textId="77777777" w:rsidR="00454443" w:rsidRDefault="00454443" w:rsidP="008F7DDF">
            <w:pPr>
              <w:pStyle w:val="Geenafstand"/>
              <w:cnfStyle w:val="000000100000" w:firstRow="0" w:lastRow="0" w:firstColumn="0" w:lastColumn="0" w:oddVBand="0" w:evenVBand="0" w:oddHBand="1" w:evenHBand="0" w:firstRowFirstColumn="0" w:firstRowLastColumn="0" w:lastRowFirstColumn="0" w:lastRowLastColumn="0"/>
            </w:pPr>
          </w:p>
        </w:tc>
        <w:tc>
          <w:tcPr>
            <w:tcW w:w="5386" w:type="dxa"/>
          </w:tcPr>
          <w:p w14:paraId="31E6B1F3" w14:textId="77777777" w:rsidR="00454443" w:rsidRPr="005C002F" w:rsidRDefault="00454443" w:rsidP="008F7DDF">
            <w:pPr>
              <w:pStyle w:val="Geenafstand"/>
              <w:cnfStyle w:val="000000100000" w:firstRow="0" w:lastRow="0" w:firstColumn="0" w:lastColumn="0" w:oddVBand="0" w:evenVBand="0" w:oddHBand="1" w:evenHBand="0" w:firstRowFirstColumn="0" w:firstRowLastColumn="0" w:lastRowFirstColumn="0" w:lastRowLastColumn="0"/>
            </w:pPr>
          </w:p>
        </w:tc>
        <w:tc>
          <w:tcPr>
            <w:tcW w:w="1134" w:type="dxa"/>
          </w:tcPr>
          <w:p w14:paraId="7A457384" w14:textId="77777777" w:rsidR="00454443" w:rsidRDefault="00454443" w:rsidP="008F7DDF">
            <w:pPr>
              <w:pStyle w:val="Geenafstand"/>
              <w:cnfStyle w:val="000000100000" w:firstRow="0" w:lastRow="0" w:firstColumn="0" w:lastColumn="0" w:oddVBand="0" w:evenVBand="0" w:oddHBand="1" w:evenHBand="0" w:firstRowFirstColumn="0" w:firstRowLastColumn="0" w:lastRowFirstColumn="0" w:lastRowLastColumn="0"/>
            </w:pPr>
          </w:p>
        </w:tc>
      </w:tr>
      <w:tr w:rsidR="00454443" w:rsidRPr="00825E0B" w14:paraId="0CBBCE68" w14:textId="77777777" w:rsidTr="008F7DDF">
        <w:tc>
          <w:tcPr>
            <w:cnfStyle w:val="001000000000" w:firstRow="0" w:lastRow="0" w:firstColumn="1" w:lastColumn="0" w:oddVBand="0" w:evenVBand="0" w:oddHBand="0" w:evenHBand="0" w:firstRowFirstColumn="0" w:firstRowLastColumn="0" w:lastRowFirstColumn="0" w:lastRowLastColumn="0"/>
            <w:tcW w:w="1068" w:type="dxa"/>
          </w:tcPr>
          <w:p w14:paraId="675340B0" w14:textId="77777777" w:rsidR="00454443" w:rsidRDefault="00454443" w:rsidP="008F7DDF">
            <w:pPr>
              <w:pStyle w:val="Geenafstand"/>
            </w:pPr>
          </w:p>
        </w:tc>
        <w:tc>
          <w:tcPr>
            <w:tcW w:w="1479" w:type="dxa"/>
          </w:tcPr>
          <w:p w14:paraId="7FE5A0F6" w14:textId="77777777" w:rsidR="00454443" w:rsidRDefault="00454443" w:rsidP="008F7DDF">
            <w:pPr>
              <w:pStyle w:val="Geenafstand"/>
              <w:cnfStyle w:val="000000000000" w:firstRow="0" w:lastRow="0" w:firstColumn="0" w:lastColumn="0" w:oddVBand="0" w:evenVBand="0" w:oddHBand="0" w:evenHBand="0" w:firstRowFirstColumn="0" w:firstRowLastColumn="0" w:lastRowFirstColumn="0" w:lastRowLastColumn="0"/>
            </w:pPr>
          </w:p>
        </w:tc>
        <w:tc>
          <w:tcPr>
            <w:tcW w:w="5386" w:type="dxa"/>
          </w:tcPr>
          <w:p w14:paraId="275CF554" w14:textId="77777777" w:rsidR="00454443" w:rsidRPr="005C002F" w:rsidRDefault="00454443" w:rsidP="008F7DDF">
            <w:pPr>
              <w:pStyle w:val="Geenafstand"/>
              <w:cnfStyle w:val="000000000000" w:firstRow="0" w:lastRow="0" w:firstColumn="0" w:lastColumn="0" w:oddVBand="0" w:evenVBand="0" w:oddHBand="0" w:evenHBand="0" w:firstRowFirstColumn="0" w:firstRowLastColumn="0" w:lastRowFirstColumn="0" w:lastRowLastColumn="0"/>
            </w:pPr>
          </w:p>
        </w:tc>
        <w:tc>
          <w:tcPr>
            <w:tcW w:w="1134" w:type="dxa"/>
          </w:tcPr>
          <w:p w14:paraId="343C6A03" w14:textId="77777777" w:rsidR="00454443" w:rsidRPr="00825E0B" w:rsidRDefault="00454443" w:rsidP="008F7DDF">
            <w:pPr>
              <w:pStyle w:val="Geenafstand"/>
              <w:cnfStyle w:val="000000000000" w:firstRow="0" w:lastRow="0" w:firstColumn="0" w:lastColumn="0" w:oddVBand="0" w:evenVBand="0" w:oddHBand="0" w:evenHBand="0" w:firstRowFirstColumn="0" w:firstRowLastColumn="0" w:lastRowFirstColumn="0" w:lastRowLastColumn="0"/>
              <w:rPr>
                <w:lang w:val="en-GB"/>
              </w:rPr>
            </w:pPr>
          </w:p>
        </w:tc>
      </w:tr>
      <w:tr w:rsidR="00454443" w:rsidRPr="00825E0B" w14:paraId="2C299213" w14:textId="77777777" w:rsidTr="008F7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14:paraId="1BEA330A" w14:textId="77777777" w:rsidR="00454443" w:rsidRPr="00825E0B" w:rsidRDefault="00454443" w:rsidP="008F7DDF">
            <w:pPr>
              <w:pStyle w:val="Geenafstand"/>
              <w:rPr>
                <w:lang w:val="en-GB"/>
              </w:rPr>
            </w:pPr>
          </w:p>
        </w:tc>
        <w:tc>
          <w:tcPr>
            <w:tcW w:w="1479" w:type="dxa"/>
          </w:tcPr>
          <w:p w14:paraId="02B4D683" w14:textId="77777777" w:rsidR="00454443" w:rsidRPr="00825E0B" w:rsidRDefault="00454443" w:rsidP="008F7DDF">
            <w:pPr>
              <w:pStyle w:val="Geenafstand"/>
              <w:cnfStyle w:val="000000100000" w:firstRow="0" w:lastRow="0" w:firstColumn="0" w:lastColumn="0" w:oddVBand="0" w:evenVBand="0" w:oddHBand="1" w:evenHBand="0" w:firstRowFirstColumn="0" w:firstRowLastColumn="0" w:lastRowFirstColumn="0" w:lastRowLastColumn="0"/>
              <w:rPr>
                <w:lang w:val="en-GB"/>
              </w:rPr>
            </w:pPr>
          </w:p>
        </w:tc>
        <w:tc>
          <w:tcPr>
            <w:tcW w:w="5386" w:type="dxa"/>
          </w:tcPr>
          <w:p w14:paraId="6E9604D4" w14:textId="77777777" w:rsidR="00454443" w:rsidRPr="005C002F" w:rsidRDefault="00454443" w:rsidP="008F7DDF">
            <w:pPr>
              <w:pStyle w:val="Geenafstand"/>
              <w:cnfStyle w:val="000000100000" w:firstRow="0" w:lastRow="0" w:firstColumn="0" w:lastColumn="0" w:oddVBand="0" w:evenVBand="0" w:oddHBand="1" w:evenHBand="0" w:firstRowFirstColumn="0" w:firstRowLastColumn="0" w:lastRowFirstColumn="0" w:lastRowLastColumn="0"/>
            </w:pPr>
          </w:p>
        </w:tc>
        <w:tc>
          <w:tcPr>
            <w:tcW w:w="1134" w:type="dxa"/>
          </w:tcPr>
          <w:p w14:paraId="0C441D6D" w14:textId="77777777" w:rsidR="00454443" w:rsidRPr="00825E0B" w:rsidRDefault="00454443" w:rsidP="008F7DDF">
            <w:pPr>
              <w:pStyle w:val="Geenafstand"/>
              <w:cnfStyle w:val="000000100000" w:firstRow="0" w:lastRow="0" w:firstColumn="0" w:lastColumn="0" w:oddVBand="0" w:evenVBand="0" w:oddHBand="1" w:evenHBand="0" w:firstRowFirstColumn="0" w:firstRowLastColumn="0" w:lastRowFirstColumn="0" w:lastRowLastColumn="0"/>
              <w:rPr>
                <w:lang w:val="en-GB"/>
              </w:rPr>
            </w:pPr>
          </w:p>
        </w:tc>
      </w:tr>
      <w:tr w:rsidR="00454443" w:rsidRPr="00825E0B" w14:paraId="630824AB" w14:textId="77777777" w:rsidTr="008F7DDF">
        <w:tc>
          <w:tcPr>
            <w:cnfStyle w:val="001000000000" w:firstRow="0" w:lastRow="0" w:firstColumn="1" w:lastColumn="0" w:oddVBand="0" w:evenVBand="0" w:oddHBand="0" w:evenHBand="0" w:firstRowFirstColumn="0" w:firstRowLastColumn="0" w:lastRowFirstColumn="0" w:lastRowLastColumn="0"/>
            <w:tcW w:w="1068" w:type="dxa"/>
          </w:tcPr>
          <w:p w14:paraId="51D5B493" w14:textId="77777777" w:rsidR="00454443" w:rsidRDefault="00454443" w:rsidP="008F7DDF">
            <w:pPr>
              <w:pStyle w:val="Geenafstand"/>
              <w:rPr>
                <w:lang w:val="en-GB"/>
              </w:rPr>
            </w:pPr>
          </w:p>
        </w:tc>
        <w:tc>
          <w:tcPr>
            <w:tcW w:w="1479" w:type="dxa"/>
          </w:tcPr>
          <w:p w14:paraId="0E7D44CC" w14:textId="77777777" w:rsidR="00454443" w:rsidRDefault="00454443" w:rsidP="008F7DDF">
            <w:pPr>
              <w:pStyle w:val="Geenafstand"/>
              <w:cnfStyle w:val="000000000000" w:firstRow="0" w:lastRow="0" w:firstColumn="0" w:lastColumn="0" w:oddVBand="0" w:evenVBand="0" w:oddHBand="0" w:evenHBand="0" w:firstRowFirstColumn="0" w:firstRowLastColumn="0" w:lastRowFirstColumn="0" w:lastRowLastColumn="0"/>
              <w:rPr>
                <w:lang w:val="en-GB"/>
              </w:rPr>
            </w:pPr>
          </w:p>
        </w:tc>
        <w:tc>
          <w:tcPr>
            <w:tcW w:w="5386" w:type="dxa"/>
          </w:tcPr>
          <w:p w14:paraId="76C4EDF8" w14:textId="77777777" w:rsidR="00454443" w:rsidRPr="005C002F" w:rsidRDefault="00454443" w:rsidP="008F7DDF">
            <w:pPr>
              <w:pStyle w:val="Geenafstand"/>
              <w:cnfStyle w:val="000000000000" w:firstRow="0" w:lastRow="0" w:firstColumn="0" w:lastColumn="0" w:oddVBand="0" w:evenVBand="0" w:oddHBand="0" w:evenHBand="0" w:firstRowFirstColumn="0" w:firstRowLastColumn="0" w:lastRowFirstColumn="0" w:lastRowLastColumn="0"/>
            </w:pPr>
          </w:p>
        </w:tc>
        <w:tc>
          <w:tcPr>
            <w:tcW w:w="1134" w:type="dxa"/>
          </w:tcPr>
          <w:p w14:paraId="7BEA3535" w14:textId="77777777" w:rsidR="00454443" w:rsidRDefault="00454443" w:rsidP="008F7DDF">
            <w:pPr>
              <w:pStyle w:val="Geenafstand"/>
              <w:cnfStyle w:val="000000000000" w:firstRow="0" w:lastRow="0" w:firstColumn="0" w:lastColumn="0" w:oddVBand="0" w:evenVBand="0" w:oddHBand="0" w:evenHBand="0" w:firstRowFirstColumn="0" w:firstRowLastColumn="0" w:lastRowFirstColumn="0" w:lastRowLastColumn="0"/>
              <w:rPr>
                <w:lang w:val="en-US"/>
              </w:rPr>
            </w:pPr>
          </w:p>
        </w:tc>
      </w:tr>
      <w:tr w:rsidR="00454443" w:rsidRPr="00825E0B" w14:paraId="0EA757E9" w14:textId="77777777" w:rsidTr="008F7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14:paraId="4A739C0C" w14:textId="77777777" w:rsidR="00454443" w:rsidRDefault="00454443" w:rsidP="008F7DDF">
            <w:pPr>
              <w:pStyle w:val="Geenafstand"/>
              <w:rPr>
                <w:lang w:val="en-GB"/>
              </w:rPr>
            </w:pPr>
          </w:p>
        </w:tc>
        <w:tc>
          <w:tcPr>
            <w:tcW w:w="1479" w:type="dxa"/>
          </w:tcPr>
          <w:p w14:paraId="50364FBA" w14:textId="77777777" w:rsidR="00454443" w:rsidRDefault="00454443" w:rsidP="008F7DDF">
            <w:pPr>
              <w:pStyle w:val="Geenafstand"/>
              <w:cnfStyle w:val="000000100000" w:firstRow="0" w:lastRow="0" w:firstColumn="0" w:lastColumn="0" w:oddVBand="0" w:evenVBand="0" w:oddHBand="1" w:evenHBand="0" w:firstRowFirstColumn="0" w:firstRowLastColumn="0" w:lastRowFirstColumn="0" w:lastRowLastColumn="0"/>
              <w:rPr>
                <w:lang w:val="en-GB"/>
              </w:rPr>
            </w:pPr>
          </w:p>
        </w:tc>
        <w:tc>
          <w:tcPr>
            <w:tcW w:w="5386" w:type="dxa"/>
          </w:tcPr>
          <w:p w14:paraId="4E9D6477" w14:textId="77777777" w:rsidR="00454443" w:rsidRPr="005C002F" w:rsidRDefault="00454443" w:rsidP="008F7DDF">
            <w:pPr>
              <w:pStyle w:val="Geenafstand"/>
              <w:cnfStyle w:val="000000100000" w:firstRow="0" w:lastRow="0" w:firstColumn="0" w:lastColumn="0" w:oddVBand="0" w:evenVBand="0" w:oddHBand="1" w:evenHBand="0" w:firstRowFirstColumn="0" w:firstRowLastColumn="0" w:lastRowFirstColumn="0" w:lastRowLastColumn="0"/>
            </w:pPr>
          </w:p>
        </w:tc>
        <w:tc>
          <w:tcPr>
            <w:tcW w:w="1134" w:type="dxa"/>
          </w:tcPr>
          <w:p w14:paraId="07241787" w14:textId="77777777" w:rsidR="00454443" w:rsidRDefault="00454443" w:rsidP="008F7DDF">
            <w:pPr>
              <w:pStyle w:val="Geenafstand"/>
              <w:cnfStyle w:val="000000100000" w:firstRow="0" w:lastRow="0" w:firstColumn="0" w:lastColumn="0" w:oddVBand="0" w:evenVBand="0" w:oddHBand="1" w:evenHBand="0" w:firstRowFirstColumn="0" w:firstRowLastColumn="0" w:lastRowFirstColumn="0" w:lastRowLastColumn="0"/>
              <w:rPr>
                <w:lang w:val="en-US"/>
              </w:rPr>
            </w:pPr>
          </w:p>
        </w:tc>
      </w:tr>
    </w:tbl>
    <w:p w14:paraId="44E42C28" w14:textId="77777777" w:rsidR="00454443" w:rsidRPr="00825E0B" w:rsidRDefault="00454443" w:rsidP="00454443">
      <w:pPr>
        <w:pStyle w:val="Geenafstand"/>
        <w:rPr>
          <w:lang w:val="en-GB"/>
        </w:rPr>
      </w:pPr>
    </w:p>
    <w:p w14:paraId="5B2BA874" w14:textId="77777777" w:rsidR="00454443" w:rsidRDefault="00454443">
      <w:pPr>
        <w:rPr>
          <w:lang w:bidi="nl-NL"/>
        </w:rPr>
      </w:pPr>
      <w:r>
        <w:rPr>
          <w:lang w:bidi="nl-NL"/>
        </w:rPr>
        <w:br w:type="page"/>
      </w:r>
    </w:p>
    <w:sdt>
      <w:sdtPr>
        <w:rPr>
          <w:rFonts w:asciiTheme="minorHAnsi" w:eastAsiaTheme="minorHAnsi" w:hAnsiTheme="minorHAnsi" w:cstheme="minorBidi"/>
          <w:color w:val="595959" w:themeColor="text1" w:themeTint="A6"/>
          <w:sz w:val="22"/>
          <w:szCs w:val="22"/>
          <w:lang w:eastAsia="en-US"/>
        </w:rPr>
        <w:id w:val="1131513523"/>
        <w:docPartObj>
          <w:docPartGallery w:val="Table of Contents"/>
          <w:docPartUnique/>
        </w:docPartObj>
      </w:sdtPr>
      <w:sdtEndPr>
        <w:rPr>
          <w:b/>
          <w:bCs/>
        </w:rPr>
      </w:sdtEndPr>
      <w:sdtContent>
        <w:p w14:paraId="138BC9E2" w14:textId="77777777" w:rsidR="00454443" w:rsidRPr="006B3BE1" w:rsidRDefault="00454443" w:rsidP="00454443">
          <w:pPr>
            <w:pStyle w:val="Kopvaninhoudsopgave"/>
            <w:rPr>
              <w:rStyle w:val="Kop1Char"/>
            </w:rPr>
          </w:pPr>
          <w:r w:rsidRPr="006B3BE1">
            <w:rPr>
              <w:rStyle w:val="Kop1Char"/>
            </w:rPr>
            <w:t>Inhoud</w:t>
          </w:r>
        </w:p>
        <w:p w14:paraId="7A229207" w14:textId="21A1FFB9" w:rsidR="00D17593" w:rsidRDefault="00454443">
          <w:pPr>
            <w:pStyle w:val="Inhopg1"/>
            <w:tabs>
              <w:tab w:val="right" w:leader="dot" w:pos="8296"/>
            </w:tabs>
            <w:rPr>
              <w:rFonts w:eastAsiaTheme="minorEastAsia"/>
              <w:noProof/>
              <w:color w:val="auto"/>
              <w:lang w:val="en-GB" w:eastAsia="en-GB"/>
            </w:rPr>
          </w:pPr>
          <w:r>
            <w:fldChar w:fldCharType="begin"/>
          </w:r>
          <w:r>
            <w:instrText xml:space="preserve"> TOC \o "1-3" \h \z \u </w:instrText>
          </w:r>
          <w:r>
            <w:fldChar w:fldCharType="separate"/>
          </w:r>
          <w:hyperlink w:anchor="_Toc50542717" w:history="1">
            <w:r w:rsidR="00D17593" w:rsidRPr="000B7473">
              <w:rPr>
                <w:rStyle w:val="Hyperlink"/>
                <w:noProof/>
              </w:rPr>
              <w:t>Versiebeheer</w:t>
            </w:r>
            <w:r w:rsidR="00D17593">
              <w:rPr>
                <w:noProof/>
                <w:webHidden/>
              </w:rPr>
              <w:tab/>
            </w:r>
            <w:r w:rsidR="00D17593">
              <w:rPr>
                <w:noProof/>
                <w:webHidden/>
              </w:rPr>
              <w:fldChar w:fldCharType="begin"/>
            </w:r>
            <w:r w:rsidR="00D17593">
              <w:rPr>
                <w:noProof/>
                <w:webHidden/>
              </w:rPr>
              <w:instrText xml:space="preserve"> PAGEREF _Toc50542717 \h </w:instrText>
            </w:r>
            <w:r w:rsidR="00D17593">
              <w:rPr>
                <w:noProof/>
                <w:webHidden/>
              </w:rPr>
            </w:r>
            <w:r w:rsidR="00D17593">
              <w:rPr>
                <w:noProof/>
                <w:webHidden/>
              </w:rPr>
              <w:fldChar w:fldCharType="separate"/>
            </w:r>
            <w:r w:rsidR="00D17593">
              <w:rPr>
                <w:noProof/>
                <w:webHidden/>
              </w:rPr>
              <w:t>1</w:t>
            </w:r>
            <w:r w:rsidR="00D17593">
              <w:rPr>
                <w:noProof/>
                <w:webHidden/>
              </w:rPr>
              <w:fldChar w:fldCharType="end"/>
            </w:r>
          </w:hyperlink>
        </w:p>
        <w:p w14:paraId="1B4906DD" w14:textId="1279ABB2" w:rsidR="00D17593" w:rsidRDefault="00CC445E">
          <w:pPr>
            <w:pStyle w:val="Inhopg1"/>
            <w:tabs>
              <w:tab w:val="right" w:leader="dot" w:pos="8296"/>
            </w:tabs>
            <w:rPr>
              <w:rFonts w:eastAsiaTheme="minorEastAsia"/>
              <w:noProof/>
              <w:color w:val="auto"/>
              <w:lang w:val="en-GB" w:eastAsia="en-GB"/>
            </w:rPr>
          </w:pPr>
          <w:hyperlink w:anchor="_Toc50542718" w:history="1">
            <w:r w:rsidR="00D17593" w:rsidRPr="000B7473">
              <w:rPr>
                <w:rStyle w:val="Hyperlink"/>
                <w:noProof/>
              </w:rPr>
              <w:t>Inleiding</w:t>
            </w:r>
            <w:r w:rsidR="00D17593">
              <w:rPr>
                <w:noProof/>
                <w:webHidden/>
              </w:rPr>
              <w:tab/>
            </w:r>
            <w:r w:rsidR="00D17593">
              <w:rPr>
                <w:noProof/>
                <w:webHidden/>
              </w:rPr>
              <w:fldChar w:fldCharType="begin"/>
            </w:r>
            <w:r w:rsidR="00D17593">
              <w:rPr>
                <w:noProof/>
                <w:webHidden/>
              </w:rPr>
              <w:instrText xml:space="preserve"> PAGEREF _Toc50542718 \h </w:instrText>
            </w:r>
            <w:r w:rsidR="00D17593">
              <w:rPr>
                <w:noProof/>
                <w:webHidden/>
              </w:rPr>
            </w:r>
            <w:r w:rsidR="00D17593">
              <w:rPr>
                <w:noProof/>
                <w:webHidden/>
              </w:rPr>
              <w:fldChar w:fldCharType="separate"/>
            </w:r>
            <w:r w:rsidR="00D17593">
              <w:rPr>
                <w:noProof/>
                <w:webHidden/>
              </w:rPr>
              <w:t>3</w:t>
            </w:r>
            <w:r w:rsidR="00D17593">
              <w:rPr>
                <w:noProof/>
                <w:webHidden/>
              </w:rPr>
              <w:fldChar w:fldCharType="end"/>
            </w:r>
          </w:hyperlink>
        </w:p>
        <w:p w14:paraId="5B990A8D" w14:textId="07A73164" w:rsidR="00D17593" w:rsidRDefault="00CC445E">
          <w:pPr>
            <w:pStyle w:val="Inhopg2"/>
            <w:tabs>
              <w:tab w:val="right" w:leader="dot" w:pos="8296"/>
            </w:tabs>
            <w:rPr>
              <w:rFonts w:eastAsiaTheme="minorEastAsia"/>
              <w:noProof/>
              <w:color w:val="auto"/>
              <w:lang w:val="en-GB" w:eastAsia="en-GB"/>
            </w:rPr>
          </w:pPr>
          <w:hyperlink w:anchor="_Toc50542719" w:history="1">
            <w:r w:rsidR="00D17593" w:rsidRPr="000B7473">
              <w:rPr>
                <w:rStyle w:val="Hyperlink"/>
                <w:noProof/>
              </w:rPr>
              <w:t>Functionele requirements</w:t>
            </w:r>
            <w:r w:rsidR="00D17593">
              <w:rPr>
                <w:noProof/>
                <w:webHidden/>
              </w:rPr>
              <w:tab/>
            </w:r>
            <w:r w:rsidR="00D17593">
              <w:rPr>
                <w:noProof/>
                <w:webHidden/>
              </w:rPr>
              <w:fldChar w:fldCharType="begin"/>
            </w:r>
            <w:r w:rsidR="00D17593">
              <w:rPr>
                <w:noProof/>
                <w:webHidden/>
              </w:rPr>
              <w:instrText xml:space="preserve"> PAGEREF _Toc50542719 \h </w:instrText>
            </w:r>
            <w:r w:rsidR="00D17593">
              <w:rPr>
                <w:noProof/>
                <w:webHidden/>
              </w:rPr>
            </w:r>
            <w:r w:rsidR="00D17593">
              <w:rPr>
                <w:noProof/>
                <w:webHidden/>
              </w:rPr>
              <w:fldChar w:fldCharType="separate"/>
            </w:r>
            <w:r w:rsidR="00D17593">
              <w:rPr>
                <w:noProof/>
                <w:webHidden/>
              </w:rPr>
              <w:t>4</w:t>
            </w:r>
            <w:r w:rsidR="00D17593">
              <w:rPr>
                <w:noProof/>
                <w:webHidden/>
              </w:rPr>
              <w:fldChar w:fldCharType="end"/>
            </w:r>
          </w:hyperlink>
        </w:p>
        <w:p w14:paraId="19369AE4" w14:textId="1B4B9F78" w:rsidR="00D17593" w:rsidRDefault="00CC445E">
          <w:pPr>
            <w:pStyle w:val="Inhopg3"/>
            <w:tabs>
              <w:tab w:val="right" w:leader="dot" w:pos="8296"/>
            </w:tabs>
            <w:rPr>
              <w:rFonts w:eastAsiaTheme="minorEastAsia"/>
              <w:noProof/>
              <w:color w:val="auto"/>
              <w:lang w:val="en-GB" w:eastAsia="en-GB"/>
            </w:rPr>
          </w:pPr>
          <w:hyperlink w:anchor="_Toc50542720" w:history="1">
            <w:r w:rsidR="00D17593" w:rsidRPr="000B7473">
              <w:rPr>
                <w:rStyle w:val="Hyperlink"/>
                <w:noProof/>
              </w:rPr>
              <w:t>Beschrijving</w:t>
            </w:r>
            <w:r w:rsidR="00D17593">
              <w:rPr>
                <w:noProof/>
                <w:webHidden/>
              </w:rPr>
              <w:tab/>
            </w:r>
            <w:r w:rsidR="00D17593">
              <w:rPr>
                <w:noProof/>
                <w:webHidden/>
              </w:rPr>
              <w:fldChar w:fldCharType="begin"/>
            </w:r>
            <w:r w:rsidR="00D17593">
              <w:rPr>
                <w:noProof/>
                <w:webHidden/>
              </w:rPr>
              <w:instrText xml:space="preserve"> PAGEREF _Toc50542720 \h </w:instrText>
            </w:r>
            <w:r w:rsidR="00D17593">
              <w:rPr>
                <w:noProof/>
                <w:webHidden/>
              </w:rPr>
            </w:r>
            <w:r w:rsidR="00D17593">
              <w:rPr>
                <w:noProof/>
                <w:webHidden/>
              </w:rPr>
              <w:fldChar w:fldCharType="separate"/>
            </w:r>
            <w:r w:rsidR="00D17593">
              <w:rPr>
                <w:noProof/>
                <w:webHidden/>
              </w:rPr>
              <w:t>4</w:t>
            </w:r>
            <w:r w:rsidR="00D17593">
              <w:rPr>
                <w:noProof/>
                <w:webHidden/>
              </w:rPr>
              <w:fldChar w:fldCharType="end"/>
            </w:r>
          </w:hyperlink>
        </w:p>
        <w:p w14:paraId="5EE0E43C" w14:textId="78E7718E" w:rsidR="00D17593" w:rsidRDefault="00CC445E">
          <w:pPr>
            <w:pStyle w:val="Inhopg3"/>
            <w:tabs>
              <w:tab w:val="right" w:leader="dot" w:pos="8296"/>
            </w:tabs>
            <w:rPr>
              <w:rFonts w:eastAsiaTheme="minorEastAsia"/>
              <w:noProof/>
              <w:color w:val="auto"/>
              <w:lang w:val="en-GB" w:eastAsia="en-GB"/>
            </w:rPr>
          </w:pPr>
          <w:hyperlink w:anchor="_Toc50542721" w:history="1">
            <w:r w:rsidR="00D17593" w:rsidRPr="000B7473">
              <w:rPr>
                <w:rStyle w:val="Hyperlink"/>
                <w:noProof/>
              </w:rPr>
              <w:t>Requirements</w:t>
            </w:r>
            <w:r w:rsidR="00D17593">
              <w:rPr>
                <w:noProof/>
                <w:webHidden/>
              </w:rPr>
              <w:tab/>
            </w:r>
            <w:r w:rsidR="00D17593">
              <w:rPr>
                <w:noProof/>
                <w:webHidden/>
              </w:rPr>
              <w:fldChar w:fldCharType="begin"/>
            </w:r>
            <w:r w:rsidR="00D17593">
              <w:rPr>
                <w:noProof/>
                <w:webHidden/>
              </w:rPr>
              <w:instrText xml:space="preserve"> PAGEREF _Toc50542721 \h </w:instrText>
            </w:r>
            <w:r w:rsidR="00D17593">
              <w:rPr>
                <w:noProof/>
                <w:webHidden/>
              </w:rPr>
            </w:r>
            <w:r w:rsidR="00D17593">
              <w:rPr>
                <w:noProof/>
                <w:webHidden/>
              </w:rPr>
              <w:fldChar w:fldCharType="separate"/>
            </w:r>
            <w:r w:rsidR="00D17593">
              <w:rPr>
                <w:noProof/>
                <w:webHidden/>
              </w:rPr>
              <w:t>4</w:t>
            </w:r>
            <w:r w:rsidR="00D17593">
              <w:rPr>
                <w:noProof/>
                <w:webHidden/>
              </w:rPr>
              <w:fldChar w:fldCharType="end"/>
            </w:r>
          </w:hyperlink>
        </w:p>
        <w:p w14:paraId="74A0AF9B" w14:textId="4A42AB29" w:rsidR="00D17593" w:rsidRDefault="00CC445E">
          <w:pPr>
            <w:pStyle w:val="Inhopg3"/>
            <w:tabs>
              <w:tab w:val="right" w:leader="dot" w:pos="8296"/>
            </w:tabs>
            <w:rPr>
              <w:rFonts w:eastAsiaTheme="minorEastAsia"/>
              <w:noProof/>
              <w:color w:val="auto"/>
              <w:lang w:val="en-GB" w:eastAsia="en-GB"/>
            </w:rPr>
          </w:pPr>
          <w:hyperlink w:anchor="_Toc50542722" w:history="1">
            <w:r w:rsidR="00D17593" w:rsidRPr="000B7473">
              <w:rPr>
                <w:rStyle w:val="Hyperlink"/>
                <w:i/>
                <w:iCs/>
                <w:noProof/>
              </w:rPr>
              <w:t>Must Have</w:t>
            </w:r>
            <w:r w:rsidR="00D17593" w:rsidRPr="000B7473">
              <w:rPr>
                <w:rStyle w:val="Hyperlink"/>
                <w:noProof/>
              </w:rPr>
              <w:t>:</w:t>
            </w:r>
            <w:r w:rsidR="00D17593">
              <w:rPr>
                <w:noProof/>
                <w:webHidden/>
              </w:rPr>
              <w:tab/>
            </w:r>
            <w:r w:rsidR="00D17593">
              <w:rPr>
                <w:noProof/>
                <w:webHidden/>
              </w:rPr>
              <w:fldChar w:fldCharType="begin"/>
            </w:r>
            <w:r w:rsidR="00D17593">
              <w:rPr>
                <w:noProof/>
                <w:webHidden/>
              </w:rPr>
              <w:instrText xml:space="preserve"> PAGEREF _Toc50542722 \h </w:instrText>
            </w:r>
            <w:r w:rsidR="00D17593">
              <w:rPr>
                <w:noProof/>
                <w:webHidden/>
              </w:rPr>
            </w:r>
            <w:r w:rsidR="00D17593">
              <w:rPr>
                <w:noProof/>
                <w:webHidden/>
              </w:rPr>
              <w:fldChar w:fldCharType="separate"/>
            </w:r>
            <w:r w:rsidR="00D17593">
              <w:rPr>
                <w:noProof/>
                <w:webHidden/>
              </w:rPr>
              <w:t>4</w:t>
            </w:r>
            <w:r w:rsidR="00D17593">
              <w:rPr>
                <w:noProof/>
                <w:webHidden/>
              </w:rPr>
              <w:fldChar w:fldCharType="end"/>
            </w:r>
          </w:hyperlink>
        </w:p>
        <w:p w14:paraId="537DB708" w14:textId="23707A66" w:rsidR="00D17593" w:rsidRDefault="00CC445E">
          <w:pPr>
            <w:pStyle w:val="Inhopg3"/>
            <w:tabs>
              <w:tab w:val="right" w:leader="dot" w:pos="8296"/>
            </w:tabs>
            <w:rPr>
              <w:rFonts w:eastAsiaTheme="minorEastAsia"/>
              <w:noProof/>
              <w:color w:val="auto"/>
              <w:lang w:val="en-GB" w:eastAsia="en-GB"/>
            </w:rPr>
          </w:pPr>
          <w:hyperlink w:anchor="_Toc50542723" w:history="1">
            <w:r w:rsidR="00D17593" w:rsidRPr="000B7473">
              <w:rPr>
                <w:rStyle w:val="Hyperlink"/>
                <w:i/>
                <w:iCs/>
                <w:noProof/>
              </w:rPr>
              <w:t>Should have</w:t>
            </w:r>
            <w:r w:rsidR="00D17593" w:rsidRPr="000B7473">
              <w:rPr>
                <w:rStyle w:val="Hyperlink"/>
                <w:noProof/>
              </w:rPr>
              <w:t>:</w:t>
            </w:r>
            <w:r w:rsidR="00D17593">
              <w:rPr>
                <w:noProof/>
                <w:webHidden/>
              </w:rPr>
              <w:tab/>
            </w:r>
            <w:r w:rsidR="00D17593">
              <w:rPr>
                <w:noProof/>
                <w:webHidden/>
              </w:rPr>
              <w:fldChar w:fldCharType="begin"/>
            </w:r>
            <w:r w:rsidR="00D17593">
              <w:rPr>
                <w:noProof/>
                <w:webHidden/>
              </w:rPr>
              <w:instrText xml:space="preserve"> PAGEREF _Toc50542723 \h </w:instrText>
            </w:r>
            <w:r w:rsidR="00D17593">
              <w:rPr>
                <w:noProof/>
                <w:webHidden/>
              </w:rPr>
            </w:r>
            <w:r w:rsidR="00D17593">
              <w:rPr>
                <w:noProof/>
                <w:webHidden/>
              </w:rPr>
              <w:fldChar w:fldCharType="separate"/>
            </w:r>
            <w:r w:rsidR="00D17593">
              <w:rPr>
                <w:noProof/>
                <w:webHidden/>
              </w:rPr>
              <w:t>5</w:t>
            </w:r>
            <w:r w:rsidR="00D17593">
              <w:rPr>
                <w:noProof/>
                <w:webHidden/>
              </w:rPr>
              <w:fldChar w:fldCharType="end"/>
            </w:r>
          </w:hyperlink>
        </w:p>
        <w:p w14:paraId="18E39323" w14:textId="4EAF5C8E" w:rsidR="00D17593" w:rsidRDefault="00CC445E">
          <w:pPr>
            <w:pStyle w:val="Inhopg3"/>
            <w:tabs>
              <w:tab w:val="right" w:leader="dot" w:pos="8296"/>
            </w:tabs>
            <w:rPr>
              <w:rFonts w:eastAsiaTheme="minorEastAsia"/>
              <w:noProof/>
              <w:color w:val="auto"/>
              <w:lang w:val="en-GB" w:eastAsia="en-GB"/>
            </w:rPr>
          </w:pPr>
          <w:hyperlink w:anchor="_Toc50542724" w:history="1">
            <w:r w:rsidR="00D17593" w:rsidRPr="000B7473">
              <w:rPr>
                <w:rStyle w:val="Hyperlink"/>
                <w:i/>
                <w:iCs/>
                <w:noProof/>
              </w:rPr>
              <w:t>Could Have</w:t>
            </w:r>
            <w:r w:rsidR="00D17593" w:rsidRPr="000B7473">
              <w:rPr>
                <w:rStyle w:val="Hyperlink"/>
                <w:noProof/>
              </w:rPr>
              <w:t>:</w:t>
            </w:r>
            <w:r w:rsidR="00D17593">
              <w:rPr>
                <w:noProof/>
                <w:webHidden/>
              </w:rPr>
              <w:tab/>
            </w:r>
            <w:r w:rsidR="00D17593">
              <w:rPr>
                <w:noProof/>
                <w:webHidden/>
              </w:rPr>
              <w:fldChar w:fldCharType="begin"/>
            </w:r>
            <w:r w:rsidR="00D17593">
              <w:rPr>
                <w:noProof/>
                <w:webHidden/>
              </w:rPr>
              <w:instrText xml:space="preserve"> PAGEREF _Toc50542724 \h </w:instrText>
            </w:r>
            <w:r w:rsidR="00D17593">
              <w:rPr>
                <w:noProof/>
                <w:webHidden/>
              </w:rPr>
            </w:r>
            <w:r w:rsidR="00D17593">
              <w:rPr>
                <w:noProof/>
                <w:webHidden/>
              </w:rPr>
              <w:fldChar w:fldCharType="separate"/>
            </w:r>
            <w:r w:rsidR="00D17593">
              <w:rPr>
                <w:noProof/>
                <w:webHidden/>
              </w:rPr>
              <w:t>5</w:t>
            </w:r>
            <w:r w:rsidR="00D17593">
              <w:rPr>
                <w:noProof/>
                <w:webHidden/>
              </w:rPr>
              <w:fldChar w:fldCharType="end"/>
            </w:r>
          </w:hyperlink>
        </w:p>
        <w:p w14:paraId="6D906866" w14:textId="3EB9661D" w:rsidR="00D17593" w:rsidRDefault="00CC445E">
          <w:pPr>
            <w:pStyle w:val="Inhopg3"/>
            <w:tabs>
              <w:tab w:val="right" w:leader="dot" w:pos="8296"/>
            </w:tabs>
            <w:rPr>
              <w:rFonts w:eastAsiaTheme="minorEastAsia"/>
              <w:noProof/>
              <w:color w:val="auto"/>
              <w:lang w:val="en-GB" w:eastAsia="en-GB"/>
            </w:rPr>
          </w:pPr>
          <w:hyperlink w:anchor="_Toc50542725" w:history="1">
            <w:r w:rsidR="00D17593" w:rsidRPr="000B7473">
              <w:rPr>
                <w:rStyle w:val="Hyperlink"/>
                <w:i/>
                <w:iCs/>
                <w:noProof/>
              </w:rPr>
              <w:t>Would Have</w:t>
            </w:r>
            <w:r w:rsidR="00D17593" w:rsidRPr="000B7473">
              <w:rPr>
                <w:rStyle w:val="Hyperlink"/>
                <w:noProof/>
              </w:rPr>
              <w:t>:</w:t>
            </w:r>
            <w:r w:rsidR="00D17593">
              <w:rPr>
                <w:noProof/>
                <w:webHidden/>
              </w:rPr>
              <w:tab/>
            </w:r>
            <w:r w:rsidR="00D17593">
              <w:rPr>
                <w:noProof/>
                <w:webHidden/>
              </w:rPr>
              <w:fldChar w:fldCharType="begin"/>
            </w:r>
            <w:r w:rsidR="00D17593">
              <w:rPr>
                <w:noProof/>
                <w:webHidden/>
              </w:rPr>
              <w:instrText xml:space="preserve"> PAGEREF _Toc50542725 \h </w:instrText>
            </w:r>
            <w:r w:rsidR="00D17593">
              <w:rPr>
                <w:noProof/>
                <w:webHidden/>
              </w:rPr>
            </w:r>
            <w:r w:rsidR="00D17593">
              <w:rPr>
                <w:noProof/>
                <w:webHidden/>
              </w:rPr>
              <w:fldChar w:fldCharType="separate"/>
            </w:r>
            <w:r w:rsidR="00D17593">
              <w:rPr>
                <w:noProof/>
                <w:webHidden/>
              </w:rPr>
              <w:t>5</w:t>
            </w:r>
            <w:r w:rsidR="00D17593">
              <w:rPr>
                <w:noProof/>
                <w:webHidden/>
              </w:rPr>
              <w:fldChar w:fldCharType="end"/>
            </w:r>
          </w:hyperlink>
        </w:p>
        <w:p w14:paraId="58020438" w14:textId="4F1053B3" w:rsidR="00D17593" w:rsidRDefault="00CC445E">
          <w:pPr>
            <w:pStyle w:val="Inhopg2"/>
            <w:tabs>
              <w:tab w:val="right" w:leader="dot" w:pos="8296"/>
            </w:tabs>
            <w:rPr>
              <w:rFonts w:eastAsiaTheme="minorEastAsia"/>
              <w:noProof/>
              <w:color w:val="auto"/>
              <w:lang w:val="en-GB" w:eastAsia="en-GB"/>
            </w:rPr>
          </w:pPr>
          <w:hyperlink w:anchor="_Toc50542726" w:history="1">
            <w:r w:rsidR="00D17593" w:rsidRPr="000B7473">
              <w:rPr>
                <w:rStyle w:val="Hyperlink"/>
                <w:noProof/>
              </w:rPr>
              <w:t>Use Cases</w:t>
            </w:r>
            <w:r w:rsidR="00D17593">
              <w:rPr>
                <w:noProof/>
                <w:webHidden/>
              </w:rPr>
              <w:tab/>
            </w:r>
            <w:r w:rsidR="00D17593">
              <w:rPr>
                <w:noProof/>
                <w:webHidden/>
              </w:rPr>
              <w:fldChar w:fldCharType="begin"/>
            </w:r>
            <w:r w:rsidR="00D17593">
              <w:rPr>
                <w:noProof/>
                <w:webHidden/>
              </w:rPr>
              <w:instrText xml:space="preserve"> PAGEREF _Toc50542726 \h </w:instrText>
            </w:r>
            <w:r w:rsidR="00D17593">
              <w:rPr>
                <w:noProof/>
                <w:webHidden/>
              </w:rPr>
            </w:r>
            <w:r w:rsidR="00D17593">
              <w:rPr>
                <w:noProof/>
                <w:webHidden/>
              </w:rPr>
              <w:fldChar w:fldCharType="separate"/>
            </w:r>
            <w:r w:rsidR="00D17593">
              <w:rPr>
                <w:noProof/>
                <w:webHidden/>
              </w:rPr>
              <w:t>6</w:t>
            </w:r>
            <w:r w:rsidR="00D17593">
              <w:rPr>
                <w:noProof/>
                <w:webHidden/>
              </w:rPr>
              <w:fldChar w:fldCharType="end"/>
            </w:r>
          </w:hyperlink>
        </w:p>
        <w:p w14:paraId="447ECE46" w14:textId="6068B939" w:rsidR="00454443" w:rsidRDefault="00454443" w:rsidP="00454443">
          <w:pPr>
            <w:rPr>
              <w:b/>
              <w:bCs/>
            </w:rPr>
          </w:pPr>
          <w:r>
            <w:rPr>
              <w:b/>
              <w:bCs/>
            </w:rPr>
            <w:fldChar w:fldCharType="end"/>
          </w:r>
        </w:p>
      </w:sdtContent>
    </w:sdt>
    <w:p w14:paraId="318EFAFD" w14:textId="7208EAFC" w:rsidR="00C6554A" w:rsidRDefault="00C6554A" w:rsidP="00C6554A">
      <w:pPr>
        <w:pStyle w:val="Contactgegevens"/>
      </w:pPr>
      <w:r>
        <w:rPr>
          <w:lang w:bidi="nl-NL"/>
        </w:rPr>
        <w:br w:type="page"/>
      </w:r>
    </w:p>
    <w:p w14:paraId="553F8783" w14:textId="28FA5989" w:rsidR="00C6554A" w:rsidRDefault="00CC0EBE" w:rsidP="00C6554A">
      <w:pPr>
        <w:pStyle w:val="Kop1"/>
      </w:pPr>
      <w:bookmarkStart w:id="2" w:name="_Toc50542718"/>
      <w:r>
        <w:lastRenderedPageBreak/>
        <w:t>Inleiding</w:t>
      </w:r>
      <w:bookmarkEnd w:id="2"/>
    </w:p>
    <w:p w14:paraId="4984BBBE" w14:textId="012CD65C" w:rsidR="00C6554A" w:rsidRPr="00514122" w:rsidRDefault="00CC0EBE" w:rsidP="00CC0EBE">
      <w:pPr>
        <w:pStyle w:val="Lijstopsomteken"/>
        <w:numPr>
          <w:ilvl w:val="0"/>
          <w:numId w:val="0"/>
        </w:numPr>
        <w:ind w:left="360"/>
      </w:pPr>
      <w:r w:rsidRPr="00921C1A">
        <w:t>Wij hebben het i</w:t>
      </w:r>
      <w:r>
        <w:t xml:space="preserve">dee om een uitgebreid </w:t>
      </w:r>
      <w:proofErr w:type="spellStart"/>
      <w:r>
        <w:t>tamagotchi</w:t>
      </w:r>
      <w:proofErr w:type="spellEnd"/>
      <w:r>
        <w:t xml:space="preserve"> spel te maken. </w:t>
      </w:r>
      <w:proofErr w:type="spellStart"/>
      <w:r w:rsidRPr="00921C1A">
        <w:t>Tamagotchi</w:t>
      </w:r>
      <w:proofErr w:type="spellEnd"/>
      <w:r w:rsidRPr="00921C1A">
        <w:t xml:space="preserve"> is een spel w</w:t>
      </w:r>
      <w:r>
        <w:t>aarbij je een virtueel huisdier eten kan geven en er mee kan spelen. Dit spel is redelijk simpel en voor onze web app willen wij het iets uitgebreider hebben. We willen er een geldsysteem bij hebben en een aantal games die je kunt spelen met je huisdier.</w:t>
      </w:r>
    </w:p>
    <w:p w14:paraId="29371013" w14:textId="77777777" w:rsidR="00454443" w:rsidRDefault="00454443">
      <w:pPr>
        <w:rPr>
          <w:rFonts w:asciiTheme="majorHAnsi" w:eastAsiaTheme="majorEastAsia" w:hAnsiTheme="majorHAnsi" w:cstheme="majorBidi"/>
          <w:caps/>
          <w:color w:val="007789" w:themeColor="accent1" w:themeShade="BF"/>
          <w:sz w:val="24"/>
        </w:rPr>
      </w:pPr>
      <w:r>
        <w:br w:type="page"/>
      </w:r>
    </w:p>
    <w:p w14:paraId="7ED763CC" w14:textId="524CE143" w:rsidR="00D17593" w:rsidRDefault="00D17593" w:rsidP="00D17593">
      <w:pPr>
        <w:pStyle w:val="Kop2"/>
      </w:pPr>
      <w:bookmarkStart w:id="3" w:name="_Toc50542719"/>
      <w:r>
        <w:lastRenderedPageBreak/>
        <w:t>Functionele requirements</w:t>
      </w:r>
      <w:bookmarkEnd w:id="3"/>
      <w:r>
        <w:t xml:space="preserve"> </w:t>
      </w:r>
    </w:p>
    <w:p w14:paraId="281C8425" w14:textId="77777777" w:rsidR="00D17593" w:rsidRDefault="00D17593" w:rsidP="00D17593"/>
    <w:p w14:paraId="2F57A1F9" w14:textId="01EC74FA" w:rsidR="00D17593" w:rsidRDefault="00D17593" w:rsidP="00D17593">
      <w:pPr>
        <w:pStyle w:val="Kop3"/>
      </w:pPr>
      <w:bookmarkStart w:id="4" w:name="_Toc50542720"/>
      <w:r>
        <w:t>Beschrijving</w:t>
      </w:r>
      <w:bookmarkEnd w:id="4"/>
    </w:p>
    <w:p w14:paraId="6A1E2CF4" w14:textId="277656CB" w:rsidR="00D17593" w:rsidRDefault="00D17593" w:rsidP="00D17593">
      <w:r>
        <w:t xml:space="preserve">In functionele </w:t>
      </w:r>
      <w:proofErr w:type="spellStart"/>
      <w:r>
        <w:t>requirements</w:t>
      </w:r>
      <w:proofErr w:type="spellEnd"/>
      <w:r>
        <w:t xml:space="preserve"> beschrijven wij de handelingen die verricht worden met de website. Dit gaan wij verduidelijken door de </w:t>
      </w:r>
      <w:proofErr w:type="spellStart"/>
      <w:r>
        <w:t>MoSCow</w:t>
      </w:r>
      <w:proofErr w:type="spellEnd"/>
      <w:r>
        <w:t>-techniek te gebruiken.</w:t>
      </w:r>
    </w:p>
    <w:p w14:paraId="22AF7A43" w14:textId="019481B0" w:rsidR="00D17593" w:rsidRDefault="00D17593" w:rsidP="00D17593">
      <w:pPr>
        <w:ind w:left="360"/>
      </w:pPr>
      <w:r w:rsidRPr="00D17593">
        <w:rPr>
          <w:b/>
          <w:bCs/>
        </w:rPr>
        <w:t>M</w:t>
      </w:r>
      <w:r>
        <w:t xml:space="preserve"> - must </w:t>
      </w:r>
      <w:proofErr w:type="spellStart"/>
      <w:r>
        <w:t>haves</w:t>
      </w:r>
      <w:proofErr w:type="spellEnd"/>
      <w:r>
        <w:t>: deze eisen (</w:t>
      </w:r>
      <w:proofErr w:type="spellStart"/>
      <w:r>
        <w:t>requirements</w:t>
      </w:r>
      <w:proofErr w:type="spellEnd"/>
      <w:r>
        <w:t>) moeten in het eindresultaat terugkomen.</w:t>
      </w:r>
    </w:p>
    <w:p w14:paraId="40F22C37" w14:textId="30FD5973" w:rsidR="00D17593" w:rsidRDefault="00D17593" w:rsidP="00D17593">
      <w:pPr>
        <w:ind w:left="360"/>
      </w:pPr>
      <w:r w:rsidRPr="00D17593">
        <w:rPr>
          <w:b/>
          <w:bCs/>
        </w:rPr>
        <w:t>S</w:t>
      </w:r>
      <w:r>
        <w:t xml:space="preserve"> - </w:t>
      </w:r>
      <w:proofErr w:type="spellStart"/>
      <w:r>
        <w:t>should</w:t>
      </w:r>
      <w:proofErr w:type="spellEnd"/>
      <w:r>
        <w:t xml:space="preserve"> </w:t>
      </w:r>
      <w:proofErr w:type="spellStart"/>
      <w:r>
        <w:t>haves</w:t>
      </w:r>
      <w:proofErr w:type="spellEnd"/>
      <w:r>
        <w:t>: deze eisen zijn zeer gewenst.</w:t>
      </w:r>
    </w:p>
    <w:p w14:paraId="25970596" w14:textId="16DA932F" w:rsidR="00D17593" w:rsidRDefault="00D17593" w:rsidP="00D17593">
      <w:pPr>
        <w:ind w:left="360"/>
      </w:pPr>
      <w:r w:rsidRPr="00D17593">
        <w:rPr>
          <w:b/>
          <w:bCs/>
        </w:rPr>
        <w:t>C</w:t>
      </w:r>
      <w:r>
        <w:t xml:space="preserve"> - </w:t>
      </w:r>
      <w:proofErr w:type="spellStart"/>
      <w:r>
        <w:t>could</w:t>
      </w:r>
      <w:proofErr w:type="spellEnd"/>
      <w:r>
        <w:t xml:space="preserve"> </w:t>
      </w:r>
      <w:proofErr w:type="spellStart"/>
      <w:r>
        <w:t>haves</w:t>
      </w:r>
      <w:proofErr w:type="spellEnd"/>
      <w:r>
        <w:t>: deze eisen zullen alleen aan bod komen als er tijd genoeg is.</w:t>
      </w:r>
    </w:p>
    <w:p w14:paraId="3EEECE30" w14:textId="67505C61" w:rsidR="00D17593" w:rsidRPr="00D17593" w:rsidRDefault="00D17593" w:rsidP="00D17593">
      <w:pPr>
        <w:ind w:left="360"/>
      </w:pPr>
      <w:r w:rsidRPr="00D17593">
        <w:rPr>
          <w:b/>
          <w:bCs/>
        </w:rPr>
        <w:t>W</w:t>
      </w:r>
      <w:r>
        <w:t xml:space="preserve"> - </w:t>
      </w:r>
      <w:proofErr w:type="spellStart"/>
      <w:r>
        <w:t>won't</w:t>
      </w:r>
      <w:proofErr w:type="spellEnd"/>
      <w:r>
        <w:t xml:space="preserve"> </w:t>
      </w:r>
      <w:proofErr w:type="spellStart"/>
      <w:r>
        <w:t>haves</w:t>
      </w:r>
      <w:proofErr w:type="spellEnd"/>
      <w:r>
        <w:t>: deze eisen zullen in dit project niet aan bod komen maar kunnen in de toekomst..</w:t>
      </w:r>
    </w:p>
    <w:p w14:paraId="143E10AD" w14:textId="77777777" w:rsidR="000E005E" w:rsidRDefault="000E005E">
      <w:pPr>
        <w:rPr>
          <w:rFonts w:asciiTheme="majorHAnsi" w:eastAsiaTheme="majorEastAsia" w:hAnsiTheme="majorHAnsi" w:cstheme="majorBidi"/>
          <w:color w:val="004F5B" w:themeColor="accent1" w:themeShade="7F"/>
          <w:sz w:val="24"/>
          <w:szCs w:val="24"/>
        </w:rPr>
      </w:pPr>
      <w:bookmarkStart w:id="5" w:name="_Toc50542721"/>
      <w:r>
        <w:br w:type="page"/>
      </w:r>
    </w:p>
    <w:p w14:paraId="04235400" w14:textId="317FF09A" w:rsidR="00C6554A" w:rsidRPr="00D5413C" w:rsidRDefault="00CC0EBE" w:rsidP="00D17593">
      <w:pPr>
        <w:pStyle w:val="Kop3"/>
      </w:pPr>
      <w:proofErr w:type="spellStart"/>
      <w:r>
        <w:lastRenderedPageBreak/>
        <w:t>Requirements</w:t>
      </w:r>
      <w:bookmarkEnd w:id="5"/>
      <w:proofErr w:type="spellEnd"/>
    </w:p>
    <w:p w14:paraId="352F101B" w14:textId="46C49F48" w:rsidR="00CC0EBE" w:rsidRDefault="00CC0EBE" w:rsidP="00CC0EBE">
      <w:pPr>
        <w:pStyle w:val="Kop3"/>
        <w:ind w:firstLine="720"/>
      </w:pPr>
      <w:bookmarkStart w:id="6" w:name="_Toc50542722"/>
      <w:r w:rsidRPr="00D17593">
        <w:rPr>
          <w:rStyle w:val="Kop4Char"/>
        </w:rPr>
        <w:t>Must Have</w:t>
      </w:r>
      <w:r w:rsidRPr="00CC0EBE">
        <w:t>:</w:t>
      </w:r>
      <w:bookmarkEnd w:id="6"/>
    </w:p>
    <w:p w14:paraId="67CFAA45" w14:textId="6B1C8AD9" w:rsidR="00026B81" w:rsidRDefault="00026B81" w:rsidP="00D4406F">
      <w:pPr>
        <w:ind w:left="1440"/>
      </w:pPr>
      <w:r w:rsidRPr="00D4406F">
        <w:rPr>
          <w:b/>
          <w:bCs/>
          <w:color w:val="007789" w:themeColor="accent1" w:themeShade="BF"/>
        </w:rPr>
        <w:t>FR-01</w:t>
      </w:r>
      <w:r w:rsidRPr="00D4406F">
        <w:rPr>
          <w:color w:val="007789" w:themeColor="accent1" w:themeShade="BF"/>
        </w:rPr>
        <w:t xml:space="preserve"> </w:t>
      </w:r>
      <w:r>
        <w:t>De gebruiker moet een account aan kunnen maken</w:t>
      </w:r>
    </w:p>
    <w:p w14:paraId="0B15CB6C" w14:textId="5E5B2FB4" w:rsidR="00026B81" w:rsidRPr="00454443" w:rsidRDefault="00026B81" w:rsidP="00026B81">
      <w:pPr>
        <w:pStyle w:val="Lijstalinea"/>
        <w:numPr>
          <w:ilvl w:val="1"/>
          <w:numId w:val="16"/>
        </w:numPr>
        <w:rPr>
          <w:b/>
          <w:bCs/>
        </w:rPr>
      </w:pPr>
      <w:r w:rsidRPr="00026B81">
        <w:rPr>
          <w:b/>
          <w:bCs/>
        </w:rPr>
        <w:t xml:space="preserve">B-01.1 </w:t>
      </w:r>
      <w:r w:rsidR="00454443">
        <w:t>Gegevens zijn al in gebruik</w:t>
      </w:r>
    </w:p>
    <w:p w14:paraId="6B41E69A" w14:textId="39766689" w:rsidR="00454443" w:rsidRPr="00454443" w:rsidRDefault="00454443" w:rsidP="00026B81">
      <w:pPr>
        <w:pStyle w:val="Lijstalinea"/>
        <w:numPr>
          <w:ilvl w:val="1"/>
          <w:numId w:val="16"/>
        </w:numPr>
        <w:rPr>
          <w:b/>
          <w:bCs/>
        </w:rPr>
      </w:pPr>
      <w:r>
        <w:rPr>
          <w:b/>
          <w:bCs/>
        </w:rPr>
        <w:t xml:space="preserve">B-01.2 </w:t>
      </w:r>
      <w:r>
        <w:t>Wachtwoord voldoet niet aan eisen</w:t>
      </w:r>
    </w:p>
    <w:p w14:paraId="0E48590F" w14:textId="78CD734B" w:rsidR="00454443" w:rsidRPr="00D4406F" w:rsidRDefault="00454443" w:rsidP="00026B81">
      <w:pPr>
        <w:pStyle w:val="Lijstalinea"/>
        <w:numPr>
          <w:ilvl w:val="1"/>
          <w:numId w:val="16"/>
        </w:numPr>
        <w:rPr>
          <w:b/>
          <w:bCs/>
        </w:rPr>
      </w:pPr>
      <w:r>
        <w:rPr>
          <w:b/>
          <w:bCs/>
        </w:rPr>
        <w:t xml:space="preserve">B-01.3 </w:t>
      </w:r>
      <w:r>
        <w:t>Gegevens zijn niet ingevuld</w:t>
      </w:r>
    </w:p>
    <w:p w14:paraId="7CCD0DF6" w14:textId="33FF7BFE" w:rsidR="00D4406F" w:rsidRPr="00D4406F" w:rsidRDefault="00D4406F" w:rsidP="00D4406F">
      <w:pPr>
        <w:pStyle w:val="Lijstalinea"/>
        <w:numPr>
          <w:ilvl w:val="1"/>
          <w:numId w:val="16"/>
        </w:numPr>
        <w:rPr>
          <w:b/>
          <w:bCs/>
        </w:rPr>
      </w:pPr>
      <w:r>
        <w:rPr>
          <w:b/>
          <w:bCs/>
        </w:rPr>
        <w:t xml:space="preserve">K-01.1 </w:t>
      </w:r>
      <w:r>
        <w:t>Gebruiker wordt doorgeleid naar zijn huisdier</w:t>
      </w:r>
    </w:p>
    <w:p w14:paraId="6B448D6C" w14:textId="0240D918" w:rsidR="00D4406F" w:rsidRPr="00D4406F" w:rsidRDefault="00D4406F" w:rsidP="00D4406F">
      <w:pPr>
        <w:pStyle w:val="Lijstalinea"/>
        <w:numPr>
          <w:ilvl w:val="1"/>
          <w:numId w:val="16"/>
        </w:numPr>
        <w:rPr>
          <w:b/>
          <w:bCs/>
        </w:rPr>
      </w:pPr>
      <w:r>
        <w:rPr>
          <w:b/>
          <w:bCs/>
        </w:rPr>
        <w:t xml:space="preserve">K-01.2 </w:t>
      </w:r>
      <w:r>
        <w:t>Gebruiker wordt direct ingelogd</w:t>
      </w:r>
    </w:p>
    <w:p w14:paraId="78302C33" w14:textId="1363A4FB" w:rsidR="00D4406F" w:rsidRPr="00D4406F" w:rsidRDefault="00D4406F" w:rsidP="00D4406F">
      <w:pPr>
        <w:pStyle w:val="Lijstalinea"/>
        <w:numPr>
          <w:ilvl w:val="1"/>
          <w:numId w:val="16"/>
        </w:numPr>
        <w:rPr>
          <w:b/>
          <w:bCs/>
        </w:rPr>
      </w:pPr>
      <w:r>
        <w:rPr>
          <w:b/>
          <w:bCs/>
        </w:rPr>
        <w:t xml:space="preserve">K-01.3 </w:t>
      </w:r>
      <w:r>
        <w:t xml:space="preserve">Wachtwoord wordt </w:t>
      </w:r>
      <w:proofErr w:type="spellStart"/>
      <w:r>
        <w:t>gehasht</w:t>
      </w:r>
      <w:proofErr w:type="spellEnd"/>
      <w:r>
        <w:t xml:space="preserve"> opgeslagen</w:t>
      </w:r>
    </w:p>
    <w:p w14:paraId="683EDCE1" w14:textId="08A9E12D" w:rsidR="00026B81" w:rsidRDefault="00454443" w:rsidP="00D4406F">
      <w:pPr>
        <w:ind w:left="1440"/>
      </w:pPr>
      <w:r w:rsidRPr="00D4406F">
        <w:rPr>
          <w:b/>
          <w:bCs/>
          <w:color w:val="007789" w:themeColor="accent1" w:themeShade="BF"/>
        </w:rPr>
        <w:t xml:space="preserve">FR-02 </w:t>
      </w:r>
      <w:r w:rsidR="00026B81">
        <w:t>De gebruiker moet in kunnen loggen</w:t>
      </w:r>
    </w:p>
    <w:p w14:paraId="236EE7C3" w14:textId="5C81BD40" w:rsidR="00454443" w:rsidRDefault="00454443" w:rsidP="00454443">
      <w:pPr>
        <w:pStyle w:val="Lijstalinea"/>
        <w:numPr>
          <w:ilvl w:val="1"/>
          <w:numId w:val="16"/>
        </w:numPr>
      </w:pPr>
      <w:r>
        <w:rPr>
          <w:b/>
          <w:bCs/>
        </w:rPr>
        <w:t xml:space="preserve">B-02.1 </w:t>
      </w:r>
      <w:r>
        <w:t>Gegevens komen niet voor in het systeem</w:t>
      </w:r>
    </w:p>
    <w:p w14:paraId="78462D58" w14:textId="7BE95132" w:rsidR="00454443" w:rsidRDefault="00454443" w:rsidP="00454443">
      <w:pPr>
        <w:pStyle w:val="Lijstalinea"/>
        <w:numPr>
          <w:ilvl w:val="1"/>
          <w:numId w:val="16"/>
        </w:numPr>
      </w:pPr>
      <w:r>
        <w:rPr>
          <w:b/>
          <w:bCs/>
        </w:rPr>
        <w:t xml:space="preserve">B-02.2 </w:t>
      </w:r>
      <w:r>
        <w:t>Wachtwoord en gebruikersnaam komen niet overeen</w:t>
      </w:r>
    </w:p>
    <w:p w14:paraId="40DCEFB6" w14:textId="05F82563" w:rsidR="00D4406F" w:rsidRPr="00026B81" w:rsidRDefault="00956A69" w:rsidP="00454443">
      <w:pPr>
        <w:pStyle w:val="Lijstalinea"/>
        <w:numPr>
          <w:ilvl w:val="1"/>
          <w:numId w:val="16"/>
        </w:numPr>
      </w:pPr>
      <w:r>
        <w:rPr>
          <w:b/>
          <w:bCs/>
        </w:rPr>
        <w:t xml:space="preserve">K-02.1 </w:t>
      </w:r>
      <w:r>
        <w:t>Gebruiker wordt doorgeleid naar huisdier</w:t>
      </w:r>
    </w:p>
    <w:p w14:paraId="291E2E1F" w14:textId="5B92304A" w:rsidR="00CC0EBE" w:rsidRDefault="00454443" w:rsidP="00D4406F">
      <w:pPr>
        <w:ind w:left="1440"/>
      </w:pPr>
      <w:r w:rsidRPr="00D4406F">
        <w:rPr>
          <w:b/>
          <w:bCs/>
          <w:color w:val="007789" w:themeColor="accent1" w:themeShade="BF"/>
        </w:rPr>
        <w:t xml:space="preserve">FR-03 </w:t>
      </w:r>
      <w:r w:rsidR="002E3834">
        <w:t>De gebruiker moet geld kunnen verdienen</w:t>
      </w:r>
    </w:p>
    <w:p w14:paraId="285362B8" w14:textId="054DDC7D" w:rsidR="00454443" w:rsidRPr="00956A69" w:rsidRDefault="00454443" w:rsidP="00454443">
      <w:pPr>
        <w:pStyle w:val="Lijstalinea"/>
        <w:numPr>
          <w:ilvl w:val="1"/>
          <w:numId w:val="16"/>
        </w:numPr>
      </w:pPr>
      <w:r>
        <w:rPr>
          <w:b/>
          <w:bCs/>
        </w:rPr>
        <w:t xml:space="preserve">B-03.1 </w:t>
      </w:r>
    </w:p>
    <w:p w14:paraId="17106022" w14:textId="3CB73F1E" w:rsidR="00956A69" w:rsidRDefault="00956A69" w:rsidP="00454443">
      <w:pPr>
        <w:pStyle w:val="Lijstalinea"/>
        <w:numPr>
          <w:ilvl w:val="1"/>
          <w:numId w:val="16"/>
        </w:numPr>
      </w:pPr>
      <w:r>
        <w:rPr>
          <w:b/>
          <w:bCs/>
        </w:rPr>
        <w:t>K-03.1</w:t>
      </w:r>
      <w:r w:rsidR="00C455D2">
        <w:rPr>
          <w:b/>
          <w:bCs/>
        </w:rPr>
        <w:t xml:space="preserve"> </w:t>
      </w:r>
      <w:r w:rsidR="00C455D2">
        <w:t>Na het voltooien van de activiteit wordt het geld direct aan zijn account toegevoegd</w:t>
      </w:r>
    </w:p>
    <w:p w14:paraId="22BA3ADD" w14:textId="16D01608" w:rsidR="002E3834" w:rsidRDefault="00454443" w:rsidP="00D4406F">
      <w:pPr>
        <w:ind w:left="1440"/>
      </w:pPr>
      <w:r w:rsidRPr="00D4406F">
        <w:rPr>
          <w:b/>
          <w:bCs/>
          <w:color w:val="007789" w:themeColor="accent1" w:themeShade="BF"/>
        </w:rPr>
        <w:t xml:space="preserve">FR-04 </w:t>
      </w:r>
      <w:r w:rsidR="002E3834">
        <w:t>De gebruiker moet geld kunnen uitgeven (</w:t>
      </w:r>
      <w:r w:rsidR="00F40602">
        <w:t>voeding</w:t>
      </w:r>
      <w:r w:rsidR="002E3834">
        <w:t xml:space="preserve"> kopen)</w:t>
      </w:r>
    </w:p>
    <w:p w14:paraId="1624CCE9" w14:textId="5C3930F1" w:rsidR="00454443" w:rsidRDefault="00454443" w:rsidP="00454443">
      <w:pPr>
        <w:pStyle w:val="Lijstalinea"/>
        <w:numPr>
          <w:ilvl w:val="1"/>
          <w:numId w:val="16"/>
        </w:numPr>
      </w:pPr>
      <w:r>
        <w:rPr>
          <w:b/>
          <w:bCs/>
        </w:rPr>
        <w:t xml:space="preserve">B-04.1 </w:t>
      </w:r>
      <w:r>
        <w:t xml:space="preserve">Gebruiker heeft niet genoeg geld om het </w:t>
      </w:r>
      <w:r w:rsidR="00F40602">
        <w:t>voeding</w:t>
      </w:r>
      <w:r>
        <w:t xml:space="preserve"> te kunnen kopen</w:t>
      </w:r>
    </w:p>
    <w:p w14:paraId="6F7F189B" w14:textId="2C127EB6" w:rsidR="00956A69" w:rsidRDefault="00956A69" w:rsidP="00454443">
      <w:pPr>
        <w:pStyle w:val="Lijstalinea"/>
        <w:numPr>
          <w:ilvl w:val="1"/>
          <w:numId w:val="16"/>
        </w:numPr>
      </w:pPr>
      <w:r>
        <w:rPr>
          <w:b/>
          <w:bCs/>
        </w:rPr>
        <w:t>K-04.1</w:t>
      </w:r>
      <w:r w:rsidR="00C455D2">
        <w:rPr>
          <w:b/>
          <w:bCs/>
        </w:rPr>
        <w:t xml:space="preserve"> </w:t>
      </w:r>
      <w:r w:rsidR="00C455D2">
        <w:t>Na aankoop wordt het voedsel direct aan zijn account toegevoegd</w:t>
      </w:r>
    </w:p>
    <w:p w14:paraId="5C93D8FE" w14:textId="0707EECC" w:rsidR="000E005E" w:rsidRDefault="000E005E" w:rsidP="00454443">
      <w:pPr>
        <w:pStyle w:val="Lijstalinea"/>
        <w:numPr>
          <w:ilvl w:val="1"/>
          <w:numId w:val="16"/>
        </w:numPr>
      </w:pPr>
      <w:r>
        <w:rPr>
          <w:b/>
          <w:bCs/>
        </w:rPr>
        <w:t xml:space="preserve">K-04.2 </w:t>
      </w:r>
      <w:r>
        <w:t>Na aankoop wordt het geld direct van de gebruiker zijn in-game rekening afgeschreven</w:t>
      </w:r>
    </w:p>
    <w:p w14:paraId="28C9795C" w14:textId="3AE724FA" w:rsidR="002E3834" w:rsidRDefault="00454443" w:rsidP="00D4406F">
      <w:pPr>
        <w:ind w:left="1440"/>
      </w:pPr>
      <w:r w:rsidRPr="00D4406F">
        <w:rPr>
          <w:b/>
          <w:bCs/>
          <w:color w:val="007789" w:themeColor="accent1" w:themeShade="BF"/>
        </w:rPr>
        <w:t>FR-05</w:t>
      </w:r>
      <w:r w:rsidRPr="00D4406F">
        <w:rPr>
          <w:b/>
          <w:bCs/>
        </w:rPr>
        <w:t xml:space="preserve"> </w:t>
      </w:r>
      <w:r w:rsidR="002E3834">
        <w:t xml:space="preserve">De gebruiker moet de status van zijn huisdier kunnen zien (blijheid, </w:t>
      </w:r>
      <w:r w:rsidR="00B946C6">
        <w:t>voeding</w:t>
      </w:r>
      <w:r w:rsidR="002E3834">
        <w:t xml:space="preserve">, </w:t>
      </w:r>
      <w:r w:rsidR="00B946C6">
        <w:t>energie</w:t>
      </w:r>
      <w:r w:rsidR="002E3834">
        <w:t>)</w:t>
      </w:r>
    </w:p>
    <w:p w14:paraId="2C1CE120" w14:textId="0075B08F" w:rsidR="00454443" w:rsidRPr="00956A69" w:rsidRDefault="00454443" w:rsidP="00454443">
      <w:pPr>
        <w:pStyle w:val="Lijstalinea"/>
        <w:numPr>
          <w:ilvl w:val="1"/>
          <w:numId w:val="16"/>
        </w:numPr>
      </w:pPr>
      <w:r>
        <w:rPr>
          <w:b/>
          <w:bCs/>
        </w:rPr>
        <w:t xml:space="preserve">B-05.1 </w:t>
      </w:r>
    </w:p>
    <w:p w14:paraId="45F7AB7F" w14:textId="3F91ED27" w:rsidR="000E005E" w:rsidRDefault="000E005E" w:rsidP="00454443">
      <w:pPr>
        <w:pStyle w:val="Lijstalinea"/>
        <w:numPr>
          <w:ilvl w:val="1"/>
          <w:numId w:val="16"/>
        </w:numPr>
      </w:pPr>
      <w:r>
        <w:rPr>
          <w:b/>
          <w:bCs/>
        </w:rPr>
        <w:t xml:space="preserve">K-05.1 </w:t>
      </w:r>
      <w:r>
        <w:t xml:space="preserve">Na het spelen van een activiteit gaat de energie en </w:t>
      </w:r>
      <w:r w:rsidR="00B946C6">
        <w:t>voedingsmeter</w:t>
      </w:r>
      <w:r>
        <w:t xml:space="preserve"> van het huisdier omlaag en de blijheid omhoog</w:t>
      </w:r>
    </w:p>
    <w:p w14:paraId="73FEE2B5" w14:textId="11AAB18F" w:rsidR="000E005E" w:rsidRDefault="000E005E" w:rsidP="00454443">
      <w:pPr>
        <w:pStyle w:val="Lijstalinea"/>
        <w:numPr>
          <w:ilvl w:val="1"/>
          <w:numId w:val="16"/>
        </w:numPr>
      </w:pPr>
      <w:r>
        <w:rPr>
          <w:b/>
          <w:bCs/>
        </w:rPr>
        <w:t xml:space="preserve">K-05.2 </w:t>
      </w:r>
      <w:r>
        <w:t xml:space="preserve">Na het slapen gaat de </w:t>
      </w:r>
      <w:r w:rsidR="00B946C6">
        <w:t>voeding</w:t>
      </w:r>
      <w:r>
        <w:t xml:space="preserve"> en blijheidmeter omlaag en gaat de energie meter omhoog</w:t>
      </w:r>
    </w:p>
    <w:p w14:paraId="2D9A9C03" w14:textId="0C669181" w:rsidR="000E005E" w:rsidRDefault="000E005E" w:rsidP="00454443">
      <w:pPr>
        <w:pStyle w:val="Lijstalinea"/>
        <w:numPr>
          <w:ilvl w:val="1"/>
          <w:numId w:val="16"/>
        </w:numPr>
      </w:pPr>
      <w:r>
        <w:rPr>
          <w:b/>
          <w:bCs/>
        </w:rPr>
        <w:t xml:space="preserve">K-05.3 </w:t>
      </w:r>
      <w:r>
        <w:t xml:space="preserve">Van het eten gaat de blijheidsmeter, energiemeter en </w:t>
      </w:r>
      <w:r w:rsidR="00B946C6">
        <w:t>voedingsmeter</w:t>
      </w:r>
      <w:r>
        <w:t xml:space="preserve"> omhoog</w:t>
      </w:r>
    </w:p>
    <w:p w14:paraId="1E7DA0F2" w14:textId="300A89D4" w:rsidR="002E3834" w:rsidRDefault="00454443" w:rsidP="00D4406F">
      <w:pPr>
        <w:ind w:left="1440"/>
      </w:pPr>
      <w:r w:rsidRPr="00D4406F">
        <w:rPr>
          <w:b/>
          <w:bCs/>
          <w:color w:val="007789" w:themeColor="accent1" w:themeShade="BF"/>
        </w:rPr>
        <w:t xml:space="preserve">FR-06 </w:t>
      </w:r>
      <w:r w:rsidR="002E3834">
        <w:t xml:space="preserve">De gebruiker moet zijn huisdier </w:t>
      </w:r>
      <w:r>
        <w:t>voeding</w:t>
      </w:r>
      <w:r w:rsidR="002E3834">
        <w:t xml:space="preserve"> kunnen geven</w:t>
      </w:r>
    </w:p>
    <w:p w14:paraId="2DCB8902" w14:textId="06801725" w:rsidR="00454443" w:rsidRDefault="00454443" w:rsidP="00454443">
      <w:pPr>
        <w:pStyle w:val="Lijstalinea"/>
        <w:numPr>
          <w:ilvl w:val="1"/>
          <w:numId w:val="16"/>
        </w:numPr>
      </w:pPr>
      <w:r>
        <w:rPr>
          <w:b/>
          <w:bCs/>
        </w:rPr>
        <w:t xml:space="preserve">B-06.1 </w:t>
      </w:r>
      <w:r>
        <w:t>Gebruiker heeft geen voeding meer in zijn inventaris</w:t>
      </w:r>
    </w:p>
    <w:p w14:paraId="7B04A8B6" w14:textId="585E9083" w:rsidR="00956A69" w:rsidRDefault="00956A69" w:rsidP="00454443">
      <w:pPr>
        <w:pStyle w:val="Lijstalinea"/>
        <w:numPr>
          <w:ilvl w:val="1"/>
          <w:numId w:val="16"/>
        </w:numPr>
      </w:pPr>
      <w:r>
        <w:rPr>
          <w:b/>
          <w:bCs/>
        </w:rPr>
        <w:t>K-06.1</w:t>
      </w:r>
      <w:r w:rsidR="000E005E">
        <w:rPr>
          <w:b/>
          <w:bCs/>
        </w:rPr>
        <w:t xml:space="preserve"> </w:t>
      </w:r>
      <w:r w:rsidR="000E005E">
        <w:t xml:space="preserve">Na het geven van het voedsel wordt het gekozen voedsel direct uit zijn inventaris </w:t>
      </w:r>
      <w:proofErr w:type="spellStart"/>
      <w:r w:rsidR="000E005E">
        <w:t>gehaalt</w:t>
      </w:r>
      <w:proofErr w:type="spellEnd"/>
    </w:p>
    <w:p w14:paraId="3EDAD0AD" w14:textId="6933C88A" w:rsidR="000E005E" w:rsidRDefault="000E005E" w:rsidP="00454443">
      <w:pPr>
        <w:pStyle w:val="Lijstalinea"/>
        <w:numPr>
          <w:ilvl w:val="1"/>
          <w:numId w:val="16"/>
        </w:numPr>
      </w:pPr>
      <w:r>
        <w:rPr>
          <w:b/>
          <w:bCs/>
        </w:rPr>
        <w:lastRenderedPageBreak/>
        <w:t xml:space="preserve">K-06.2 </w:t>
      </w:r>
      <w:r>
        <w:t xml:space="preserve">De voedingsmeter wordt </w:t>
      </w:r>
      <w:r w:rsidR="00B946C6">
        <w:t>aangepast aan de hand van het aantal calorieën in het voedsel</w:t>
      </w:r>
    </w:p>
    <w:p w14:paraId="02A143AF" w14:textId="299D21FE" w:rsidR="00B946C6" w:rsidRDefault="00B946C6" w:rsidP="00454443">
      <w:pPr>
        <w:pStyle w:val="Lijstalinea"/>
        <w:numPr>
          <w:ilvl w:val="1"/>
          <w:numId w:val="16"/>
        </w:numPr>
      </w:pPr>
      <w:r>
        <w:rPr>
          <w:b/>
          <w:bCs/>
        </w:rPr>
        <w:t xml:space="preserve">K-06.3 </w:t>
      </w:r>
      <w:r>
        <w:t>De energiemeter wordt aangepast aan de hand van het aantal suikers in het voedsel</w:t>
      </w:r>
    </w:p>
    <w:p w14:paraId="25B7C2A6" w14:textId="2800E408" w:rsidR="00454443" w:rsidRDefault="00454443" w:rsidP="00D4406F">
      <w:pPr>
        <w:ind w:left="1440"/>
      </w:pPr>
      <w:r w:rsidRPr="00D4406F">
        <w:rPr>
          <w:b/>
          <w:bCs/>
          <w:color w:val="007789" w:themeColor="accent1" w:themeShade="BF"/>
        </w:rPr>
        <w:t xml:space="preserve">FR-07 </w:t>
      </w:r>
      <w:r>
        <w:t>Het huisdier moet kunnen sterven na een te lange tijd van inactiviteit</w:t>
      </w:r>
    </w:p>
    <w:p w14:paraId="4538C52C" w14:textId="781FC0BE" w:rsidR="00454443" w:rsidRPr="00956A69" w:rsidRDefault="00454443" w:rsidP="00454443">
      <w:pPr>
        <w:pStyle w:val="Lijstalinea"/>
        <w:numPr>
          <w:ilvl w:val="1"/>
          <w:numId w:val="16"/>
        </w:numPr>
      </w:pPr>
      <w:r>
        <w:rPr>
          <w:b/>
          <w:bCs/>
        </w:rPr>
        <w:t xml:space="preserve">B-07.1 </w:t>
      </w:r>
    </w:p>
    <w:p w14:paraId="75323793" w14:textId="27214483" w:rsidR="00956A69" w:rsidRDefault="00956A69" w:rsidP="00454443">
      <w:pPr>
        <w:pStyle w:val="Lijstalinea"/>
        <w:numPr>
          <w:ilvl w:val="1"/>
          <w:numId w:val="16"/>
        </w:numPr>
      </w:pPr>
      <w:r>
        <w:rPr>
          <w:b/>
          <w:bCs/>
        </w:rPr>
        <w:t>K-07.1</w:t>
      </w:r>
      <w:r w:rsidR="00B946C6">
        <w:rPr>
          <w:b/>
          <w:bCs/>
        </w:rPr>
        <w:t xml:space="preserve"> </w:t>
      </w:r>
      <w:r w:rsidR="00B946C6">
        <w:t>Na een tekort van voedsel van een te lange tijd, sterft het huisdier</w:t>
      </w:r>
    </w:p>
    <w:p w14:paraId="482BB26C" w14:textId="6FD6B9FB" w:rsidR="00B946C6" w:rsidRPr="00CC0EBE" w:rsidRDefault="00B946C6" w:rsidP="00B946C6">
      <w:pPr>
        <w:pStyle w:val="Lijstalinea"/>
        <w:numPr>
          <w:ilvl w:val="1"/>
          <w:numId w:val="16"/>
        </w:numPr>
      </w:pPr>
      <w:r>
        <w:rPr>
          <w:b/>
          <w:bCs/>
        </w:rPr>
        <w:t xml:space="preserve">K-07.1 </w:t>
      </w:r>
      <w:r>
        <w:t>Na een tekort van slaap van een te lange tijd, sterft het huisdier</w:t>
      </w:r>
    </w:p>
    <w:p w14:paraId="21DCAD70" w14:textId="798FF7E4" w:rsidR="008F7DDF" w:rsidRPr="00CC0EBE" w:rsidRDefault="00B946C6" w:rsidP="008F7DDF">
      <w:pPr>
        <w:pStyle w:val="Lijstalinea"/>
        <w:numPr>
          <w:ilvl w:val="1"/>
          <w:numId w:val="16"/>
        </w:numPr>
      </w:pPr>
      <w:r>
        <w:rPr>
          <w:b/>
          <w:bCs/>
        </w:rPr>
        <w:t xml:space="preserve">K-07.1 </w:t>
      </w:r>
      <w:r>
        <w:t>Na een tekort van activiteit van een te lange tijd, sterft het huisdier</w:t>
      </w:r>
    </w:p>
    <w:p w14:paraId="6989A084" w14:textId="74197147" w:rsidR="00CC0EBE" w:rsidRDefault="00CC0EBE" w:rsidP="00CC0EBE">
      <w:pPr>
        <w:pStyle w:val="Kop3"/>
        <w:ind w:firstLine="720"/>
      </w:pPr>
      <w:bookmarkStart w:id="7" w:name="_Toc50542723"/>
      <w:proofErr w:type="spellStart"/>
      <w:r w:rsidRPr="00D17593">
        <w:rPr>
          <w:rStyle w:val="Kop4Char"/>
        </w:rPr>
        <w:t>Should</w:t>
      </w:r>
      <w:proofErr w:type="spellEnd"/>
      <w:r w:rsidRPr="00D17593">
        <w:rPr>
          <w:rStyle w:val="Kop4Char"/>
        </w:rPr>
        <w:t xml:space="preserve"> have</w:t>
      </w:r>
      <w:r w:rsidRPr="00CC0EBE">
        <w:t>:</w:t>
      </w:r>
      <w:bookmarkEnd w:id="7"/>
    </w:p>
    <w:p w14:paraId="0F1BAFA6" w14:textId="156334F3" w:rsidR="00CC0EBE" w:rsidRDefault="00454443" w:rsidP="00D4406F">
      <w:pPr>
        <w:ind w:left="1440"/>
      </w:pPr>
      <w:r w:rsidRPr="00D4406F">
        <w:rPr>
          <w:b/>
          <w:bCs/>
          <w:color w:val="007789" w:themeColor="accent1" w:themeShade="BF"/>
        </w:rPr>
        <w:t xml:space="preserve">FR-08 </w:t>
      </w:r>
      <w:r w:rsidR="002E3834">
        <w:t>De gebruiker moet items kunnen kopen voor zijn huisdier</w:t>
      </w:r>
    </w:p>
    <w:p w14:paraId="19F302BB" w14:textId="1343D441" w:rsidR="00D4406F" w:rsidRDefault="00D4406F" w:rsidP="00D4406F">
      <w:pPr>
        <w:pStyle w:val="Lijstalinea"/>
        <w:numPr>
          <w:ilvl w:val="1"/>
          <w:numId w:val="16"/>
        </w:numPr>
      </w:pPr>
      <w:r>
        <w:rPr>
          <w:b/>
          <w:bCs/>
        </w:rPr>
        <w:t xml:space="preserve">B-08.1 </w:t>
      </w:r>
      <w:r>
        <w:t>De gebruiker zijn geld voldoet niet aan het bedrag</w:t>
      </w:r>
    </w:p>
    <w:p w14:paraId="2C327E28" w14:textId="49AA3F67" w:rsidR="00956A69" w:rsidRDefault="00956A69" w:rsidP="00D4406F">
      <w:pPr>
        <w:pStyle w:val="Lijstalinea"/>
        <w:numPr>
          <w:ilvl w:val="1"/>
          <w:numId w:val="16"/>
        </w:numPr>
      </w:pPr>
      <w:r>
        <w:rPr>
          <w:b/>
          <w:bCs/>
        </w:rPr>
        <w:t>K-08.1</w:t>
      </w:r>
      <w:r w:rsidR="00B946C6">
        <w:rPr>
          <w:b/>
          <w:bCs/>
        </w:rPr>
        <w:t xml:space="preserve"> </w:t>
      </w:r>
      <w:r w:rsidR="00B24700">
        <w:t>Na bevestiging van aankoop wordt het bedrag direct afgeschreven van de gebruiker zijn in game geld</w:t>
      </w:r>
    </w:p>
    <w:p w14:paraId="234F30D4" w14:textId="53B34110" w:rsidR="00B24700" w:rsidRDefault="00B24700" w:rsidP="00D4406F">
      <w:pPr>
        <w:pStyle w:val="Lijstalinea"/>
        <w:numPr>
          <w:ilvl w:val="1"/>
          <w:numId w:val="16"/>
        </w:numPr>
      </w:pPr>
      <w:r>
        <w:rPr>
          <w:b/>
          <w:bCs/>
        </w:rPr>
        <w:t xml:space="preserve">K-08.2 </w:t>
      </w:r>
      <w:r>
        <w:t>Na Bevestiging van aankoop wordt het geselecteerde item in de gebruiker zijn inventaris geplaatst.</w:t>
      </w:r>
    </w:p>
    <w:p w14:paraId="0071DE05" w14:textId="772E9172" w:rsidR="002E3834" w:rsidRDefault="00454443" w:rsidP="00D4406F">
      <w:pPr>
        <w:ind w:left="1440"/>
      </w:pPr>
      <w:r w:rsidRPr="00D4406F">
        <w:rPr>
          <w:b/>
          <w:bCs/>
          <w:color w:val="007789" w:themeColor="accent1" w:themeShade="BF"/>
        </w:rPr>
        <w:t>FR-09</w:t>
      </w:r>
      <w:r w:rsidR="002E3834">
        <w:t>De gebruiker moet activiteiten kunnen doen om zijn huisdier blij te kunnen maken (spelletjes)</w:t>
      </w:r>
    </w:p>
    <w:p w14:paraId="508EAEE9" w14:textId="167DF13C" w:rsidR="00D4406F" w:rsidRPr="00956A69" w:rsidRDefault="00D4406F" w:rsidP="00D4406F">
      <w:pPr>
        <w:pStyle w:val="Lijstalinea"/>
        <w:numPr>
          <w:ilvl w:val="1"/>
          <w:numId w:val="16"/>
        </w:numPr>
      </w:pPr>
      <w:r>
        <w:rPr>
          <w:b/>
          <w:bCs/>
        </w:rPr>
        <w:t xml:space="preserve">B-09.1 </w:t>
      </w:r>
      <w:r w:rsidR="00B24700">
        <w:t>Het huisdier zijn energie niveau is te laag om spelletjes te kunnen spelen</w:t>
      </w:r>
    </w:p>
    <w:p w14:paraId="327C8A89" w14:textId="4A235213" w:rsidR="00B24700" w:rsidRDefault="00956A69" w:rsidP="00B24700">
      <w:pPr>
        <w:pStyle w:val="Lijstalinea"/>
        <w:numPr>
          <w:ilvl w:val="1"/>
          <w:numId w:val="16"/>
        </w:numPr>
      </w:pPr>
      <w:r>
        <w:rPr>
          <w:b/>
          <w:bCs/>
        </w:rPr>
        <w:t>K-09.1</w:t>
      </w:r>
      <w:r w:rsidR="00B24700">
        <w:rPr>
          <w:b/>
          <w:bCs/>
        </w:rPr>
        <w:t xml:space="preserve"> </w:t>
      </w:r>
      <w:r w:rsidR="00B24700">
        <w:t>Bij het spelen van spelletjes gaat het energie niveau omlaag</w:t>
      </w:r>
    </w:p>
    <w:p w14:paraId="362A30F5" w14:textId="48109205" w:rsidR="00B24700" w:rsidRDefault="00B24700" w:rsidP="00D4406F">
      <w:pPr>
        <w:pStyle w:val="Lijstalinea"/>
        <w:numPr>
          <w:ilvl w:val="1"/>
          <w:numId w:val="16"/>
        </w:numPr>
      </w:pPr>
      <w:r>
        <w:rPr>
          <w:b/>
          <w:bCs/>
        </w:rPr>
        <w:t xml:space="preserve">K-09.2 </w:t>
      </w:r>
      <w:r>
        <w:t>na het spelen van een spel krijgt de gebruiker geld gebaseerd op de highscore die hij heeft behaald</w:t>
      </w:r>
    </w:p>
    <w:p w14:paraId="3EBEB1F8" w14:textId="26084A3E" w:rsidR="00B24700" w:rsidRPr="00CC0EBE" w:rsidRDefault="00B24700" w:rsidP="00D4406F">
      <w:pPr>
        <w:pStyle w:val="Lijstalinea"/>
        <w:numPr>
          <w:ilvl w:val="1"/>
          <w:numId w:val="16"/>
        </w:numPr>
      </w:pPr>
      <w:r>
        <w:rPr>
          <w:b/>
          <w:bCs/>
        </w:rPr>
        <w:t xml:space="preserve">K-09.3 </w:t>
      </w:r>
      <w:r>
        <w:t>Na het spelen van een spel gaat de blijheidsmeter van het huisdier omhoog</w:t>
      </w:r>
    </w:p>
    <w:p w14:paraId="5FDFD772" w14:textId="52438A51" w:rsidR="00CC0EBE" w:rsidRDefault="00CC0EBE" w:rsidP="00CC0EBE">
      <w:pPr>
        <w:pStyle w:val="Kop3"/>
        <w:ind w:firstLine="720"/>
      </w:pPr>
      <w:bookmarkStart w:id="8" w:name="_Toc50542724"/>
      <w:proofErr w:type="spellStart"/>
      <w:r w:rsidRPr="00D17593">
        <w:rPr>
          <w:rStyle w:val="Kop4Char"/>
        </w:rPr>
        <w:t>Could</w:t>
      </w:r>
      <w:proofErr w:type="spellEnd"/>
      <w:r w:rsidRPr="00D17593">
        <w:rPr>
          <w:rStyle w:val="Kop4Char"/>
        </w:rPr>
        <w:t xml:space="preserve"> Have</w:t>
      </w:r>
      <w:r>
        <w:t>:</w:t>
      </w:r>
      <w:bookmarkEnd w:id="8"/>
    </w:p>
    <w:p w14:paraId="041E36F2" w14:textId="58AB1D56" w:rsidR="00CC0EBE" w:rsidRDefault="00454443" w:rsidP="00D4406F">
      <w:pPr>
        <w:ind w:left="1440"/>
      </w:pPr>
      <w:r w:rsidRPr="00D4406F">
        <w:rPr>
          <w:b/>
          <w:bCs/>
          <w:color w:val="007789" w:themeColor="accent1" w:themeShade="BF"/>
        </w:rPr>
        <w:t xml:space="preserve">FR-10 </w:t>
      </w:r>
      <w:r w:rsidR="006A209E">
        <w:t>De gebruiker moet aan het begin zijn huisdier kunnen kiezen</w:t>
      </w:r>
    </w:p>
    <w:p w14:paraId="6A289E57" w14:textId="15CFBAF9" w:rsidR="00D4406F" w:rsidRDefault="00D4406F" w:rsidP="00D4406F">
      <w:pPr>
        <w:pStyle w:val="Lijstalinea"/>
        <w:numPr>
          <w:ilvl w:val="1"/>
          <w:numId w:val="16"/>
        </w:numPr>
      </w:pPr>
      <w:r>
        <w:rPr>
          <w:b/>
          <w:bCs/>
        </w:rPr>
        <w:t xml:space="preserve">B-10.1 </w:t>
      </w:r>
      <w:r w:rsidR="00507A18">
        <w:t>Gebruiker heeft te weinig geld voor nieuw huisdier</w:t>
      </w:r>
    </w:p>
    <w:p w14:paraId="5D4497CE" w14:textId="2A609D6B" w:rsidR="00507A18" w:rsidRPr="00956A69" w:rsidRDefault="00507A18" w:rsidP="00D4406F">
      <w:pPr>
        <w:pStyle w:val="Lijstalinea"/>
        <w:numPr>
          <w:ilvl w:val="1"/>
          <w:numId w:val="16"/>
        </w:numPr>
      </w:pPr>
      <w:r>
        <w:rPr>
          <w:b/>
          <w:bCs/>
        </w:rPr>
        <w:t xml:space="preserve">B-10.2 </w:t>
      </w:r>
      <w:r>
        <w:t>Gebruiker heeft al een huisdier</w:t>
      </w:r>
    </w:p>
    <w:p w14:paraId="5B6FB912" w14:textId="6A3252DF" w:rsidR="00956A69" w:rsidRPr="00CC0EBE" w:rsidRDefault="00956A69" w:rsidP="00D4406F">
      <w:pPr>
        <w:pStyle w:val="Lijstalinea"/>
        <w:numPr>
          <w:ilvl w:val="1"/>
          <w:numId w:val="16"/>
        </w:numPr>
      </w:pPr>
      <w:r>
        <w:rPr>
          <w:b/>
          <w:bCs/>
        </w:rPr>
        <w:t>K-10.1</w:t>
      </w:r>
      <w:r w:rsidR="00B24700">
        <w:rPr>
          <w:b/>
          <w:bCs/>
        </w:rPr>
        <w:t xml:space="preserve"> </w:t>
      </w:r>
      <w:r w:rsidR="00B24700">
        <w:t>Na het kiezen van een huisdier wordt de gebruiker direct naar het huisdieren scherm gebracht.</w:t>
      </w:r>
    </w:p>
    <w:p w14:paraId="3BFFAF1D" w14:textId="20A37D3F" w:rsidR="006A209E" w:rsidRDefault="00454443" w:rsidP="00D4406F">
      <w:pPr>
        <w:ind w:left="1440"/>
      </w:pPr>
      <w:r w:rsidRPr="00D4406F">
        <w:rPr>
          <w:b/>
          <w:bCs/>
          <w:color w:val="007789" w:themeColor="accent1" w:themeShade="BF"/>
        </w:rPr>
        <w:t xml:space="preserve">FR-11 </w:t>
      </w:r>
      <w:r w:rsidR="006A209E">
        <w:t>De gebruiker zijn huisdier moet kunnen groeien</w:t>
      </w:r>
    </w:p>
    <w:p w14:paraId="51C23EDA" w14:textId="293B039C" w:rsidR="00D4406F" w:rsidRPr="00956A69" w:rsidRDefault="00D4406F" w:rsidP="00D4406F">
      <w:pPr>
        <w:pStyle w:val="Lijstalinea"/>
        <w:numPr>
          <w:ilvl w:val="1"/>
          <w:numId w:val="16"/>
        </w:numPr>
      </w:pPr>
      <w:r>
        <w:rPr>
          <w:b/>
          <w:bCs/>
        </w:rPr>
        <w:t xml:space="preserve">B-11.1 </w:t>
      </w:r>
    </w:p>
    <w:p w14:paraId="58063124" w14:textId="5BE54290" w:rsidR="00956A69" w:rsidRPr="00CC0EBE" w:rsidRDefault="00956A69" w:rsidP="00D4406F">
      <w:pPr>
        <w:pStyle w:val="Lijstalinea"/>
        <w:numPr>
          <w:ilvl w:val="1"/>
          <w:numId w:val="16"/>
        </w:numPr>
      </w:pPr>
      <w:r>
        <w:rPr>
          <w:b/>
          <w:bCs/>
        </w:rPr>
        <w:lastRenderedPageBreak/>
        <w:t>K-11.1</w:t>
      </w:r>
      <w:r w:rsidR="00B24700">
        <w:rPr>
          <w:b/>
          <w:bCs/>
        </w:rPr>
        <w:t xml:space="preserve"> </w:t>
      </w:r>
      <w:r w:rsidR="00B24700">
        <w:t>Hoe langer je het beest tevreden houdt des te groter en sterker hij wordt</w:t>
      </w:r>
    </w:p>
    <w:p w14:paraId="2959150B" w14:textId="640F4497" w:rsidR="00CC0EBE" w:rsidRDefault="00CC0EBE" w:rsidP="00CC0EBE">
      <w:pPr>
        <w:pStyle w:val="Kop3"/>
        <w:ind w:firstLine="720"/>
      </w:pPr>
      <w:bookmarkStart w:id="9" w:name="_Toc50542725"/>
      <w:proofErr w:type="spellStart"/>
      <w:r w:rsidRPr="00D17593">
        <w:rPr>
          <w:rStyle w:val="Kop4Char"/>
        </w:rPr>
        <w:t>Would</w:t>
      </w:r>
      <w:proofErr w:type="spellEnd"/>
      <w:r w:rsidRPr="00D17593">
        <w:rPr>
          <w:rStyle w:val="Kop4Char"/>
        </w:rPr>
        <w:t xml:space="preserve"> Have</w:t>
      </w:r>
      <w:r w:rsidRPr="00CC0EBE">
        <w:t>:</w:t>
      </w:r>
      <w:bookmarkEnd w:id="9"/>
    </w:p>
    <w:p w14:paraId="38C730F1" w14:textId="789F51B9" w:rsidR="00CC0EBE" w:rsidRDefault="00454443" w:rsidP="00D4406F">
      <w:pPr>
        <w:ind w:left="1440"/>
      </w:pPr>
      <w:r w:rsidRPr="00D4406F">
        <w:rPr>
          <w:b/>
          <w:bCs/>
          <w:color w:val="007789" w:themeColor="accent1" w:themeShade="BF"/>
        </w:rPr>
        <w:t xml:space="preserve">FR-12 </w:t>
      </w:r>
      <w:r w:rsidR="002E3834">
        <w:t xml:space="preserve">De gebruiker moet </w:t>
      </w:r>
      <w:r w:rsidR="00F40602">
        <w:t>meerdere spellen kunnen spelen</w:t>
      </w:r>
    </w:p>
    <w:p w14:paraId="66BD9AB7" w14:textId="05376CCD" w:rsidR="00D4406F" w:rsidRPr="00956A69" w:rsidRDefault="00D4406F" w:rsidP="00D4406F">
      <w:pPr>
        <w:pStyle w:val="Lijstalinea"/>
        <w:numPr>
          <w:ilvl w:val="1"/>
          <w:numId w:val="16"/>
        </w:numPr>
      </w:pPr>
      <w:r>
        <w:rPr>
          <w:b/>
          <w:bCs/>
        </w:rPr>
        <w:t>B-12.1</w:t>
      </w:r>
    </w:p>
    <w:p w14:paraId="7E4283E9" w14:textId="1AF6CBBB" w:rsidR="00956A69" w:rsidRPr="00CC0EBE" w:rsidRDefault="00956A69" w:rsidP="00D4406F">
      <w:pPr>
        <w:pStyle w:val="Lijstalinea"/>
        <w:numPr>
          <w:ilvl w:val="1"/>
          <w:numId w:val="16"/>
        </w:numPr>
      </w:pPr>
      <w:r>
        <w:rPr>
          <w:b/>
          <w:bCs/>
        </w:rPr>
        <w:t>K-12.1</w:t>
      </w:r>
    </w:p>
    <w:p w14:paraId="7AC8D014" w14:textId="574AFEA9" w:rsidR="006A209E" w:rsidRDefault="00454443" w:rsidP="00D4406F">
      <w:pPr>
        <w:ind w:left="1440"/>
      </w:pPr>
      <w:r w:rsidRPr="00D4406F">
        <w:rPr>
          <w:b/>
          <w:bCs/>
          <w:color w:val="007789" w:themeColor="accent1" w:themeShade="BF"/>
        </w:rPr>
        <w:t xml:space="preserve">FR-13 </w:t>
      </w:r>
      <w:r w:rsidR="006A209E">
        <w:t xml:space="preserve">De gebruiker moet zijn geld kunnen opwaarderen via </w:t>
      </w:r>
      <w:proofErr w:type="spellStart"/>
      <w:r w:rsidR="006A209E">
        <w:t>paypal</w:t>
      </w:r>
      <w:proofErr w:type="spellEnd"/>
    </w:p>
    <w:p w14:paraId="0DDE2164" w14:textId="07C5F4BF" w:rsidR="00D4406F" w:rsidRPr="00956A69" w:rsidRDefault="00D4406F" w:rsidP="00D4406F">
      <w:pPr>
        <w:pStyle w:val="Lijstalinea"/>
        <w:numPr>
          <w:ilvl w:val="1"/>
          <w:numId w:val="16"/>
        </w:numPr>
      </w:pPr>
      <w:r>
        <w:rPr>
          <w:b/>
          <w:bCs/>
        </w:rPr>
        <w:t xml:space="preserve">B-13.1 </w:t>
      </w:r>
      <w:r w:rsidR="00C34468">
        <w:t>Transactiefout</w:t>
      </w:r>
    </w:p>
    <w:p w14:paraId="0A63B0FD" w14:textId="2325E1FD" w:rsidR="00956A69" w:rsidRDefault="00956A69" w:rsidP="00D4406F">
      <w:pPr>
        <w:pStyle w:val="Lijstalinea"/>
        <w:numPr>
          <w:ilvl w:val="1"/>
          <w:numId w:val="16"/>
        </w:numPr>
      </w:pPr>
      <w:r>
        <w:rPr>
          <w:b/>
          <w:bCs/>
        </w:rPr>
        <w:t>K-13.1</w:t>
      </w:r>
      <w:r w:rsidR="00B24700">
        <w:rPr>
          <w:b/>
          <w:bCs/>
        </w:rPr>
        <w:t xml:space="preserve"> </w:t>
      </w:r>
      <w:r w:rsidR="00B24700">
        <w:t xml:space="preserve">Nadat een aankoop via </w:t>
      </w:r>
      <w:proofErr w:type="spellStart"/>
      <w:r w:rsidR="00B24700">
        <w:t>paypal</w:t>
      </w:r>
      <w:proofErr w:type="spellEnd"/>
      <w:r w:rsidR="00B24700">
        <w:t xml:space="preserve"> is voltooid krijgt de gebruiker onze in game </w:t>
      </w:r>
      <w:proofErr w:type="spellStart"/>
      <w:r w:rsidR="00B24700">
        <w:t>currency</w:t>
      </w:r>
      <w:proofErr w:type="spellEnd"/>
      <w:r w:rsidR="00B24700">
        <w:t xml:space="preserve"> in de hoeveelheid waarvoor hij heeft gekozen</w:t>
      </w:r>
    </w:p>
    <w:p w14:paraId="7F5B59A2" w14:textId="75E61B4F" w:rsidR="008F7DDF" w:rsidRDefault="008F7DDF" w:rsidP="008F7DDF">
      <w:pPr>
        <w:ind w:left="1440"/>
      </w:pPr>
      <w:r w:rsidRPr="00D4406F">
        <w:rPr>
          <w:b/>
          <w:bCs/>
          <w:color w:val="007789" w:themeColor="accent1" w:themeShade="BF"/>
        </w:rPr>
        <w:t>FR-</w:t>
      </w:r>
      <w:r>
        <w:rPr>
          <w:b/>
          <w:bCs/>
          <w:color w:val="007789" w:themeColor="accent1" w:themeShade="BF"/>
        </w:rPr>
        <w:t xml:space="preserve">14 </w:t>
      </w:r>
      <w:r w:rsidRPr="008F7DDF">
        <w:t>De gebruiker kan zijn huisdier een naam geven</w:t>
      </w:r>
    </w:p>
    <w:p w14:paraId="17B2AE12" w14:textId="596115F8" w:rsidR="008F7DDF" w:rsidRPr="008F7DDF" w:rsidRDefault="008F7DDF" w:rsidP="008F7DDF">
      <w:pPr>
        <w:pStyle w:val="Lijstalinea"/>
        <w:numPr>
          <w:ilvl w:val="1"/>
          <w:numId w:val="16"/>
        </w:numPr>
      </w:pPr>
      <w:r>
        <w:rPr>
          <w:b/>
          <w:bCs/>
        </w:rPr>
        <w:t xml:space="preserve">B-14.1 </w:t>
      </w:r>
      <w:r>
        <w:t>Als de naam een scheldwoord is kun je hem niet toevoegen</w:t>
      </w:r>
    </w:p>
    <w:p w14:paraId="7BD28E18" w14:textId="32B92A70" w:rsidR="008F7DDF" w:rsidRDefault="008F7DDF" w:rsidP="008F7DDF">
      <w:pPr>
        <w:pStyle w:val="Lijstalinea"/>
        <w:numPr>
          <w:ilvl w:val="1"/>
          <w:numId w:val="16"/>
        </w:numPr>
      </w:pPr>
      <w:r>
        <w:rPr>
          <w:b/>
          <w:bCs/>
        </w:rPr>
        <w:t xml:space="preserve">B-14.2 </w:t>
      </w:r>
      <w:r>
        <w:t xml:space="preserve">Als de naam meer dan 24 </w:t>
      </w:r>
      <w:proofErr w:type="spellStart"/>
      <w:r>
        <w:t>characters</w:t>
      </w:r>
      <w:proofErr w:type="spellEnd"/>
      <w:r>
        <w:t xml:space="preserve"> bevat kun je deze niet toevoegen</w:t>
      </w:r>
    </w:p>
    <w:p w14:paraId="049DDAE7" w14:textId="30D40E8C" w:rsidR="008F7DDF" w:rsidRDefault="008F7DDF" w:rsidP="008F7DDF">
      <w:pPr>
        <w:pStyle w:val="Lijstalinea"/>
        <w:numPr>
          <w:ilvl w:val="1"/>
          <w:numId w:val="16"/>
        </w:numPr>
      </w:pPr>
      <w:r>
        <w:rPr>
          <w:b/>
          <w:bCs/>
        </w:rPr>
        <w:t xml:space="preserve">B-14.3 </w:t>
      </w:r>
      <w:r>
        <w:t>Als je huisdier dood is kun je hem niet hernoemen</w:t>
      </w:r>
    </w:p>
    <w:p w14:paraId="1C09BF2B" w14:textId="62D700AA" w:rsidR="008F7DDF" w:rsidRPr="008F7DDF" w:rsidRDefault="008F7DDF" w:rsidP="008F7DDF">
      <w:pPr>
        <w:pStyle w:val="Lijstalinea"/>
        <w:numPr>
          <w:ilvl w:val="1"/>
          <w:numId w:val="16"/>
        </w:numPr>
      </w:pPr>
      <w:r>
        <w:rPr>
          <w:b/>
          <w:bCs/>
        </w:rPr>
        <w:t xml:space="preserve">K-14.1 </w:t>
      </w:r>
      <w:r>
        <w:t>Zodra de gebruiker voor een naam kiest wordt deze gekoppeld aan het huisdier</w:t>
      </w:r>
    </w:p>
    <w:p w14:paraId="45BEB6D1" w14:textId="77777777" w:rsidR="00D4406F" w:rsidRDefault="00D4406F" w:rsidP="00026B81">
      <w:pPr>
        <w:spacing w:after="0"/>
        <w:rPr>
          <w:b/>
          <w:bCs/>
        </w:rPr>
      </w:pPr>
    </w:p>
    <w:p w14:paraId="5FB02D06" w14:textId="77777777" w:rsidR="00D4406F" w:rsidRDefault="00D4406F" w:rsidP="00026B81">
      <w:pPr>
        <w:spacing w:after="0"/>
        <w:rPr>
          <w:b/>
          <w:bCs/>
        </w:rPr>
      </w:pPr>
    </w:p>
    <w:p w14:paraId="021EF8FE" w14:textId="77777777" w:rsidR="008F7DDF" w:rsidRDefault="008F7DDF">
      <w:pPr>
        <w:rPr>
          <w:rFonts w:asciiTheme="majorHAnsi" w:eastAsiaTheme="majorEastAsia" w:hAnsiTheme="majorHAnsi" w:cstheme="majorBidi"/>
          <w:caps/>
          <w:color w:val="007789" w:themeColor="accent1" w:themeShade="BF"/>
          <w:sz w:val="24"/>
        </w:rPr>
      </w:pPr>
      <w:bookmarkStart w:id="10" w:name="_Toc50542726"/>
      <w:r>
        <w:br w:type="page"/>
      </w:r>
    </w:p>
    <w:p w14:paraId="6E5E6B6C" w14:textId="6D416DD2" w:rsidR="00D4406F" w:rsidRPr="00D4406F" w:rsidRDefault="00D4406F" w:rsidP="00D4406F">
      <w:pPr>
        <w:pStyle w:val="Kop2"/>
      </w:pPr>
      <w:r>
        <w:lastRenderedPageBreak/>
        <w:t>Use Cases</w:t>
      </w:r>
      <w:bookmarkEnd w:id="10"/>
    </w:p>
    <w:p w14:paraId="6C928715" w14:textId="7942EABB" w:rsidR="00026B81" w:rsidRPr="008F7DDF" w:rsidRDefault="00026B81" w:rsidP="00026B81">
      <w:pPr>
        <w:spacing w:after="0"/>
        <w:rPr>
          <w:b/>
          <w:bCs/>
        </w:rPr>
      </w:pPr>
      <w:r w:rsidRPr="008F7DDF">
        <w:rPr>
          <w:b/>
          <w:bCs/>
        </w:rPr>
        <w:t>UC</w:t>
      </w:r>
      <w:r w:rsidR="008F7DDF" w:rsidRPr="008F7DDF">
        <w:rPr>
          <w:b/>
          <w:bCs/>
        </w:rPr>
        <w:t>-</w:t>
      </w:r>
      <w:r w:rsidRPr="008F7DDF">
        <w:rPr>
          <w:b/>
          <w:bCs/>
        </w:rPr>
        <w:t>01</w:t>
      </w:r>
    </w:p>
    <w:tbl>
      <w:tblPr>
        <w:tblStyle w:val="Tabelraster"/>
        <w:tblW w:w="0" w:type="auto"/>
        <w:tblLook w:val="04A0" w:firstRow="1" w:lastRow="0" w:firstColumn="1" w:lastColumn="0" w:noHBand="0" w:noVBand="1"/>
      </w:tblPr>
      <w:tblGrid>
        <w:gridCol w:w="4224"/>
        <w:gridCol w:w="4072"/>
      </w:tblGrid>
      <w:tr w:rsidR="00026B81" w14:paraId="738B93BD" w14:textId="77777777" w:rsidTr="008F7DDF">
        <w:tc>
          <w:tcPr>
            <w:tcW w:w="4224" w:type="dxa"/>
          </w:tcPr>
          <w:p w14:paraId="4C5517BB" w14:textId="77777777" w:rsidR="00026B81" w:rsidRDefault="00026B81" w:rsidP="008F7DDF">
            <w:pPr>
              <w:rPr>
                <w:lang w:val="nl-NL"/>
              </w:rPr>
            </w:pPr>
            <w:r>
              <w:rPr>
                <w:lang w:val="nl-NL"/>
              </w:rPr>
              <w:t>Naam</w:t>
            </w:r>
          </w:p>
        </w:tc>
        <w:tc>
          <w:tcPr>
            <w:tcW w:w="4072" w:type="dxa"/>
          </w:tcPr>
          <w:p w14:paraId="777C385F" w14:textId="784846A2" w:rsidR="00026B81" w:rsidRPr="008F7DDF" w:rsidRDefault="008F7DDF" w:rsidP="008F7DDF">
            <w:pPr>
              <w:rPr>
                <w:lang w:val="nl-NL"/>
              </w:rPr>
            </w:pPr>
            <w:r>
              <w:rPr>
                <w:lang w:val="nl-NL"/>
              </w:rPr>
              <w:t>Account aanmaken</w:t>
            </w:r>
          </w:p>
        </w:tc>
      </w:tr>
      <w:tr w:rsidR="00026B81" w:rsidRPr="00B84962" w14:paraId="7C9ABC30" w14:textId="77777777" w:rsidTr="008F7DDF">
        <w:tc>
          <w:tcPr>
            <w:tcW w:w="4224" w:type="dxa"/>
          </w:tcPr>
          <w:p w14:paraId="4CAFA3FC" w14:textId="77777777" w:rsidR="00026B81" w:rsidRDefault="00026B81" w:rsidP="008F7DDF">
            <w:pPr>
              <w:rPr>
                <w:lang w:val="nl-NL"/>
              </w:rPr>
            </w:pPr>
            <w:r>
              <w:rPr>
                <w:lang w:val="nl-NL"/>
              </w:rPr>
              <w:t>Samenvatting</w:t>
            </w:r>
          </w:p>
        </w:tc>
        <w:tc>
          <w:tcPr>
            <w:tcW w:w="4072" w:type="dxa"/>
          </w:tcPr>
          <w:p w14:paraId="0932CACC" w14:textId="7ED2554F" w:rsidR="00026B81" w:rsidRDefault="00F40602" w:rsidP="008F7DDF">
            <w:pPr>
              <w:rPr>
                <w:lang w:val="nl-NL"/>
              </w:rPr>
            </w:pPr>
            <w:r>
              <w:rPr>
                <w:lang w:val="nl-NL"/>
              </w:rPr>
              <w:t>De actor moet een account aan kunnen maken om het spel te kunnen spelen</w:t>
            </w:r>
          </w:p>
        </w:tc>
      </w:tr>
      <w:tr w:rsidR="00026B81" w14:paraId="4BBEB929" w14:textId="77777777" w:rsidTr="008F7DDF">
        <w:tc>
          <w:tcPr>
            <w:tcW w:w="4224" w:type="dxa"/>
          </w:tcPr>
          <w:p w14:paraId="57327399" w14:textId="77777777" w:rsidR="00026B81" w:rsidRDefault="00026B81" w:rsidP="008F7DDF">
            <w:pPr>
              <w:rPr>
                <w:lang w:val="nl-NL"/>
              </w:rPr>
            </w:pPr>
            <w:r>
              <w:rPr>
                <w:lang w:val="nl-NL"/>
              </w:rPr>
              <w:t>Actors</w:t>
            </w:r>
          </w:p>
        </w:tc>
        <w:tc>
          <w:tcPr>
            <w:tcW w:w="4072" w:type="dxa"/>
          </w:tcPr>
          <w:p w14:paraId="45899FA8" w14:textId="1286EE96" w:rsidR="00026B81" w:rsidRDefault="00F40602" w:rsidP="008F7DDF">
            <w:pPr>
              <w:rPr>
                <w:lang w:val="nl-NL"/>
              </w:rPr>
            </w:pPr>
            <w:r>
              <w:rPr>
                <w:lang w:val="nl-NL"/>
              </w:rPr>
              <w:t>De gebruiker</w:t>
            </w:r>
          </w:p>
        </w:tc>
      </w:tr>
      <w:tr w:rsidR="00026B81" w:rsidRPr="00B84962" w14:paraId="55F087E3" w14:textId="77777777" w:rsidTr="008F7DDF">
        <w:tc>
          <w:tcPr>
            <w:tcW w:w="4224" w:type="dxa"/>
          </w:tcPr>
          <w:p w14:paraId="6ED23E85" w14:textId="77777777" w:rsidR="00026B81" w:rsidRDefault="00026B81" w:rsidP="008F7DDF">
            <w:pPr>
              <w:rPr>
                <w:lang w:val="nl-NL"/>
              </w:rPr>
            </w:pPr>
            <w:r>
              <w:rPr>
                <w:lang w:val="nl-NL"/>
              </w:rPr>
              <w:t>Aannamen</w:t>
            </w:r>
          </w:p>
        </w:tc>
        <w:tc>
          <w:tcPr>
            <w:tcW w:w="4072" w:type="dxa"/>
          </w:tcPr>
          <w:p w14:paraId="12B57259" w14:textId="24E78BAC" w:rsidR="00026B81" w:rsidRDefault="00BF1CC2" w:rsidP="008F7DDF">
            <w:pPr>
              <w:rPr>
                <w:lang w:val="nl-NL"/>
              </w:rPr>
            </w:pPr>
            <w:r>
              <w:rPr>
                <w:lang w:val="nl-NL"/>
              </w:rPr>
              <w:t>De actor heeft nog geen account</w:t>
            </w:r>
          </w:p>
        </w:tc>
      </w:tr>
      <w:tr w:rsidR="00026B81" w:rsidRPr="00B84962" w14:paraId="66AD90B9" w14:textId="77777777" w:rsidTr="008F7DDF">
        <w:tc>
          <w:tcPr>
            <w:tcW w:w="4224" w:type="dxa"/>
          </w:tcPr>
          <w:p w14:paraId="0799FB37" w14:textId="77777777" w:rsidR="00026B81" w:rsidRDefault="00026B81" w:rsidP="008F7DDF">
            <w:pPr>
              <w:rPr>
                <w:lang w:val="nl-NL"/>
              </w:rPr>
            </w:pPr>
            <w:r>
              <w:rPr>
                <w:lang w:val="nl-NL"/>
              </w:rPr>
              <w:t>Omschrijving</w:t>
            </w:r>
          </w:p>
        </w:tc>
        <w:tc>
          <w:tcPr>
            <w:tcW w:w="4072" w:type="dxa"/>
          </w:tcPr>
          <w:p w14:paraId="05988FD4" w14:textId="77777777" w:rsidR="007B0547" w:rsidRDefault="007B0547" w:rsidP="007B0547">
            <w:pPr>
              <w:pStyle w:val="Lijstalinea"/>
              <w:numPr>
                <w:ilvl w:val="0"/>
                <w:numId w:val="21"/>
              </w:numPr>
              <w:spacing w:after="160" w:line="259" w:lineRule="auto"/>
              <w:rPr>
                <w:lang w:val="nl-NL"/>
              </w:rPr>
            </w:pPr>
            <w:r>
              <w:rPr>
                <w:lang w:val="nl-NL"/>
              </w:rPr>
              <w:t>Actor geeft aan dat hij een account aan wilt maken.</w:t>
            </w:r>
          </w:p>
          <w:p w14:paraId="48D27AB4" w14:textId="77777777" w:rsidR="007B0547" w:rsidRDefault="007B0547" w:rsidP="007B0547">
            <w:pPr>
              <w:pStyle w:val="Lijstalinea"/>
              <w:numPr>
                <w:ilvl w:val="0"/>
                <w:numId w:val="21"/>
              </w:numPr>
              <w:spacing w:after="160" w:line="259" w:lineRule="auto"/>
              <w:rPr>
                <w:lang w:val="nl-NL"/>
              </w:rPr>
            </w:pPr>
            <w:r>
              <w:rPr>
                <w:lang w:val="nl-NL"/>
              </w:rPr>
              <w:t>Systeem toont registreerpagina</w:t>
            </w:r>
          </w:p>
          <w:p w14:paraId="4DBA1831" w14:textId="77777777" w:rsidR="007B0547" w:rsidRDefault="007B0547" w:rsidP="007B0547">
            <w:pPr>
              <w:pStyle w:val="Lijstalinea"/>
              <w:numPr>
                <w:ilvl w:val="0"/>
                <w:numId w:val="21"/>
              </w:numPr>
              <w:spacing w:after="160" w:line="259" w:lineRule="auto"/>
              <w:rPr>
                <w:lang w:val="nl-NL"/>
              </w:rPr>
            </w:pPr>
            <w:r>
              <w:rPr>
                <w:lang w:val="nl-NL"/>
              </w:rPr>
              <w:t>Invoer gegevens Actor.</w:t>
            </w:r>
          </w:p>
          <w:p w14:paraId="12C33AA5" w14:textId="6F805D00" w:rsidR="00026B81" w:rsidRPr="007B0547" w:rsidRDefault="007B0547" w:rsidP="007B0547">
            <w:pPr>
              <w:pStyle w:val="Lijstalinea"/>
              <w:numPr>
                <w:ilvl w:val="0"/>
                <w:numId w:val="21"/>
              </w:numPr>
              <w:rPr>
                <w:lang w:val="nl-NL"/>
              </w:rPr>
            </w:pPr>
            <w:r w:rsidRPr="007B0547">
              <w:rPr>
                <w:lang w:val="nl-NL"/>
              </w:rPr>
              <w:t>Controle door systeem[1]</w:t>
            </w:r>
            <w:r>
              <w:rPr>
                <w:lang w:val="nl-NL"/>
              </w:rPr>
              <w:t>[2][3]</w:t>
            </w:r>
          </w:p>
        </w:tc>
      </w:tr>
      <w:tr w:rsidR="00026B81" w:rsidRPr="00B84962" w14:paraId="683FB84A" w14:textId="77777777" w:rsidTr="008F7DDF">
        <w:tc>
          <w:tcPr>
            <w:tcW w:w="4224" w:type="dxa"/>
          </w:tcPr>
          <w:p w14:paraId="2B95FFAC" w14:textId="77777777" w:rsidR="00026B81" w:rsidRDefault="00026B81" w:rsidP="008F7DDF">
            <w:pPr>
              <w:rPr>
                <w:lang w:val="nl-NL"/>
              </w:rPr>
            </w:pPr>
            <w:r>
              <w:rPr>
                <w:lang w:val="nl-NL"/>
              </w:rPr>
              <w:t>Uitzonderingen</w:t>
            </w:r>
          </w:p>
        </w:tc>
        <w:tc>
          <w:tcPr>
            <w:tcW w:w="4072" w:type="dxa"/>
          </w:tcPr>
          <w:p w14:paraId="1D7F7DC7" w14:textId="6A18CB41" w:rsidR="00154D95" w:rsidRPr="00154D95" w:rsidRDefault="007B0547" w:rsidP="00154D95">
            <w:pPr>
              <w:rPr>
                <w:b/>
                <w:bCs/>
                <w:lang w:val="nl-NL"/>
              </w:rPr>
            </w:pPr>
            <w:r>
              <w:rPr>
                <w:b/>
                <w:bCs/>
                <w:lang w:val="nl-NL"/>
              </w:rPr>
              <w:t>1.</w:t>
            </w:r>
            <w:r w:rsidR="00154D95" w:rsidRPr="00154D95">
              <w:rPr>
                <w:b/>
                <w:bCs/>
                <w:lang w:val="nl-NL"/>
              </w:rPr>
              <w:t xml:space="preserve"> </w:t>
            </w:r>
            <w:r w:rsidR="00154D95" w:rsidRPr="00154D95">
              <w:rPr>
                <w:lang w:val="nl-NL"/>
              </w:rPr>
              <w:t>Gegevens zijn al in gebruik</w:t>
            </w:r>
          </w:p>
          <w:p w14:paraId="3F08F763" w14:textId="4DA4BAA1" w:rsidR="00154D95" w:rsidRPr="00154D95" w:rsidRDefault="007B0547" w:rsidP="00154D95">
            <w:pPr>
              <w:rPr>
                <w:b/>
                <w:bCs/>
                <w:lang w:val="nl-NL"/>
              </w:rPr>
            </w:pPr>
            <w:r>
              <w:rPr>
                <w:b/>
                <w:bCs/>
                <w:lang w:val="nl-NL"/>
              </w:rPr>
              <w:t>2.</w:t>
            </w:r>
            <w:r w:rsidR="00154D95" w:rsidRPr="00154D95">
              <w:rPr>
                <w:b/>
                <w:bCs/>
                <w:lang w:val="nl-NL"/>
              </w:rPr>
              <w:t xml:space="preserve"> </w:t>
            </w:r>
            <w:r w:rsidR="00154D95" w:rsidRPr="00154D95">
              <w:rPr>
                <w:lang w:val="nl-NL"/>
              </w:rPr>
              <w:t>Wachtwoord voldoet niet aan eisen</w:t>
            </w:r>
          </w:p>
          <w:p w14:paraId="6629AF87" w14:textId="0B982528" w:rsidR="00026B81" w:rsidRPr="00154D95" w:rsidRDefault="007B0547" w:rsidP="00154D95">
            <w:pPr>
              <w:rPr>
                <w:b/>
                <w:bCs/>
              </w:rPr>
            </w:pPr>
            <w:r>
              <w:rPr>
                <w:b/>
                <w:bCs/>
              </w:rPr>
              <w:t>3.</w:t>
            </w:r>
            <w:r w:rsidR="00154D95" w:rsidRPr="00154D95">
              <w:rPr>
                <w:b/>
                <w:bCs/>
              </w:rPr>
              <w:t xml:space="preserve"> </w:t>
            </w:r>
            <w:proofErr w:type="spellStart"/>
            <w:r w:rsidR="00154D95" w:rsidRPr="00154D95">
              <w:t>Gegevens</w:t>
            </w:r>
            <w:proofErr w:type="spellEnd"/>
            <w:r w:rsidR="00154D95" w:rsidRPr="00154D95">
              <w:t xml:space="preserve"> </w:t>
            </w:r>
            <w:proofErr w:type="spellStart"/>
            <w:r w:rsidR="00154D95" w:rsidRPr="00154D95">
              <w:t>zijn</w:t>
            </w:r>
            <w:proofErr w:type="spellEnd"/>
            <w:r w:rsidR="00154D95" w:rsidRPr="00154D95">
              <w:t xml:space="preserve"> </w:t>
            </w:r>
            <w:proofErr w:type="spellStart"/>
            <w:r w:rsidR="00154D95" w:rsidRPr="00154D95">
              <w:t>niet</w:t>
            </w:r>
            <w:proofErr w:type="spellEnd"/>
            <w:r w:rsidR="00154D95" w:rsidRPr="00154D95">
              <w:t xml:space="preserve"> </w:t>
            </w:r>
            <w:proofErr w:type="spellStart"/>
            <w:r w:rsidR="00154D95" w:rsidRPr="00154D95">
              <w:t>ingevuld</w:t>
            </w:r>
            <w:proofErr w:type="spellEnd"/>
          </w:p>
        </w:tc>
      </w:tr>
      <w:tr w:rsidR="00026B81" w14:paraId="6422AF6B" w14:textId="77777777" w:rsidTr="008F7DDF">
        <w:tc>
          <w:tcPr>
            <w:tcW w:w="4224" w:type="dxa"/>
          </w:tcPr>
          <w:p w14:paraId="6F8DDE73" w14:textId="77777777" w:rsidR="00026B81" w:rsidRDefault="00026B81" w:rsidP="008F7DDF">
            <w:pPr>
              <w:rPr>
                <w:lang w:val="nl-NL"/>
              </w:rPr>
            </w:pPr>
            <w:r>
              <w:rPr>
                <w:lang w:val="nl-NL"/>
              </w:rPr>
              <w:t>Resultaat</w:t>
            </w:r>
          </w:p>
        </w:tc>
        <w:tc>
          <w:tcPr>
            <w:tcW w:w="4072" w:type="dxa"/>
          </w:tcPr>
          <w:p w14:paraId="309BCD60" w14:textId="36DAC988" w:rsidR="00026B81" w:rsidRDefault="00154D95" w:rsidP="008F7DDF">
            <w:pPr>
              <w:rPr>
                <w:lang w:val="nl-NL"/>
              </w:rPr>
            </w:pPr>
            <w:r>
              <w:rPr>
                <w:lang w:val="nl-NL"/>
              </w:rPr>
              <w:t>De actor heeft een account aangemaakt</w:t>
            </w:r>
          </w:p>
        </w:tc>
      </w:tr>
    </w:tbl>
    <w:p w14:paraId="2F81550A" w14:textId="3D0C1603" w:rsidR="008F7DDF" w:rsidRPr="008F7DDF" w:rsidRDefault="008F7DDF" w:rsidP="008F7DDF">
      <w:pPr>
        <w:spacing w:after="0"/>
        <w:rPr>
          <w:b/>
          <w:bCs/>
        </w:rPr>
      </w:pPr>
      <w:r w:rsidRPr="008F7DDF">
        <w:rPr>
          <w:b/>
          <w:bCs/>
        </w:rPr>
        <w:t>UC-0</w:t>
      </w:r>
      <w:r>
        <w:rPr>
          <w:b/>
          <w:bCs/>
        </w:rPr>
        <w:t>2</w:t>
      </w:r>
    </w:p>
    <w:tbl>
      <w:tblPr>
        <w:tblStyle w:val="Tabelraster"/>
        <w:tblW w:w="0" w:type="auto"/>
        <w:tblLook w:val="04A0" w:firstRow="1" w:lastRow="0" w:firstColumn="1" w:lastColumn="0" w:noHBand="0" w:noVBand="1"/>
      </w:tblPr>
      <w:tblGrid>
        <w:gridCol w:w="4224"/>
        <w:gridCol w:w="4072"/>
      </w:tblGrid>
      <w:tr w:rsidR="008F7DDF" w14:paraId="2E08BBC4" w14:textId="77777777" w:rsidTr="008F7DDF">
        <w:tc>
          <w:tcPr>
            <w:tcW w:w="4224" w:type="dxa"/>
          </w:tcPr>
          <w:p w14:paraId="0FA835C1" w14:textId="77777777" w:rsidR="008F7DDF" w:rsidRDefault="008F7DDF" w:rsidP="008F7DDF">
            <w:pPr>
              <w:rPr>
                <w:lang w:val="nl-NL"/>
              </w:rPr>
            </w:pPr>
            <w:r>
              <w:rPr>
                <w:lang w:val="nl-NL"/>
              </w:rPr>
              <w:t>Naam</w:t>
            </w:r>
          </w:p>
        </w:tc>
        <w:tc>
          <w:tcPr>
            <w:tcW w:w="4072" w:type="dxa"/>
          </w:tcPr>
          <w:p w14:paraId="4322EDC7" w14:textId="2EE8FEA6" w:rsidR="008F7DDF" w:rsidRDefault="008F7DDF" w:rsidP="008F7DDF">
            <w:pPr>
              <w:rPr>
                <w:lang w:val="nl-NL"/>
              </w:rPr>
            </w:pPr>
            <w:r>
              <w:rPr>
                <w:lang w:val="nl-NL"/>
              </w:rPr>
              <w:t>Inloggen</w:t>
            </w:r>
          </w:p>
        </w:tc>
      </w:tr>
      <w:tr w:rsidR="008F7DDF" w:rsidRPr="00B84962" w14:paraId="0D1E7BEC" w14:textId="77777777" w:rsidTr="008F7DDF">
        <w:tc>
          <w:tcPr>
            <w:tcW w:w="4224" w:type="dxa"/>
          </w:tcPr>
          <w:p w14:paraId="20182B31" w14:textId="77777777" w:rsidR="008F7DDF" w:rsidRDefault="008F7DDF" w:rsidP="008F7DDF">
            <w:pPr>
              <w:rPr>
                <w:lang w:val="nl-NL"/>
              </w:rPr>
            </w:pPr>
            <w:r>
              <w:rPr>
                <w:lang w:val="nl-NL"/>
              </w:rPr>
              <w:t>Samenvatting</w:t>
            </w:r>
          </w:p>
        </w:tc>
        <w:tc>
          <w:tcPr>
            <w:tcW w:w="4072" w:type="dxa"/>
          </w:tcPr>
          <w:p w14:paraId="5A3DBA3C" w14:textId="306FF6C2" w:rsidR="008F7DDF" w:rsidRDefault="00F40602" w:rsidP="008F7DDF">
            <w:pPr>
              <w:rPr>
                <w:lang w:val="nl-NL"/>
              </w:rPr>
            </w:pPr>
            <w:r>
              <w:rPr>
                <w:lang w:val="nl-NL"/>
              </w:rPr>
              <w:t>De actor moet in kunnen loggen in zijn account</w:t>
            </w:r>
          </w:p>
        </w:tc>
      </w:tr>
      <w:tr w:rsidR="00F40602" w14:paraId="34621543" w14:textId="77777777" w:rsidTr="008F7DDF">
        <w:tc>
          <w:tcPr>
            <w:tcW w:w="4224" w:type="dxa"/>
          </w:tcPr>
          <w:p w14:paraId="6584C454" w14:textId="77777777" w:rsidR="00F40602" w:rsidRDefault="00F40602" w:rsidP="00F40602">
            <w:pPr>
              <w:rPr>
                <w:lang w:val="nl-NL"/>
              </w:rPr>
            </w:pPr>
            <w:r>
              <w:rPr>
                <w:lang w:val="nl-NL"/>
              </w:rPr>
              <w:t>Actors</w:t>
            </w:r>
          </w:p>
        </w:tc>
        <w:tc>
          <w:tcPr>
            <w:tcW w:w="4072" w:type="dxa"/>
          </w:tcPr>
          <w:p w14:paraId="316CC22D" w14:textId="4E00B8E2" w:rsidR="00F40602" w:rsidRDefault="00F40602" w:rsidP="00F40602">
            <w:pPr>
              <w:rPr>
                <w:lang w:val="nl-NL"/>
              </w:rPr>
            </w:pPr>
            <w:r>
              <w:rPr>
                <w:lang w:val="nl-NL"/>
              </w:rPr>
              <w:t>De gebruiker</w:t>
            </w:r>
          </w:p>
        </w:tc>
      </w:tr>
      <w:tr w:rsidR="00F40602" w:rsidRPr="00B84962" w14:paraId="3F15EEDA" w14:textId="77777777" w:rsidTr="008F7DDF">
        <w:tc>
          <w:tcPr>
            <w:tcW w:w="4224" w:type="dxa"/>
          </w:tcPr>
          <w:p w14:paraId="31D667CF" w14:textId="77777777" w:rsidR="00F40602" w:rsidRDefault="00F40602" w:rsidP="00F40602">
            <w:pPr>
              <w:rPr>
                <w:lang w:val="nl-NL"/>
              </w:rPr>
            </w:pPr>
            <w:r>
              <w:rPr>
                <w:lang w:val="nl-NL"/>
              </w:rPr>
              <w:t>Aannamen</w:t>
            </w:r>
          </w:p>
        </w:tc>
        <w:tc>
          <w:tcPr>
            <w:tcW w:w="4072" w:type="dxa"/>
          </w:tcPr>
          <w:p w14:paraId="09593A15" w14:textId="7E033FD4" w:rsidR="00F40602" w:rsidRDefault="00BF1CC2" w:rsidP="00F40602">
            <w:pPr>
              <w:rPr>
                <w:lang w:val="nl-NL"/>
              </w:rPr>
            </w:pPr>
            <w:r>
              <w:rPr>
                <w:lang w:val="nl-NL"/>
              </w:rPr>
              <w:t>De actor heeft al een account</w:t>
            </w:r>
          </w:p>
        </w:tc>
      </w:tr>
      <w:tr w:rsidR="00F40602" w:rsidRPr="00B84962" w14:paraId="61709544" w14:textId="77777777" w:rsidTr="008F7DDF">
        <w:tc>
          <w:tcPr>
            <w:tcW w:w="4224" w:type="dxa"/>
          </w:tcPr>
          <w:p w14:paraId="4778F604" w14:textId="77777777" w:rsidR="00F40602" w:rsidRDefault="00F40602" w:rsidP="00F40602">
            <w:pPr>
              <w:rPr>
                <w:lang w:val="nl-NL"/>
              </w:rPr>
            </w:pPr>
            <w:r>
              <w:rPr>
                <w:lang w:val="nl-NL"/>
              </w:rPr>
              <w:t>Omschrijving</w:t>
            </w:r>
          </w:p>
        </w:tc>
        <w:tc>
          <w:tcPr>
            <w:tcW w:w="4072" w:type="dxa"/>
          </w:tcPr>
          <w:p w14:paraId="0DBF684E" w14:textId="77777777" w:rsidR="007B0547" w:rsidRDefault="007B0547" w:rsidP="007B0547">
            <w:pPr>
              <w:pStyle w:val="Lijstalinea"/>
              <w:numPr>
                <w:ilvl w:val="0"/>
                <w:numId w:val="17"/>
              </w:numPr>
              <w:spacing w:after="160" w:line="259" w:lineRule="auto"/>
              <w:rPr>
                <w:lang w:val="nl-NL"/>
              </w:rPr>
            </w:pPr>
            <w:r>
              <w:rPr>
                <w:lang w:val="nl-NL"/>
              </w:rPr>
              <w:t>Actor geeft aan dat hij in wilt loggen</w:t>
            </w:r>
          </w:p>
          <w:p w14:paraId="03112406" w14:textId="77777777" w:rsidR="007B0547" w:rsidRDefault="007B0547" w:rsidP="007B0547">
            <w:pPr>
              <w:pStyle w:val="Lijstalinea"/>
              <w:numPr>
                <w:ilvl w:val="0"/>
                <w:numId w:val="17"/>
              </w:numPr>
              <w:spacing w:after="160" w:line="259" w:lineRule="auto"/>
              <w:rPr>
                <w:lang w:val="nl-NL"/>
              </w:rPr>
            </w:pPr>
            <w:r>
              <w:rPr>
                <w:lang w:val="nl-NL"/>
              </w:rPr>
              <w:t>Systeem toont inlogpagina</w:t>
            </w:r>
          </w:p>
          <w:p w14:paraId="439FA9AF" w14:textId="77777777" w:rsidR="007B0547" w:rsidRDefault="007B0547" w:rsidP="007B0547">
            <w:pPr>
              <w:pStyle w:val="Lijstalinea"/>
              <w:numPr>
                <w:ilvl w:val="0"/>
                <w:numId w:val="17"/>
              </w:numPr>
              <w:spacing w:after="160" w:line="259" w:lineRule="auto"/>
              <w:rPr>
                <w:lang w:val="nl-NL"/>
              </w:rPr>
            </w:pPr>
            <w:r>
              <w:rPr>
                <w:lang w:val="nl-NL"/>
              </w:rPr>
              <w:t>Invoer gegevens door Actor</w:t>
            </w:r>
          </w:p>
          <w:p w14:paraId="0682C29C" w14:textId="5030D46B" w:rsidR="00F40602" w:rsidRPr="007B0547" w:rsidRDefault="007B0547" w:rsidP="007B0547">
            <w:pPr>
              <w:pStyle w:val="Lijstalinea"/>
              <w:numPr>
                <w:ilvl w:val="0"/>
                <w:numId w:val="17"/>
              </w:numPr>
              <w:rPr>
                <w:lang w:val="nl-NL"/>
              </w:rPr>
            </w:pPr>
            <w:r w:rsidRPr="007B0547">
              <w:rPr>
                <w:lang w:val="nl-NL"/>
              </w:rPr>
              <w:t>Controle door systeem en logt actor in [1][2]</w:t>
            </w:r>
          </w:p>
        </w:tc>
      </w:tr>
      <w:tr w:rsidR="00F40602" w:rsidRPr="00B84962" w14:paraId="5711759B" w14:textId="77777777" w:rsidTr="008F7DDF">
        <w:tc>
          <w:tcPr>
            <w:tcW w:w="4224" w:type="dxa"/>
          </w:tcPr>
          <w:p w14:paraId="371B2D31" w14:textId="77777777" w:rsidR="00F40602" w:rsidRDefault="00F40602" w:rsidP="00F40602">
            <w:pPr>
              <w:rPr>
                <w:lang w:val="nl-NL"/>
              </w:rPr>
            </w:pPr>
            <w:r>
              <w:rPr>
                <w:lang w:val="nl-NL"/>
              </w:rPr>
              <w:t>Uitzonderingen</w:t>
            </w:r>
          </w:p>
        </w:tc>
        <w:tc>
          <w:tcPr>
            <w:tcW w:w="4072" w:type="dxa"/>
          </w:tcPr>
          <w:p w14:paraId="21B3E3A4" w14:textId="41527F80" w:rsidR="00154D95" w:rsidRPr="00154D95" w:rsidRDefault="007B0547" w:rsidP="00154D95">
            <w:pPr>
              <w:rPr>
                <w:lang w:val="nl-NL"/>
              </w:rPr>
            </w:pPr>
            <w:r>
              <w:rPr>
                <w:b/>
                <w:bCs/>
                <w:lang w:val="nl-NL"/>
              </w:rPr>
              <w:t>1.</w:t>
            </w:r>
            <w:r w:rsidR="00154D95" w:rsidRPr="00154D95">
              <w:rPr>
                <w:b/>
                <w:bCs/>
                <w:lang w:val="nl-NL"/>
              </w:rPr>
              <w:t xml:space="preserve"> </w:t>
            </w:r>
            <w:r w:rsidR="00154D95" w:rsidRPr="00154D95">
              <w:rPr>
                <w:lang w:val="nl-NL"/>
              </w:rPr>
              <w:t>Gegevens komen niet voor in het systeem</w:t>
            </w:r>
          </w:p>
          <w:p w14:paraId="28A18253" w14:textId="76BA990C" w:rsidR="00F40602" w:rsidRPr="008F7DDF" w:rsidRDefault="007B0547" w:rsidP="00F40602">
            <w:pPr>
              <w:rPr>
                <w:lang w:val="nl-NL"/>
              </w:rPr>
            </w:pPr>
            <w:r>
              <w:rPr>
                <w:b/>
                <w:bCs/>
                <w:lang w:val="nl-NL"/>
              </w:rPr>
              <w:t>2.</w:t>
            </w:r>
            <w:r w:rsidR="00154D95" w:rsidRPr="00154D95">
              <w:rPr>
                <w:b/>
                <w:bCs/>
                <w:lang w:val="nl-NL"/>
              </w:rPr>
              <w:t xml:space="preserve"> </w:t>
            </w:r>
            <w:r w:rsidR="00154D95" w:rsidRPr="00154D95">
              <w:rPr>
                <w:lang w:val="nl-NL"/>
              </w:rPr>
              <w:t>Wachtwoord en gebruikersnaam komen niet overeen</w:t>
            </w:r>
          </w:p>
        </w:tc>
      </w:tr>
      <w:tr w:rsidR="00F40602" w14:paraId="71C118A1" w14:textId="77777777" w:rsidTr="008F7DDF">
        <w:tc>
          <w:tcPr>
            <w:tcW w:w="4224" w:type="dxa"/>
          </w:tcPr>
          <w:p w14:paraId="53D991C6" w14:textId="77777777" w:rsidR="00F40602" w:rsidRDefault="00F40602" w:rsidP="00F40602">
            <w:pPr>
              <w:rPr>
                <w:lang w:val="nl-NL"/>
              </w:rPr>
            </w:pPr>
            <w:r>
              <w:rPr>
                <w:lang w:val="nl-NL"/>
              </w:rPr>
              <w:t>Resultaat</w:t>
            </w:r>
          </w:p>
        </w:tc>
        <w:tc>
          <w:tcPr>
            <w:tcW w:w="4072" w:type="dxa"/>
          </w:tcPr>
          <w:p w14:paraId="5CBA4A4B" w14:textId="211E7A06" w:rsidR="00F40602" w:rsidRDefault="00154D95" w:rsidP="00F40602">
            <w:pPr>
              <w:rPr>
                <w:lang w:val="nl-NL"/>
              </w:rPr>
            </w:pPr>
            <w:r>
              <w:rPr>
                <w:lang w:val="nl-NL"/>
              </w:rPr>
              <w:t>De actor is ingelogd</w:t>
            </w:r>
          </w:p>
        </w:tc>
      </w:tr>
    </w:tbl>
    <w:p w14:paraId="1C391279" w14:textId="2E6FADF8" w:rsidR="008F7DDF" w:rsidRPr="008F7DDF" w:rsidRDefault="008F7DDF" w:rsidP="008F7DDF">
      <w:pPr>
        <w:spacing w:after="0"/>
        <w:rPr>
          <w:b/>
          <w:bCs/>
        </w:rPr>
      </w:pPr>
      <w:r w:rsidRPr="008F7DDF">
        <w:rPr>
          <w:b/>
          <w:bCs/>
        </w:rPr>
        <w:t>UC-0</w:t>
      </w:r>
      <w:r>
        <w:rPr>
          <w:b/>
          <w:bCs/>
        </w:rPr>
        <w:t>3</w:t>
      </w:r>
    </w:p>
    <w:tbl>
      <w:tblPr>
        <w:tblStyle w:val="Tabelraster"/>
        <w:tblW w:w="0" w:type="auto"/>
        <w:tblLook w:val="04A0" w:firstRow="1" w:lastRow="0" w:firstColumn="1" w:lastColumn="0" w:noHBand="0" w:noVBand="1"/>
      </w:tblPr>
      <w:tblGrid>
        <w:gridCol w:w="4224"/>
        <w:gridCol w:w="4072"/>
      </w:tblGrid>
      <w:tr w:rsidR="008F7DDF" w14:paraId="32BCB9A4" w14:textId="77777777" w:rsidTr="008F7DDF">
        <w:tc>
          <w:tcPr>
            <w:tcW w:w="4224" w:type="dxa"/>
          </w:tcPr>
          <w:p w14:paraId="5486668D" w14:textId="77777777" w:rsidR="008F7DDF" w:rsidRDefault="008F7DDF" w:rsidP="008F7DDF">
            <w:pPr>
              <w:rPr>
                <w:lang w:val="nl-NL"/>
              </w:rPr>
            </w:pPr>
            <w:r>
              <w:rPr>
                <w:lang w:val="nl-NL"/>
              </w:rPr>
              <w:t>Naam</w:t>
            </w:r>
          </w:p>
        </w:tc>
        <w:tc>
          <w:tcPr>
            <w:tcW w:w="4072" w:type="dxa"/>
          </w:tcPr>
          <w:p w14:paraId="43190AB6" w14:textId="1A19F5A1" w:rsidR="008F7DDF" w:rsidRDefault="008F7DDF" w:rsidP="008F7DDF">
            <w:pPr>
              <w:rPr>
                <w:lang w:val="nl-NL"/>
              </w:rPr>
            </w:pPr>
            <w:r>
              <w:rPr>
                <w:lang w:val="nl-NL"/>
              </w:rPr>
              <w:t>Geld verdienen</w:t>
            </w:r>
          </w:p>
        </w:tc>
      </w:tr>
      <w:tr w:rsidR="008F7DDF" w:rsidRPr="00B84962" w14:paraId="363CA6E1" w14:textId="77777777" w:rsidTr="008F7DDF">
        <w:tc>
          <w:tcPr>
            <w:tcW w:w="4224" w:type="dxa"/>
          </w:tcPr>
          <w:p w14:paraId="0D2A9409" w14:textId="77777777" w:rsidR="008F7DDF" w:rsidRDefault="008F7DDF" w:rsidP="008F7DDF">
            <w:pPr>
              <w:rPr>
                <w:lang w:val="nl-NL"/>
              </w:rPr>
            </w:pPr>
            <w:r>
              <w:rPr>
                <w:lang w:val="nl-NL"/>
              </w:rPr>
              <w:t>Samenvatting</w:t>
            </w:r>
          </w:p>
        </w:tc>
        <w:tc>
          <w:tcPr>
            <w:tcW w:w="4072" w:type="dxa"/>
          </w:tcPr>
          <w:p w14:paraId="357DCD60" w14:textId="7BB4A5B7" w:rsidR="008F7DDF" w:rsidRDefault="00F40602" w:rsidP="008F7DDF">
            <w:pPr>
              <w:rPr>
                <w:lang w:val="nl-NL"/>
              </w:rPr>
            </w:pPr>
            <w:r>
              <w:rPr>
                <w:lang w:val="nl-NL"/>
              </w:rPr>
              <w:t>De actor moet op basis van activiteiten geld kunnen verdienen voor zijn huisdier</w:t>
            </w:r>
          </w:p>
        </w:tc>
      </w:tr>
      <w:tr w:rsidR="00F40602" w14:paraId="2022B807" w14:textId="77777777" w:rsidTr="008F7DDF">
        <w:tc>
          <w:tcPr>
            <w:tcW w:w="4224" w:type="dxa"/>
          </w:tcPr>
          <w:p w14:paraId="4FDAD8C2" w14:textId="77777777" w:rsidR="00F40602" w:rsidRDefault="00F40602" w:rsidP="00F40602">
            <w:pPr>
              <w:rPr>
                <w:lang w:val="nl-NL"/>
              </w:rPr>
            </w:pPr>
            <w:r>
              <w:rPr>
                <w:lang w:val="nl-NL"/>
              </w:rPr>
              <w:t>Actors</w:t>
            </w:r>
          </w:p>
        </w:tc>
        <w:tc>
          <w:tcPr>
            <w:tcW w:w="4072" w:type="dxa"/>
          </w:tcPr>
          <w:p w14:paraId="19BA6E35" w14:textId="4DB2DEE1" w:rsidR="00F40602" w:rsidRDefault="00F40602" w:rsidP="00F40602">
            <w:pPr>
              <w:rPr>
                <w:lang w:val="nl-NL"/>
              </w:rPr>
            </w:pPr>
            <w:r>
              <w:rPr>
                <w:lang w:val="nl-NL"/>
              </w:rPr>
              <w:t>De gebruiker</w:t>
            </w:r>
          </w:p>
        </w:tc>
      </w:tr>
      <w:tr w:rsidR="00F40602" w:rsidRPr="00B84962" w14:paraId="556BD888" w14:textId="77777777" w:rsidTr="008F7DDF">
        <w:tc>
          <w:tcPr>
            <w:tcW w:w="4224" w:type="dxa"/>
          </w:tcPr>
          <w:p w14:paraId="6EFAB709" w14:textId="77777777" w:rsidR="00F40602" w:rsidRDefault="00F40602" w:rsidP="00F40602">
            <w:pPr>
              <w:rPr>
                <w:lang w:val="nl-NL"/>
              </w:rPr>
            </w:pPr>
            <w:r>
              <w:rPr>
                <w:lang w:val="nl-NL"/>
              </w:rPr>
              <w:t>Aannamen</w:t>
            </w:r>
          </w:p>
        </w:tc>
        <w:tc>
          <w:tcPr>
            <w:tcW w:w="4072" w:type="dxa"/>
          </w:tcPr>
          <w:p w14:paraId="234CD3F3" w14:textId="5C42619D" w:rsidR="00F40602" w:rsidRDefault="00BF1CC2" w:rsidP="00F40602">
            <w:pPr>
              <w:rPr>
                <w:lang w:val="nl-NL"/>
              </w:rPr>
            </w:pPr>
            <w:r>
              <w:rPr>
                <w:lang w:val="nl-NL"/>
              </w:rPr>
              <w:t>De actor heeft een activiteit voltooid</w:t>
            </w:r>
          </w:p>
        </w:tc>
      </w:tr>
      <w:tr w:rsidR="00F40602" w:rsidRPr="00B84962" w14:paraId="50C490E6" w14:textId="77777777" w:rsidTr="008F7DDF">
        <w:tc>
          <w:tcPr>
            <w:tcW w:w="4224" w:type="dxa"/>
          </w:tcPr>
          <w:p w14:paraId="255ECFA5" w14:textId="77777777" w:rsidR="00F40602" w:rsidRDefault="00F40602" w:rsidP="00F40602">
            <w:pPr>
              <w:rPr>
                <w:lang w:val="nl-NL"/>
              </w:rPr>
            </w:pPr>
            <w:r>
              <w:rPr>
                <w:lang w:val="nl-NL"/>
              </w:rPr>
              <w:t>Omschrijving</w:t>
            </w:r>
          </w:p>
        </w:tc>
        <w:tc>
          <w:tcPr>
            <w:tcW w:w="4072" w:type="dxa"/>
          </w:tcPr>
          <w:p w14:paraId="7089C5C2" w14:textId="77777777" w:rsidR="00F40602" w:rsidRDefault="007B0547" w:rsidP="007B0547">
            <w:pPr>
              <w:pStyle w:val="Lijstalinea"/>
              <w:numPr>
                <w:ilvl w:val="0"/>
                <w:numId w:val="22"/>
              </w:numPr>
              <w:rPr>
                <w:lang w:val="nl-NL"/>
              </w:rPr>
            </w:pPr>
            <w:r>
              <w:rPr>
                <w:lang w:val="nl-NL"/>
              </w:rPr>
              <w:t>Actor voert een activiteit uit met zijn huisdier</w:t>
            </w:r>
          </w:p>
          <w:p w14:paraId="6CA51114" w14:textId="77777777" w:rsidR="007B0547" w:rsidRDefault="007B0547" w:rsidP="007B0547">
            <w:pPr>
              <w:pStyle w:val="Lijstalinea"/>
              <w:numPr>
                <w:ilvl w:val="0"/>
                <w:numId w:val="22"/>
              </w:numPr>
              <w:rPr>
                <w:lang w:val="nl-NL"/>
              </w:rPr>
            </w:pPr>
            <w:r>
              <w:rPr>
                <w:lang w:val="nl-NL"/>
              </w:rPr>
              <w:t>Systeem berekent gegeven geld op basis van de activiteit</w:t>
            </w:r>
          </w:p>
          <w:p w14:paraId="21CCED87" w14:textId="77777777" w:rsidR="007B0547" w:rsidRDefault="007B0547" w:rsidP="007B0547">
            <w:pPr>
              <w:pStyle w:val="Lijstalinea"/>
              <w:numPr>
                <w:ilvl w:val="0"/>
                <w:numId w:val="22"/>
              </w:numPr>
              <w:rPr>
                <w:lang w:val="nl-NL"/>
              </w:rPr>
            </w:pPr>
            <w:r>
              <w:rPr>
                <w:lang w:val="nl-NL"/>
              </w:rPr>
              <w:t>Systeem stuurt berekende geld naar actors account</w:t>
            </w:r>
          </w:p>
          <w:p w14:paraId="4150B88B" w14:textId="7464ECC2" w:rsidR="007B0547" w:rsidRPr="00C11014" w:rsidRDefault="007B0547" w:rsidP="007B0547">
            <w:pPr>
              <w:pStyle w:val="Lijstalinea"/>
              <w:numPr>
                <w:ilvl w:val="0"/>
                <w:numId w:val="22"/>
              </w:numPr>
              <w:rPr>
                <w:lang w:val="nl-NL"/>
              </w:rPr>
            </w:pPr>
            <w:r>
              <w:rPr>
                <w:lang w:val="nl-NL"/>
              </w:rPr>
              <w:lastRenderedPageBreak/>
              <w:t>Actor kan zijn nieuwe bedrag zien</w:t>
            </w:r>
          </w:p>
        </w:tc>
      </w:tr>
      <w:tr w:rsidR="00F40602" w:rsidRPr="00B84962" w14:paraId="04E137E0" w14:textId="77777777" w:rsidTr="008F7DDF">
        <w:tc>
          <w:tcPr>
            <w:tcW w:w="4224" w:type="dxa"/>
          </w:tcPr>
          <w:p w14:paraId="1FF7B0AE" w14:textId="77777777" w:rsidR="00F40602" w:rsidRDefault="00F40602" w:rsidP="00F40602">
            <w:pPr>
              <w:rPr>
                <w:lang w:val="nl-NL"/>
              </w:rPr>
            </w:pPr>
            <w:r>
              <w:rPr>
                <w:lang w:val="nl-NL"/>
              </w:rPr>
              <w:lastRenderedPageBreak/>
              <w:t>Uitzonderingen</w:t>
            </w:r>
          </w:p>
        </w:tc>
        <w:tc>
          <w:tcPr>
            <w:tcW w:w="4072" w:type="dxa"/>
          </w:tcPr>
          <w:p w14:paraId="7C41D6FA" w14:textId="4BF86241" w:rsidR="00F40602" w:rsidRPr="008F7DDF" w:rsidRDefault="00F40602" w:rsidP="00F40602">
            <w:pPr>
              <w:rPr>
                <w:lang w:val="nl-NL"/>
              </w:rPr>
            </w:pPr>
          </w:p>
        </w:tc>
      </w:tr>
      <w:tr w:rsidR="00F40602" w14:paraId="478C4650" w14:textId="77777777" w:rsidTr="008F7DDF">
        <w:tc>
          <w:tcPr>
            <w:tcW w:w="4224" w:type="dxa"/>
          </w:tcPr>
          <w:p w14:paraId="4F293403" w14:textId="77777777" w:rsidR="00F40602" w:rsidRDefault="00F40602" w:rsidP="00F40602">
            <w:pPr>
              <w:rPr>
                <w:lang w:val="nl-NL"/>
              </w:rPr>
            </w:pPr>
            <w:r>
              <w:rPr>
                <w:lang w:val="nl-NL"/>
              </w:rPr>
              <w:t>Resultaat</w:t>
            </w:r>
          </w:p>
        </w:tc>
        <w:tc>
          <w:tcPr>
            <w:tcW w:w="4072" w:type="dxa"/>
          </w:tcPr>
          <w:p w14:paraId="7ABD344C" w14:textId="3EE96F88" w:rsidR="00F40602" w:rsidRDefault="00154D95" w:rsidP="00F40602">
            <w:pPr>
              <w:rPr>
                <w:lang w:val="nl-NL"/>
              </w:rPr>
            </w:pPr>
            <w:r>
              <w:rPr>
                <w:lang w:val="nl-NL"/>
              </w:rPr>
              <w:t>De actor heeft geld verdient</w:t>
            </w:r>
          </w:p>
        </w:tc>
      </w:tr>
    </w:tbl>
    <w:p w14:paraId="291F7B5E" w14:textId="61AECB98" w:rsidR="008F7DDF" w:rsidRPr="008F7DDF" w:rsidRDefault="008F7DDF" w:rsidP="008F7DDF">
      <w:pPr>
        <w:spacing w:after="0"/>
        <w:rPr>
          <w:b/>
          <w:bCs/>
        </w:rPr>
      </w:pPr>
      <w:r w:rsidRPr="008F7DDF">
        <w:rPr>
          <w:b/>
          <w:bCs/>
        </w:rPr>
        <w:t>UC-0</w:t>
      </w:r>
      <w:r>
        <w:rPr>
          <w:b/>
          <w:bCs/>
        </w:rPr>
        <w:t>4</w:t>
      </w:r>
    </w:p>
    <w:tbl>
      <w:tblPr>
        <w:tblStyle w:val="Tabelraster"/>
        <w:tblW w:w="0" w:type="auto"/>
        <w:tblLook w:val="04A0" w:firstRow="1" w:lastRow="0" w:firstColumn="1" w:lastColumn="0" w:noHBand="0" w:noVBand="1"/>
      </w:tblPr>
      <w:tblGrid>
        <w:gridCol w:w="4224"/>
        <w:gridCol w:w="4072"/>
      </w:tblGrid>
      <w:tr w:rsidR="008F7DDF" w14:paraId="21B503E5" w14:textId="77777777" w:rsidTr="008F7DDF">
        <w:tc>
          <w:tcPr>
            <w:tcW w:w="4224" w:type="dxa"/>
          </w:tcPr>
          <w:p w14:paraId="37CC8165" w14:textId="77777777" w:rsidR="008F7DDF" w:rsidRDefault="008F7DDF" w:rsidP="008F7DDF">
            <w:pPr>
              <w:rPr>
                <w:lang w:val="nl-NL"/>
              </w:rPr>
            </w:pPr>
            <w:r>
              <w:rPr>
                <w:lang w:val="nl-NL"/>
              </w:rPr>
              <w:t>Naam</w:t>
            </w:r>
          </w:p>
        </w:tc>
        <w:tc>
          <w:tcPr>
            <w:tcW w:w="4072" w:type="dxa"/>
          </w:tcPr>
          <w:p w14:paraId="3B8CC02B" w14:textId="3FE8098B" w:rsidR="008F7DDF" w:rsidRDefault="008F7DDF" w:rsidP="008F7DDF">
            <w:pPr>
              <w:rPr>
                <w:lang w:val="nl-NL"/>
              </w:rPr>
            </w:pPr>
            <w:r>
              <w:rPr>
                <w:lang w:val="nl-NL"/>
              </w:rPr>
              <w:t>Geld uitgeven</w:t>
            </w:r>
            <w:r w:rsidR="00F40602">
              <w:rPr>
                <w:lang w:val="nl-NL"/>
              </w:rPr>
              <w:t xml:space="preserve"> aan voeding</w:t>
            </w:r>
          </w:p>
        </w:tc>
      </w:tr>
      <w:tr w:rsidR="008F7DDF" w:rsidRPr="00B84962" w14:paraId="1CD1006E" w14:textId="77777777" w:rsidTr="008F7DDF">
        <w:tc>
          <w:tcPr>
            <w:tcW w:w="4224" w:type="dxa"/>
          </w:tcPr>
          <w:p w14:paraId="38632C9A" w14:textId="77777777" w:rsidR="008F7DDF" w:rsidRDefault="008F7DDF" w:rsidP="008F7DDF">
            <w:pPr>
              <w:rPr>
                <w:lang w:val="nl-NL"/>
              </w:rPr>
            </w:pPr>
            <w:r>
              <w:rPr>
                <w:lang w:val="nl-NL"/>
              </w:rPr>
              <w:t>Samenvatting</w:t>
            </w:r>
          </w:p>
        </w:tc>
        <w:tc>
          <w:tcPr>
            <w:tcW w:w="4072" w:type="dxa"/>
          </w:tcPr>
          <w:p w14:paraId="4FB2E391" w14:textId="60524224" w:rsidR="008F7DDF" w:rsidRDefault="00F40602" w:rsidP="008F7DDF">
            <w:pPr>
              <w:rPr>
                <w:lang w:val="nl-NL"/>
              </w:rPr>
            </w:pPr>
            <w:r>
              <w:rPr>
                <w:lang w:val="nl-NL"/>
              </w:rPr>
              <w:t>De actor moet geld uit kunnen geven aan eten om zijn huisdier te onderhouden</w:t>
            </w:r>
          </w:p>
        </w:tc>
      </w:tr>
      <w:tr w:rsidR="00F40602" w14:paraId="7CEF372A" w14:textId="77777777" w:rsidTr="008F7DDF">
        <w:tc>
          <w:tcPr>
            <w:tcW w:w="4224" w:type="dxa"/>
          </w:tcPr>
          <w:p w14:paraId="190A2BC5" w14:textId="77777777" w:rsidR="00F40602" w:rsidRDefault="00F40602" w:rsidP="00F40602">
            <w:pPr>
              <w:rPr>
                <w:lang w:val="nl-NL"/>
              </w:rPr>
            </w:pPr>
            <w:r>
              <w:rPr>
                <w:lang w:val="nl-NL"/>
              </w:rPr>
              <w:t>Actors</w:t>
            </w:r>
          </w:p>
        </w:tc>
        <w:tc>
          <w:tcPr>
            <w:tcW w:w="4072" w:type="dxa"/>
          </w:tcPr>
          <w:p w14:paraId="363DD3B2" w14:textId="472EBFE5" w:rsidR="00F40602" w:rsidRDefault="00F40602" w:rsidP="00F40602">
            <w:pPr>
              <w:rPr>
                <w:lang w:val="nl-NL"/>
              </w:rPr>
            </w:pPr>
            <w:r>
              <w:rPr>
                <w:lang w:val="nl-NL"/>
              </w:rPr>
              <w:t>De gebruiker</w:t>
            </w:r>
          </w:p>
        </w:tc>
      </w:tr>
      <w:tr w:rsidR="00F40602" w:rsidRPr="00B84962" w14:paraId="59303126" w14:textId="77777777" w:rsidTr="008F7DDF">
        <w:tc>
          <w:tcPr>
            <w:tcW w:w="4224" w:type="dxa"/>
          </w:tcPr>
          <w:p w14:paraId="00244EDB" w14:textId="77777777" w:rsidR="00F40602" w:rsidRDefault="00F40602" w:rsidP="00F40602">
            <w:pPr>
              <w:rPr>
                <w:lang w:val="nl-NL"/>
              </w:rPr>
            </w:pPr>
            <w:r>
              <w:rPr>
                <w:lang w:val="nl-NL"/>
              </w:rPr>
              <w:t>Aannamen</w:t>
            </w:r>
          </w:p>
        </w:tc>
        <w:tc>
          <w:tcPr>
            <w:tcW w:w="4072" w:type="dxa"/>
          </w:tcPr>
          <w:p w14:paraId="0BF1E022" w14:textId="456AB0A2" w:rsidR="00F40602" w:rsidRDefault="00F40602" w:rsidP="00F40602">
            <w:pPr>
              <w:rPr>
                <w:lang w:val="nl-NL"/>
              </w:rPr>
            </w:pPr>
          </w:p>
        </w:tc>
      </w:tr>
      <w:tr w:rsidR="00F40602" w:rsidRPr="00B84962" w14:paraId="57477EF5" w14:textId="77777777" w:rsidTr="008F7DDF">
        <w:tc>
          <w:tcPr>
            <w:tcW w:w="4224" w:type="dxa"/>
          </w:tcPr>
          <w:p w14:paraId="28DA5AE2" w14:textId="77777777" w:rsidR="00F40602" w:rsidRDefault="00F40602" w:rsidP="00F40602">
            <w:pPr>
              <w:rPr>
                <w:lang w:val="nl-NL"/>
              </w:rPr>
            </w:pPr>
            <w:r>
              <w:rPr>
                <w:lang w:val="nl-NL"/>
              </w:rPr>
              <w:t>Omschrijving</w:t>
            </w:r>
          </w:p>
        </w:tc>
        <w:tc>
          <w:tcPr>
            <w:tcW w:w="4072" w:type="dxa"/>
          </w:tcPr>
          <w:p w14:paraId="45323E7C" w14:textId="77777777" w:rsidR="00F40602" w:rsidRDefault="007B0547" w:rsidP="007B0547">
            <w:pPr>
              <w:pStyle w:val="Lijstalinea"/>
              <w:numPr>
                <w:ilvl w:val="0"/>
                <w:numId w:val="25"/>
              </w:numPr>
              <w:rPr>
                <w:lang w:val="nl-NL"/>
              </w:rPr>
            </w:pPr>
            <w:r>
              <w:rPr>
                <w:lang w:val="nl-NL"/>
              </w:rPr>
              <w:t>De actor geeft aan eten te willen kopen</w:t>
            </w:r>
          </w:p>
          <w:p w14:paraId="20B83C35" w14:textId="77777777" w:rsidR="007B0547" w:rsidRDefault="007B0547" w:rsidP="007B0547">
            <w:pPr>
              <w:pStyle w:val="Lijstalinea"/>
              <w:numPr>
                <w:ilvl w:val="0"/>
                <w:numId w:val="25"/>
              </w:numPr>
              <w:rPr>
                <w:lang w:val="nl-NL"/>
              </w:rPr>
            </w:pPr>
            <w:r>
              <w:rPr>
                <w:lang w:val="nl-NL"/>
              </w:rPr>
              <w:t>Systeem laat pagina met beschikbaar eten zien</w:t>
            </w:r>
          </w:p>
          <w:p w14:paraId="1D105917" w14:textId="77777777" w:rsidR="007B0547" w:rsidRDefault="007B0547" w:rsidP="007B0547">
            <w:pPr>
              <w:pStyle w:val="Lijstalinea"/>
              <w:numPr>
                <w:ilvl w:val="0"/>
                <w:numId w:val="25"/>
              </w:numPr>
              <w:rPr>
                <w:lang w:val="nl-NL"/>
              </w:rPr>
            </w:pPr>
            <w:r>
              <w:rPr>
                <w:lang w:val="nl-NL"/>
              </w:rPr>
              <w:t>De actor kiest het eten en drukt op betalen</w:t>
            </w:r>
          </w:p>
          <w:p w14:paraId="5BDD63B8" w14:textId="16667782" w:rsidR="007B0547" w:rsidRPr="007B0547" w:rsidRDefault="007B0547" w:rsidP="007B0547">
            <w:pPr>
              <w:pStyle w:val="Lijstalinea"/>
              <w:numPr>
                <w:ilvl w:val="0"/>
                <w:numId w:val="25"/>
              </w:numPr>
              <w:rPr>
                <w:lang w:val="nl-NL"/>
              </w:rPr>
            </w:pPr>
            <w:r>
              <w:rPr>
                <w:lang w:val="nl-NL"/>
              </w:rPr>
              <w:t>Systeem controleert of actor juiste bedrag heeft [1]</w:t>
            </w:r>
          </w:p>
        </w:tc>
      </w:tr>
      <w:tr w:rsidR="00F40602" w:rsidRPr="00B84962" w14:paraId="5E31EFE6" w14:textId="77777777" w:rsidTr="008F7DDF">
        <w:tc>
          <w:tcPr>
            <w:tcW w:w="4224" w:type="dxa"/>
          </w:tcPr>
          <w:p w14:paraId="6CDE532B" w14:textId="77777777" w:rsidR="00F40602" w:rsidRDefault="00F40602" w:rsidP="00F40602">
            <w:pPr>
              <w:rPr>
                <w:lang w:val="nl-NL"/>
              </w:rPr>
            </w:pPr>
            <w:r>
              <w:rPr>
                <w:lang w:val="nl-NL"/>
              </w:rPr>
              <w:t>Uitzonderingen</w:t>
            </w:r>
          </w:p>
        </w:tc>
        <w:tc>
          <w:tcPr>
            <w:tcW w:w="4072" w:type="dxa"/>
          </w:tcPr>
          <w:p w14:paraId="2829947B" w14:textId="12DE3A26" w:rsidR="00F40602" w:rsidRPr="008F7DDF" w:rsidRDefault="007B0547" w:rsidP="00F40602">
            <w:pPr>
              <w:rPr>
                <w:lang w:val="nl-NL"/>
              </w:rPr>
            </w:pPr>
            <w:r>
              <w:rPr>
                <w:b/>
                <w:bCs/>
                <w:lang w:val="nl-NL"/>
              </w:rPr>
              <w:t>1.</w:t>
            </w:r>
            <w:r w:rsidRPr="00154D95">
              <w:rPr>
                <w:b/>
                <w:bCs/>
                <w:lang w:val="nl-NL"/>
              </w:rPr>
              <w:t xml:space="preserve"> </w:t>
            </w:r>
            <w:r w:rsidRPr="00154D95">
              <w:rPr>
                <w:lang w:val="nl-NL"/>
              </w:rPr>
              <w:t>Gebruiker heeft niet genoeg geld om het voeding te kunnen kopen</w:t>
            </w:r>
          </w:p>
        </w:tc>
      </w:tr>
      <w:tr w:rsidR="00F40602" w14:paraId="75827CC2" w14:textId="77777777" w:rsidTr="008F7DDF">
        <w:tc>
          <w:tcPr>
            <w:tcW w:w="4224" w:type="dxa"/>
          </w:tcPr>
          <w:p w14:paraId="3CCD33C1" w14:textId="77777777" w:rsidR="00F40602" w:rsidRDefault="00F40602" w:rsidP="00F40602">
            <w:pPr>
              <w:rPr>
                <w:lang w:val="nl-NL"/>
              </w:rPr>
            </w:pPr>
            <w:r>
              <w:rPr>
                <w:lang w:val="nl-NL"/>
              </w:rPr>
              <w:t>Resultaat</w:t>
            </w:r>
          </w:p>
        </w:tc>
        <w:tc>
          <w:tcPr>
            <w:tcW w:w="4072" w:type="dxa"/>
          </w:tcPr>
          <w:p w14:paraId="27474DDA" w14:textId="53AECFEA" w:rsidR="00F40602" w:rsidRDefault="00154D95" w:rsidP="00F40602">
            <w:pPr>
              <w:rPr>
                <w:lang w:val="nl-NL"/>
              </w:rPr>
            </w:pPr>
            <w:r>
              <w:rPr>
                <w:lang w:val="nl-NL"/>
              </w:rPr>
              <w:t>De actor geeft zijn geld uit en krijgt de voeding naar keus</w:t>
            </w:r>
          </w:p>
        </w:tc>
      </w:tr>
    </w:tbl>
    <w:p w14:paraId="7457A5C9" w14:textId="74EBC6A5" w:rsidR="008F7DDF" w:rsidRPr="008F7DDF" w:rsidRDefault="008F7DDF" w:rsidP="008F7DDF">
      <w:pPr>
        <w:spacing w:after="0"/>
        <w:rPr>
          <w:b/>
          <w:bCs/>
        </w:rPr>
      </w:pPr>
      <w:r w:rsidRPr="008F7DDF">
        <w:rPr>
          <w:b/>
          <w:bCs/>
        </w:rPr>
        <w:t>UC-0</w:t>
      </w:r>
      <w:r>
        <w:rPr>
          <w:b/>
          <w:bCs/>
        </w:rPr>
        <w:t>5</w:t>
      </w:r>
    </w:p>
    <w:tbl>
      <w:tblPr>
        <w:tblStyle w:val="Tabelraster"/>
        <w:tblW w:w="0" w:type="auto"/>
        <w:tblLook w:val="04A0" w:firstRow="1" w:lastRow="0" w:firstColumn="1" w:lastColumn="0" w:noHBand="0" w:noVBand="1"/>
      </w:tblPr>
      <w:tblGrid>
        <w:gridCol w:w="4224"/>
        <w:gridCol w:w="4072"/>
      </w:tblGrid>
      <w:tr w:rsidR="008F7DDF" w14:paraId="743AF1C4" w14:textId="77777777" w:rsidTr="008F7DDF">
        <w:tc>
          <w:tcPr>
            <w:tcW w:w="4224" w:type="dxa"/>
          </w:tcPr>
          <w:p w14:paraId="617FFACA" w14:textId="77777777" w:rsidR="008F7DDF" w:rsidRDefault="008F7DDF" w:rsidP="008F7DDF">
            <w:pPr>
              <w:rPr>
                <w:lang w:val="nl-NL"/>
              </w:rPr>
            </w:pPr>
            <w:r>
              <w:rPr>
                <w:lang w:val="nl-NL"/>
              </w:rPr>
              <w:t>Naam</w:t>
            </w:r>
          </w:p>
        </w:tc>
        <w:tc>
          <w:tcPr>
            <w:tcW w:w="4072" w:type="dxa"/>
          </w:tcPr>
          <w:p w14:paraId="05C51172" w14:textId="5BE63AE2" w:rsidR="008F7DDF" w:rsidRDefault="008F7DDF" w:rsidP="008F7DDF">
            <w:pPr>
              <w:rPr>
                <w:lang w:val="nl-NL"/>
              </w:rPr>
            </w:pPr>
            <w:r>
              <w:rPr>
                <w:lang w:val="nl-NL"/>
              </w:rPr>
              <w:t>Status van huisdier zien</w:t>
            </w:r>
          </w:p>
        </w:tc>
      </w:tr>
      <w:tr w:rsidR="008F7DDF" w:rsidRPr="00B84962" w14:paraId="50F7CDC5" w14:textId="77777777" w:rsidTr="008F7DDF">
        <w:tc>
          <w:tcPr>
            <w:tcW w:w="4224" w:type="dxa"/>
          </w:tcPr>
          <w:p w14:paraId="1459E49E" w14:textId="77777777" w:rsidR="008F7DDF" w:rsidRDefault="008F7DDF" w:rsidP="008F7DDF">
            <w:pPr>
              <w:rPr>
                <w:lang w:val="nl-NL"/>
              </w:rPr>
            </w:pPr>
            <w:r>
              <w:rPr>
                <w:lang w:val="nl-NL"/>
              </w:rPr>
              <w:t>Samenvatting</w:t>
            </w:r>
          </w:p>
        </w:tc>
        <w:tc>
          <w:tcPr>
            <w:tcW w:w="4072" w:type="dxa"/>
          </w:tcPr>
          <w:p w14:paraId="57A430FA" w14:textId="497C9045" w:rsidR="008F7DDF" w:rsidRDefault="00F40602" w:rsidP="008F7DDF">
            <w:pPr>
              <w:rPr>
                <w:lang w:val="nl-NL"/>
              </w:rPr>
            </w:pPr>
            <w:r>
              <w:rPr>
                <w:lang w:val="nl-NL"/>
              </w:rPr>
              <w:t>De actor moet de status van zijn huisdier kunnen zien (Blijheidsmeter, energiemeter, voedingsmeter)</w:t>
            </w:r>
          </w:p>
        </w:tc>
      </w:tr>
      <w:tr w:rsidR="00F40602" w14:paraId="71FDDA62" w14:textId="77777777" w:rsidTr="008F7DDF">
        <w:tc>
          <w:tcPr>
            <w:tcW w:w="4224" w:type="dxa"/>
          </w:tcPr>
          <w:p w14:paraId="4D9DEE6F" w14:textId="77777777" w:rsidR="00F40602" w:rsidRDefault="00F40602" w:rsidP="00F40602">
            <w:pPr>
              <w:rPr>
                <w:lang w:val="nl-NL"/>
              </w:rPr>
            </w:pPr>
            <w:r>
              <w:rPr>
                <w:lang w:val="nl-NL"/>
              </w:rPr>
              <w:t>Actors</w:t>
            </w:r>
          </w:p>
        </w:tc>
        <w:tc>
          <w:tcPr>
            <w:tcW w:w="4072" w:type="dxa"/>
          </w:tcPr>
          <w:p w14:paraId="3ED0F96F" w14:textId="6EAC9EE2" w:rsidR="00F40602" w:rsidRDefault="00F40602" w:rsidP="00F40602">
            <w:pPr>
              <w:rPr>
                <w:lang w:val="nl-NL"/>
              </w:rPr>
            </w:pPr>
            <w:r>
              <w:rPr>
                <w:lang w:val="nl-NL"/>
              </w:rPr>
              <w:t>De gebruiker</w:t>
            </w:r>
          </w:p>
        </w:tc>
      </w:tr>
      <w:tr w:rsidR="00F40602" w:rsidRPr="00B84962" w14:paraId="47904385" w14:textId="77777777" w:rsidTr="008F7DDF">
        <w:tc>
          <w:tcPr>
            <w:tcW w:w="4224" w:type="dxa"/>
          </w:tcPr>
          <w:p w14:paraId="32AFD13F" w14:textId="77777777" w:rsidR="00F40602" w:rsidRDefault="00F40602" w:rsidP="00F40602">
            <w:pPr>
              <w:rPr>
                <w:lang w:val="nl-NL"/>
              </w:rPr>
            </w:pPr>
            <w:r>
              <w:rPr>
                <w:lang w:val="nl-NL"/>
              </w:rPr>
              <w:t>Aannamen</w:t>
            </w:r>
          </w:p>
        </w:tc>
        <w:tc>
          <w:tcPr>
            <w:tcW w:w="4072" w:type="dxa"/>
          </w:tcPr>
          <w:p w14:paraId="1DFB2A3E" w14:textId="50F43068" w:rsidR="00F40602" w:rsidRDefault="00BF1CC2" w:rsidP="00F40602">
            <w:pPr>
              <w:rPr>
                <w:lang w:val="nl-NL"/>
              </w:rPr>
            </w:pPr>
            <w:r>
              <w:rPr>
                <w:lang w:val="nl-NL"/>
              </w:rPr>
              <w:t>De actor moet zijn ingelogd</w:t>
            </w:r>
          </w:p>
        </w:tc>
      </w:tr>
      <w:tr w:rsidR="003E6C35" w:rsidRPr="00B84962" w14:paraId="49013521" w14:textId="77777777" w:rsidTr="008F7DDF">
        <w:tc>
          <w:tcPr>
            <w:tcW w:w="4224" w:type="dxa"/>
          </w:tcPr>
          <w:p w14:paraId="047B2B99" w14:textId="77777777" w:rsidR="003E6C35" w:rsidRDefault="003E6C35" w:rsidP="003E6C35">
            <w:pPr>
              <w:rPr>
                <w:lang w:val="nl-NL"/>
              </w:rPr>
            </w:pPr>
            <w:r>
              <w:rPr>
                <w:lang w:val="nl-NL"/>
              </w:rPr>
              <w:t>Omschrijving</w:t>
            </w:r>
          </w:p>
        </w:tc>
        <w:tc>
          <w:tcPr>
            <w:tcW w:w="4072" w:type="dxa"/>
          </w:tcPr>
          <w:p w14:paraId="396228CE" w14:textId="77777777" w:rsidR="003E6C35" w:rsidRDefault="003E6C35" w:rsidP="003E6C35">
            <w:pPr>
              <w:pStyle w:val="Lijstalinea"/>
              <w:numPr>
                <w:ilvl w:val="0"/>
                <w:numId w:val="26"/>
              </w:numPr>
              <w:rPr>
                <w:lang w:val="nl-NL"/>
              </w:rPr>
            </w:pPr>
            <w:r>
              <w:rPr>
                <w:lang w:val="nl-NL"/>
              </w:rPr>
              <w:t>Actor geeft aan de status van zijn huisdier te willen zien</w:t>
            </w:r>
          </w:p>
          <w:p w14:paraId="04443DBD" w14:textId="6003D769" w:rsidR="003E6C35" w:rsidRPr="00C11014" w:rsidRDefault="003E6C35" w:rsidP="003E6C35">
            <w:pPr>
              <w:pStyle w:val="Lijstalinea"/>
              <w:numPr>
                <w:ilvl w:val="0"/>
                <w:numId w:val="26"/>
              </w:numPr>
              <w:rPr>
                <w:lang w:val="nl-NL"/>
              </w:rPr>
            </w:pPr>
            <w:r>
              <w:rPr>
                <w:lang w:val="nl-NL"/>
              </w:rPr>
              <w:t xml:space="preserve">Systeem geeft statusmeters weer </w:t>
            </w:r>
          </w:p>
        </w:tc>
      </w:tr>
      <w:tr w:rsidR="003E6C35" w:rsidRPr="00B84962" w14:paraId="35B88F82" w14:textId="77777777" w:rsidTr="008F7DDF">
        <w:tc>
          <w:tcPr>
            <w:tcW w:w="4224" w:type="dxa"/>
          </w:tcPr>
          <w:p w14:paraId="4E60190A" w14:textId="77777777" w:rsidR="003E6C35" w:rsidRDefault="003E6C35" w:rsidP="003E6C35">
            <w:pPr>
              <w:rPr>
                <w:lang w:val="nl-NL"/>
              </w:rPr>
            </w:pPr>
            <w:r>
              <w:rPr>
                <w:lang w:val="nl-NL"/>
              </w:rPr>
              <w:t>Uitzonderingen</w:t>
            </w:r>
          </w:p>
        </w:tc>
        <w:tc>
          <w:tcPr>
            <w:tcW w:w="4072" w:type="dxa"/>
          </w:tcPr>
          <w:p w14:paraId="57AD7D9B" w14:textId="0FD31E80" w:rsidR="003E6C35" w:rsidRPr="003E6C35" w:rsidRDefault="003E6C35" w:rsidP="003E6C35">
            <w:pPr>
              <w:rPr>
                <w:lang w:val="nl-NL"/>
              </w:rPr>
            </w:pPr>
          </w:p>
        </w:tc>
      </w:tr>
      <w:tr w:rsidR="003E6C35" w14:paraId="1AE81F06" w14:textId="77777777" w:rsidTr="008F7DDF">
        <w:tc>
          <w:tcPr>
            <w:tcW w:w="4224" w:type="dxa"/>
          </w:tcPr>
          <w:p w14:paraId="04662CCC" w14:textId="77777777" w:rsidR="003E6C35" w:rsidRDefault="003E6C35" w:rsidP="003E6C35">
            <w:pPr>
              <w:rPr>
                <w:lang w:val="nl-NL"/>
              </w:rPr>
            </w:pPr>
            <w:r>
              <w:rPr>
                <w:lang w:val="nl-NL"/>
              </w:rPr>
              <w:t>Resultaat</w:t>
            </w:r>
          </w:p>
        </w:tc>
        <w:tc>
          <w:tcPr>
            <w:tcW w:w="4072" w:type="dxa"/>
          </w:tcPr>
          <w:p w14:paraId="5ED134EC" w14:textId="5D751934" w:rsidR="003E6C35" w:rsidRDefault="003E6C35" w:rsidP="003E6C35">
            <w:pPr>
              <w:rPr>
                <w:lang w:val="nl-NL"/>
              </w:rPr>
            </w:pPr>
            <w:r>
              <w:rPr>
                <w:lang w:val="nl-NL"/>
              </w:rPr>
              <w:t>Display met alle statusmeters is zichtbaar voor de actor</w:t>
            </w:r>
          </w:p>
        </w:tc>
      </w:tr>
    </w:tbl>
    <w:p w14:paraId="71CD6D99" w14:textId="25963478" w:rsidR="008F7DDF" w:rsidRPr="008F7DDF" w:rsidRDefault="008F7DDF" w:rsidP="008F7DDF">
      <w:pPr>
        <w:spacing w:after="0"/>
        <w:rPr>
          <w:b/>
          <w:bCs/>
        </w:rPr>
      </w:pPr>
      <w:r w:rsidRPr="008F7DDF">
        <w:rPr>
          <w:b/>
          <w:bCs/>
        </w:rPr>
        <w:t>UC-0</w:t>
      </w:r>
      <w:r>
        <w:rPr>
          <w:b/>
          <w:bCs/>
        </w:rPr>
        <w:t>6</w:t>
      </w:r>
    </w:p>
    <w:tbl>
      <w:tblPr>
        <w:tblStyle w:val="Tabelraster"/>
        <w:tblW w:w="0" w:type="auto"/>
        <w:tblLook w:val="04A0" w:firstRow="1" w:lastRow="0" w:firstColumn="1" w:lastColumn="0" w:noHBand="0" w:noVBand="1"/>
      </w:tblPr>
      <w:tblGrid>
        <w:gridCol w:w="4224"/>
        <w:gridCol w:w="4072"/>
      </w:tblGrid>
      <w:tr w:rsidR="008F7DDF" w14:paraId="5048C955" w14:textId="77777777" w:rsidTr="008F7DDF">
        <w:tc>
          <w:tcPr>
            <w:tcW w:w="4224" w:type="dxa"/>
          </w:tcPr>
          <w:p w14:paraId="70F26FC7" w14:textId="77777777" w:rsidR="008F7DDF" w:rsidRDefault="008F7DDF" w:rsidP="008F7DDF">
            <w:pPr>
              <w:rPr>
                <w:lang w:val="nl-NL"/>
              </w:rPr>
            </w:pPr>
            <w:r>
              <w:rPr>
                <w:lang w:val="nl-NL"/>
              </w:rPr>
              <w:t>Naam</w:t>
            </w:r>
          </w:p>
        </w:tc>
        <w:tc>
          <w:tcPr>
            <w:tcW w:w="4072" w:type="dxa"/>
          </w:tcPr>
          <w:p w14:paraId="1FB72666" w14:textId="24983246" w:rsidR="008F7DDF" w:rsidRDefault="00F40602" w:rsidP="008F7DDF">
            <w:pPr>
              <w:rPr>
                <w:lang w:val="nl-NL"/>
              </w:rPr>
            </w:pPr>
            <w:r>
              <w:rPr>
                <w:lang w:val="nl-NL"/>
              </w:rPr>
              <w:t>Voeding geven</w:t>
            </w:r>
          </w:p>
        </w:tc>
      </w:tr>
      <w:tr w:rsidR="008F7DDF" w:rsidRPr="00B84962" w14:paraId="5F266D03" w14:textId="77777777" w:rsidTr="008F7DDF">
        <w:tc>
          <w:tcPr>
            <w:tcW w:w="4224" w:type="dxa"/>
          </w:tcPr>
          <w:p w14:paraId="13609726" w14:textId="77777777" w:rsidR="008F7DDF" w:rsidRDefault="008F7DDF" w:rsidP="008F7DDF">
            <w:pPr>
              <w:rPr>
                <w:lang w:val="nl-NL"/>
              </w:rPr>
            </w:pPr>
            <w:r>
              <w:rPr>
                <w:lang w:val="nl-NL"/>
              </w:rPr>
              <w:t>Samenvatting</w:t>
            </w:r>
          </w:p>
        </w:tc>
        <w:tc>
          <w:tcPr>
            <w:tcW w:w="4072" w:type="dxa"/>
          </w:tcPr>
          <w:p w14:paraId="7B935B67" w14:textId="71EF1798" w:rsidR="008F7DDF" w:rsidRDefault="00F40602" w:rsidP="008F7DDF">
            <w:pPr>
              <w:rPr>
                <w:lang w:val="nl-NL"/>
              </w:rPr>
            </w:pPr>
            <w:r>
              <w:rPr>
                <w:lang w:val="nl-NL"/>
              </w:rPr>
              <w:t>De actor moet voeding kunnen geven aan het huisdier om de voedingsmeter te verhogen</w:t>
            </w:r>
          </w:p>
        </w:tc>
      </w:tr>
      <w:tr w:rsidR="00F40602" w14:paraId="0ED94D0F" w14:textId="77777777" w:rsidTr="008F7DDF">
        <w:tc>
          <w:tcPr>
            <w:tcW w:w="4224" w:type="dxa"/>
          </w:tcPr>
          <w:p w14:paraId="6030E9D3" w14:textId="77777777" w:rsidR="00F40602" w:rsidRDefault="00F40602" w:rsidP="00F40602">
            <w:pPr>
              <w:rPr>
                <w:lang w:val="nl-NL"/>
              </w:rPr>
            </w:pPr>
            <w:r>
              <w:rPr>
                <w:lang w:val="nl-NL"/>
              </w:rPr>
              <w:t>Actors</w:t>
            </w:r>
          </w:p>
        </w:tc>
        <w:tc>
          <w:tcPr>
            <w:tcW w:w="4072" w:type="dxa"/>
          </w:tcPr>
          <w:p w14:paraId="4F872668" w14:textId="7DE1F160" w:rsidR="00F40602" w:rsidRDefault="00F40602" w:rsidP="00F40602">
            <w:pPr>
              <w:rPr>
                <w:lang w:val="nl-NL"/>
              </w:rPr>
            </w:pPr>
            <w:r>
              <w:rPr>
                <w:lang w:val="nl-NL"/>
              </w:rPr>
              <w:t>De gebruiker</w:t>
            </w:r>
          </w:p>
        </w:tc>
      </w:tr>
      <w:tr w:rsidR="00F40602" w:rsidRPr="00B84962" w14:paraId="3E05317A" w14:textId="77777777" w:rsidTr="008F7DDF">
        <w:tc>
          <w:tcPr>
            <w:tcW w:w="4224" w:type="dxa"/>
          </w:tcPr>
          <w:p w14:paraId="416DF3CB" w14:textId="77777777" w:rsidR="00F40602" w:rsidRDefault="00F40602" w:rsidP="00F40602">
            <w:pPr>
              <w:rPr>
                <w:lang w:val="nl-NL"/>
              </w:rPr>
            </w:pPr>
            <w:r>
              <w:rPr>
                <w:lang w:val="nl-NL"/>
              </w:rPr>
              <w:t>Aannamen</w:t>
            </w:r>
          </w:p>
        </w:tc>
        <w:tc>
          <w:tcPr>
            <w:tcW w:w="4072" w:type="dxa"/>
          </w:tcPr>
          <w:p w14:paraId="322E8731" w14:textId="00918442" w:rsidR="00F40602" w:rsidRDefault="00BF1CC2" w:rsidP="00F40602">
            <w:pPr>
              <w:rPr>
                <w:lang w:val="nl-NL"/>
              </w:rPr>
            </w:pPr>
            <w:r>
              <w:rPr>
                <w:lang w:val="nl-NL"/>
              </w:rPr>
              <w:t>De actor moet voeding hebben in zijn inventaris</w:t>
            </w:r>
          </w:p>
        </w:tc>
      </w:tr>
      <w:tr w:rsidR="00F40602" w:rsidRPr="00B84962" w14:paraId="6368DC97" w14:textId="77777777" w:rsidTr="008F7DDF">
        <w:tc>
          <w:tcPr>
            <w:tcW w:w="4224" w:type="dxa"/>
          </w:tcPr>
          <w:p w14:paraId="6847E484" w14:textId="77777777" w:rsidR="00F40602" w:rsidRDefault="00F40602" w:rsidP="00F40602">
            <w:pPr>
              <w:rPr>
                <w:lang w:val="nl-NL"/>
              </w:rPr>
            </w:pPr>
            <w:r>
              <w:rPr>
                <w:lang w:val="nl-NL"/>
              </w:rPr>
              <w:t>Omschrijving</w:t>
            </w:r>
          </w:p>
        </w:tc>
        <w:tc>
          <w:tcPr>
            <w:tcW w:w="4072" w:type="dxa"/>
          </w:tcPr>
          <w:p w14:paraId="09A4D7BD" w14:textId="77777777" w:rsidR="00F40602" w:rsidRDefault="007B0547" w:rsidP="007B0547">
            <w:pPr>
              <w:pStyle w:val="Lijstalinea"/>
              <w:numPr>
                <w:ilvl w:val="0"/>
                <w:numId w:val="27"/>
              </w:numPr>
              <w:rPr>
                <w:lang w:val="nl-NL"/>
              </w:rPr>
            </w:pPr>
            <w:r>
              <w:rPr>
                <w:lang w:val="nl-NL"/>
              </w:rPr>
              <w:t>De actor geeft aan het huisdier te willen voeren</w:t>
            </w:r>
          </w:p>
          <w:p w14:paraId="17A67778" w14:textId="77777777" w:rsidR="007B0547" w:rsidRDefault="007B0547" w:rsidP="007B0547">
            <w:pPr>
              <w:pStyle w:val="Lijstalinea"/>
              <w:numPr>
                <w:ilvl w:val="0"/>
                <w:numId w:val="27"/>
              </w:numPr>
              <w:rPr>
                <w:lang w:val="nl-NL"/>
              </w:rPr>
            </w:pPr>
            <w:r>
              <w:rPr>
                <w:lang w:val="nl-NL"/>
              </w:rPr>
              <w:t xml:space="preserve">Systeem toont </w:t>
            </w:r>
            <w:r w:rsidR="00507A18">
              <w:rPr>
                <w:lang w:val="nl-NL"/>
              </w:rPr>
              <w:t>inventaris met alle voeding voor het huisdier</w:t>
            </w:r>
          </w:p>
          <w:p w14:paraId="17289400" w14:textId="77777777" w:rsidR="00507A18" w:rsidRDefault="00507A18" w:rsidP="007B0547">
            <w:pPr>
              <w:pStyle w:val="Lijstalinea"/>
              <w:numPr>
                <w:ilvl w:val="0"/>
                <w:numId w:val="27"/>
              </w:numPr>
              <w:rPr>
                <w:lang w:val="nl-NL"/>
              </w:rPr>
            </w:pPr>
            <w:r>
              <w:rPr>
                <w:lang w:val="nl-NL"/>
              </w:rPr>
              <w:lastRenderedPageBreak/>
              <w:t>Actor kiest de voeding die hij wilt geven.</w:t>
            </w:r>
          </w:p>
          <w:p w14:paraId="29169BEF" w14:textId="7770EA6F" w:rsidR="00507A18" w:rsidRPr="007B0547" w:rsidRDefault="00507A18" w:rsidP="007B0547">
            <w:pPr>
              <w:pStyle w:val="Lijstalinea"/>
              <w:numPr>
                <w:ilvl w:val="0"/>
                <w:numId w:val="27"/>
              </w:numPr>
              <w:rPr>
                <w:lang w:val="nl-NL"/>
              </w:rPr>
            </w:pPr>
            <w:r>
              <w:rPr>
                <w:lang w:val="nl-NL"/>
              </w:rPr>
              <w:t>Systeem verwijderd voeding uit inventaris en huisdier wordt gevoed</w:t>
            </w:r>
          </w:p>
        </w:tc>
      </w:tr>
      <w:tr w:rsidR="00F40602" w:rsidRPr="00B84962" w14:paraId="09BB5D40" w14:textId="77777777" w:rsidTr="008F7DDF">
        <w:tc>
          <w:tcPr>
            <w:tcW w:w="4224" w:type="dxa"/>
          </w:tcPr>
          <w:p w14:paraId="48E3729C" w14:textId="77777777" w:rsidR="00F40602" w:rsidRDefault="00F40602" w:rsidP="00F40602">
            <w:pPr>
              <w:rPr>
                <w:lang w:val="nl-NL"/>
              </w:rPr>
            </w:pPr>
            <w:r>
              <w:rPr>
                <w:lang w:val="nl-NL"/>
              </w:rPr>
              <w:lastRenderedPageBreak/>
              <w:t>Uitzonderingen</w:t>
            </w:r>
          </w:p>
        </w:tc>
        <w:tc>
          <w:tcPr>
            <w:tcW w:w="4072" w:type="dxa"/>
          </w:tcPr>
          <w:p w14:paraId="58B097C6" w14:textId="701CEB61" w:rsidR="00F40602" w:rsidRPr="00154D95" w:rsidRDefault="007B0547" w:rsidP="00154D95">
            <w:pPr>
              <w:rPr>
                <w:lang w:val="nl-NL"/>
              </w:rPr>
            </w:pPr>
            <w:r>
              <w:rPr>
                <w:b/>
                <w:bCs/>
                <w:lang w:val="nl-NL"/>
              </w:rPr>
              <w:t>1.</w:t>
            </w:r>
            <w:r w:rsidR="00154D95" w:rsidRPr="00154D95">
              <w:rPr>
                <w:b/>
                <w:bCs/>
                <w:lang w:val="nl-NL"/>
              </w:rPr>
              <w:t xml:space="preserve"> </w:t>
            </w:r>
            <w:r w:rsidR="00154D95" w:rsidRPr="00154D95">
              <w:rPr>
                <w:lang w:val="nl-NL"/>
              </w:rPr>
              <w:t>Gebruiker heeft geen voeding meer in zijn inventaris</w:t>
            </w:r>
          </w:p>
        </w:tc>
      </w:tr>
      <w:tr w:rsidR="00F40602" w14:paraId="4DCC4E11" w14:textId="77777777" w:rsidTr="008F7DDF">
        <w:tc>
          <w:tcPr>
            <w:tcW w:w="4224" w:type="dxa"/>
          </w:tcPr>
          <w:p w14:paraId="73F51D50" w14:textId="77777777" w:rsidR="00F40602" w:rsidRDefault="00F40602" w:rsidP="00F40602">
            <w:pPr>
              <w:rPr>
                <w:lang w:val="nl-NL"/>
              </w:rPr>
            </w:pPr>
            <w:r>
              <w:rPr>
                <w:lang w:val="nl-NL"/>
              </w:rPr>
              <w:t>Resultaat</w:t>
            </w:r>
          </w:p>
        </w:tc>
        <w:tc>
          <w:tcPr>
            <w:tcW w:w="4072" w:type="dxa"/>
          </w:tcPr>
          <w:p w14:paraId="1D7287B1" w14:textId="40655A15" w:rsidR="00F40602" w:rsidRDefault="00154D95" w:rsidP="00F40602">
            <w:pPr>
              <w:rPr>
                <w:lang w:val="nl-NL"/>
              </w:rPr>
            </w:pPr>
            <w:r>
              <w:rPr>
                <w:lang w:val="nl-NL"/>
              </w:rPr>
              <w:t>Statusmeter van huisdier gaat omhoog en voeding gaat uit de actor zijn inventaris</w:t>
            </w:r>
          </w:p>
        </w:tc>
      </w:tr>
    </w:tbl>
    <w:p w14:paraId="17DC0307" w14:textId="39BAE618" w:rsidR="008F7DDF" w:rsidRPr="008F7DDF" w:rsidRDefault="008F7DDF" w:rsidP="008F7DDF">
      <w:pPr>
        <w:spacing w:after="0"/>
        <w:rPr>
          <w:b/>
          <w:bCs/>
        </w:rPr>
      </w:pPr>
      <w:r w:rsidRPr="008F7DDF">
        <w:rPr>
          <w:b/>
          <w:bCs/>
        </w:rPr>
        <w:t>UC-0</w:t>
      </w:r>
      <w:r>
        <w:rPr>
          <w:b/>
          <w:bCs/>
        </w:rPr>
        <w:t>7</w:t>
      </w:r>
    </w:p>
    <w:tbl>
      <w:tblPr>
        <w:tblStyle w:val="Tabelraster"/>
        <w:tblW w:w="0" w:type="auto"/>
        <w:tblLook w:val="04A0" w:firstRow="1" w:lastRow="0" w:firstColumn="1" w:lastColumn="0" w:noHBand="0" w:noVBand="1"/>
      </w:tblPr>
      <w:tblGrid>
        <w:gridCol w:w="4224"/>
        <w:gridCol w:w="4072"/>
      </w:tblGrid>
      <w:tr w:rsidR="008F7DDF" w14:paraId="6F3982C6" w14:textId="77777777" w:rsidTr="008F7DDF">
        <w:tc>
          <w:tcPr>
            <w:tcW w:w="4224" w:type="dxa"/>
          </w:tcPr>
          <w:p w14:paraId="6E6CE8D9" w14:textId="77777777" w:rsidR="008F7DDF" w:rsidRDefault="008F7DDF" w:rsidP="008F7DDF">
            <w:pPr>
              <w:rPr>
                <w:lang w:val="nl-NL"/>
              </w:rPr>
            </w:pPr>
            <w:r>
              <w:rPr>
                <w:lang w:val="nl-NL"/>
              </w:rPr>
              <w:t>Naam</w:t>
            </w:r>
          </w:p>
        </w:tc>
        <w:tc>
          <w:tcPr>
            <w:tcW w:w="4072" w:type="dxa"/>
          </w:tcPr>
          <w:p w14:paraId="632DCDB5" w14:textId="2EE588E9" w:rsidR="008F7DDF" w:rsidRDefault="00F40602" w:rsidP="008F7DDF">
            <w:pPr>
              <w:rPr>
                <w:lang w:val="nl-NL"/>
              </w:rPr>
            </w:pPr>
            <w:r>
              <w:rPr>
                <w:lang w:val="nl-NL"/>
              </w:rPr>
              <w:t xml:space="preserve">Huisdier </w:t>
            </w:r>
            <w:r w:rsidR="00B87911">
              <w:rPr>
                <w:lang w:val="nl-NL"/>
              </w:rPr>
              <w:t>overlijdt</w:t>
            </w:r>
          </w:p>
        </w:tc>
      </w:tr>
      <w:tr w:rsidR="008F7DDF" w:rsidRPr="00B84962" w14:paraId="3F84A41C" w14:textId="77777777" w:rsidTr="008F7DDF">
        <w:tc>
          <w:tcPr>
            <w:tcW w:w="4224" w:type="dxa"/>
          </w:tcPr>
          <w:p w14:paraId="0C5AE6F6" w14:textId="77777777" w:rsidR="008F7DDF" w:rsidRDefault="008F7DDF" w:rsidP="008F7DDF">
            <w:pPr>
              <w:rPr>
                <w:lang w:val="nl-NL"/>
              </w:rPr>
            </w:pPr>
            <w:r>
              <w:rPr>
                <w:lang w:val="nl-NL"/>
              </w:rPr>
              <w:t>Samenvatting</w:t>
            </w:r>
          </w:p>
        </w:tc>
        <w:tc>
          <w:tcPr>
            <w:tcW w:w="4072" w:type="dxa"/>
          </w:tcPr>
          <w:p w14:paraId="165B16C1" w14:textId="034D2592" w:rsidR="008F7DDF" w:rsidRDefault="00F40602" w:rsidP="008F7DDF">
            <w:pPr>
              <w:rPr>
                <w:lang w:val="nl-NL"/>
              </w:rPr>
            </w:pPr>
            <w:r>
              <w:rPr>
                <w:lang w:val="nl-NL"/>
              </w:rPr>
              <w:t>Wanneer alle statusmeters 0 zijn voor een te lange tijd moet het huisdier sterven</w:t>
            </w:r>
          </w:p>
        </w:tc>
      </w:tr>
      <w:tr w:rsidR="008F7DDF" w14:paraId="45468931" w14:textId="77777777" w:rsidTr="008F7DDF">
        <w:tc>
          <w:tcPr>
            <w:tcW w:w="4224" w:type="dxa"/>
          </w:tcPr>
          <w:p w14:paraId="5E989046" w14:textId="77777777" w:rsidR="008F7DDF" w:rsidRDefault="008F7DDF" w:rsidP="008F7DDF">
            <w:pPr>
              <w:rPr>
                <w:lang w:val="nl-NL"/>
              </w:rPr>
            </w:pPr>
            <w:r>
              <w:rPr>
                <w:lang w:val="nl-NL"/>
              </w:rPr>
              <w:t>Actors</w:t>
            </w:r>
          </w:p>
        </w:tc>
        <w:tc>
          <w:tcPr>
            <w:tcW w:w="4072" w:type="dxa"/>
          </w:tcPr>
          <w:p w14:paraId="1DE3BFEC" w14:textId="7CDB3874" w:rsidR="008F7DDF" w:rsidRDefault="00154D95" w:rsidP="008F7DDF">
            <w:pPr>
              <w:rPr>
                <w:lang w:val="nl-NL"/>
              </w:rPr>
            </w:pPr>
            <w:r>
              <w:rPr>
                <w:lang w:val="nl-NL"/>
              </w:rPr>
              <w:t>De Gebruiker</w:t>
            </w:r>
          </w:p>
        </w:tc>
      </w:tr>
      <w:tr w:rsidR="008F7DDF" w:rsidRPr="00B84962" w14:paraId="2751696E" w14:textId="77777777" w:rsidTr="008F7DDF">
        <w:tc>
          <w:tcPr>
            <w:tcW w:w="4224" w:type="dxa"/>
          </w:tcPr>
          <w:p w14:paraId="3E09E914" w14:textId="77777777" w:rsidR="008F7DDF" w:rsidRDefault="008F7DDF" w:rsidP="008F7DDF">
            <w:pPr>
              <w:rPr>
                <w:lang w:val="nl-NL"/>
              </w:rPr>
            </w:pPr>
            <w:r>
              <w:rPr>
                <w:lang w:val="nl-NL"/>
              </w:rPr>
              <w:t>Aannamen</w:t>
            </w:r>
          </w:p>
        </w:tc>
        <w:tc>
          <w:tcPr>
            <w:tcW w:w="4072" w:type="dxa"/>
          </w:tcPr>
          <w:p w14:paraId="1D3F7AA9" w14:textId="6264B1FC" w:rsidR="008F7DDF" w:rsidRDefault="00BF1CC2" w:rsidP="008F7DDF">
            <w:pPr>
              <w:rPr>
                <w:lang w:val="nl-NL"/>
              </w:rPr>
            </w:pPr>
            <w:r>
              <w:rPr>
                <w:lang w:val="nl-NL"/>
              </w:rPr>
              <w:t>Het huisdier zijn statusmeters moeten op 0 staan</w:t>
            </w:r>
          </w:p>
        </w:tc>
      </w:tr>
      <w:tr w:rsidR="008F7DDF" w:rsidRPr="00B84962" w14:paraId="34E06CEB" w14:textId="77777777" w:rsidTr="008F7DDF">
        <w:tc>
          <w:tcPr>
            <w:tcW w:w="4224" w:type="dxa"/>
          </w:tcPr>
          <w:p w14:paraId="79467819" w14:textId="77777777" w:rsidR="008F7DDF" w:rsidRDefault="008F7DDF" w:rsidP="008F7DDF">
            <w:pPr>
              <w:rPr>
                <w:lang w:val="nl-NL"/>
              </w:rPr>
            </w:pPr>
            <w:r>
              <w:rPr>
                <w:lang w:val="nl-NL"/>
              </w:rPr>
              <w:t>Omschrijving</w:t>
            </w:r>
          </w:p>
        </w:tc>
        <w:tc>
          <w:tcPr>
            <w:tcW w:w="4072" w:type="dxa"/>
          </w:tcPr>
          <w:p w14:paraId="6CB8A9D9" w14:textId="77777777" w:rsidR="008F7DDF" w:rsidRDefault="00507A18" w:rsidP="00507A18">
            <w:pPr>
              <w:pStyle w:val="Lijstalinea"/>
              <w:numPr>
                <w:ilvl w:val="0"/>
                <w:numId w:val="29"/>
              </w:numPr>
              <w:rPr>
                <w:lang w:val="nl-NL"/>
              </w:rPr>
            </w:pPr>
            <w:r>
              <w:rPr>
                <w:lang w:val="nl-NL"/>
              </w:rPr>
              <w:t>Actor logt in en ziet dat het huisdier overleden is</w:t>
            </w:r>
          </w:p>
          <w:p w14:paraId="0FE4DB62" w14:textId="77777777" w:rsidR="00507A18" w:rsidRDefault="00507A18" w:rsidP="00507A18">
            <w:pPr>
              <w:pStyle w:val="Lijstalinea"/>
              <w:numPr>
                <w:ilvl w:val="0"/>
                <w:numId w:val="29"/>
              </w:numPr>
              <w:rPr>
                <w:lang w:val="nl-NL"/>
              </w:rPr>
            </w:pPr>
            <w:r>
              <w:rPr>
                <w:lang w:val="nl-NL"/>
              </w:rPr>
              <w:t>Actor kiest voor dier begraven</w:t>
            </w:r>
          </w:p>
          <w:p w14:paraId="04520519" w14:textId="77777777" w:rsidR="00507A18" w:rsidRDefault="00507A18" w:rsidP="00507A18">
            <w:pPr>
              <w:pStyle w:val="Lijstalinea"/>
              <w:numPr>
                <w:ilvl w:val="0"/>
                <w:numId w:val="29"/>
              </w:numPr>
              <w:rPr>
                <w:lang w:val="nl-NL"/>
              </w:rPr>
            </w:pPr>
            <w:r>
              <w:rPr>
                <w:lang w:val="nl-NL"/>
              </w:rPr>
              <w:t>Systeem geeft begraaf pagina weer</w:t>
            </w:r>
          </w:p>
          <w:p w14:paraId="557E858C" w14:textId="77777777" w:rsidR="00507A18" w:rsidRDefault="00507A18" w:rsidP="00507A18">
            <w:pPr>
              <w:pStyle w:val="Lijstalinea"/>
              <w:numPr>
                <w:ilvl w:val="0"/>
                <w:numId w:val="29"/>
              </w:numPr>
              <w:rPr>
                <w:lang w:val="nl-NL"/>
              </w:rPr>
            </w:pPr>
            <w:r>
              <w:rPr>
                <w:lang w:val="nl-NL"/>
              </w:rPr>
              <w:t>Actor krijgt geld voor een nieuw huisdier op basis van het level van het gestorven huisdier</w:t>
            </w:r>
          </w:p>
          <w:p w14:paraId="1F7A60CD" w14:textId="273EC955" w:rsidR="00507A18" w:rsidRPr="00507A18" w:rsidRDefault="00507A18" w:rsidP="00507A18">
            <w:pPr>
              <w:pStyle w:val="Lijstalinea"/>
              <w:numPr>
                <w:ilvl w:val="0"/>
                <w:numId w:val="29"/>
              </w:numPr>
              <w:rPr>
                <w:lang w:val="nl-NL"/>
              </w:rPr>
            </w:pPr>
            <w:r>
              <w:rPr>
                <w:lang w:val="nl-NL"/>
              </w:rPr>
              <w:t>Systeem gaat naar huisdier kies pagina</w:t>
            </w:r>
          </w:p>
        </w:tc>
      </w:tr>
      <w:tr w:rsidR="008F7DDF" w:rsidRPr="00B84962" w14:paraId="42576890" w14:textId="77777777" w:rsidTr="008F7DDF">
        <w:tc>
          <w:tcPr>
            <w:tcW w:w="4224" w:type="dxa"/>
          </w:tcPr>
          <w:p w14:paraId="20BF420C" w14:textId="77777777" w:rsidR="008F7DDF" w:rsidRDefault="008F7DDF" w:rsidP="008F7DDF">
            <w:pPr>
              <w:rPr>
                <w:lang w:val="nl-NL"/>
              </w:rPr>
            </w:pPr>
            <w:r>
              <w:rPr>
                <w:lang w:val="nl-NL"/>
              </w:rPr>
              <w:t>Uitzonderingen</w:t>
            </w:r>
          </w:p>
        </w:tc>
        <w:tc>
          <w:tcPr>
            <w:tcW w:w="4072" w:type="dxa"/>
          </w:tcPr>
          <w:p w14:paraId="6455958F" w14:textId="77777777" w:rsidR="008F7DDF" w:rsidRPr="008F7DDF" w:rsidRDefault="008F7DDF" w:rsidP="008F7DDF">
            <w:pPr>
              <w:rPr>
                <w:lang w:val="nl-NL"/>
              </w:rPr>
            </w:pPr>
          </w:p>
        </w:tc>
      </w:tr>
      <w:tr w:rsidR="008F7DDF" w14:paraId="385926F0" w14:textId="77777777" w:rsidTr="008F7DDF">
        <w:tc>
          <w:tcPr>
            <w:tcW w:w="4224" w:type="dxa"/>
          </w:tcPr>
          <w:p w14:paraId="2E533F72" w14:textId="77777777" w:rsidR="008F7DDF" w:rsidRDefault="008F7DDF" w:rsidP="008F7DDF">
            <w:pPr>
              <w:rPr>
                <w:lang w:val="nl-NL"/>
              </w:rPr>
            </w:pPr>
            <w:r>
              <w:rPr>
                <w:lang w:val="nl-NL"/>
              </w:rPr>
              <w:t>Resultaat</w:t>
            </w:r>
          </w:p>
        </w:tc>
        <w:tc>
          <w:tcPr>
            <w:tcW w:w="4072" w:type="dxa"/>
          </w:tcPr>
          <w:p w14:paraId="4AB5B7CE" w14:textId="78362DD4" w:rsidR="008F7DDF" w:rsidRDefault="00154D95" w:rsidP="008F7DDF">
            <w:pPr>
              <w:rPr>
                <w:lang w:val="nl-NL"/>
              </w:rPr>
            </w:pPr>
            <w:r>
              <w:rPr>
                <w:lang w:val="nl-NL"/>
              </w:rPr>
              <w:t>Actor moet een nieuw huisdier kopen</w:t>
            </w:r>
          </w:p>
        </w:tc>
      </w:tr>
    </w:tbl>
    <w:p w14:paraId="1CC24D5A" w14:textId="4B7D1525" w:rsidR="008F7DDF" w:rsidRPr="008F7DDF" w:rsidRDefault="008F7DDF" w:rsidP="008F7DDF">
      <w:pPr>
        <w:spacing w:after="0"/>
        <w:rPr>
          <w:b/>
          <w:bCs/>
        </w:rPr>
      </w:pPr>
      <w:r w:rsidRPr="008F7DDF">
        <w:rPr>
          <w:b/>
          <w:bCs/>
        </w:rPr>
        <w:t>UC-0</w:t>
      </w:r>
      <w:r>
        <w:rPr>
          <w:b/>
          <w:bCs/>
        </w:rPr>
        <w:t>8</w:t>
      </w:r>
    </w:p>
    <w:tbl>
      <w:tblPr>
        <w:tblStyle w:val="Tabelraster"/>
        <w:tblW w:w="0" w:type="auto"/>
        <w:tblLook w:val="04A0" w:firstRow="1" w:lastRow="0" w:firstColumn="1" w:lastColumn="0" w:noHBand="0" w:noVBand="1"/>
      </w:tblPr>
      <w:tblGrid>
        <w:gridCol w:w="4224"/>
        <w:gridCol w:w="4072"/>
      </w:tblGrid>
      <w:tr w:rsidR="008F7DDF" w14:paraId="1832CE67" w14:textId="77777777" w:rsidTr="008F7DDF">
        <w:tc>
          <w:tcPr>
            <w:tcW w:w="4224" w:type="dxa"/>
          </w:tcPr>
          <w:p w14:paraId="651E3B01" w14:textId="77777777" w:rsidR="008F7DDF" w:rsidRDefault="008F7DDF" w:rsidP="008F7DDF">
            <w:pPr>
              <w:rPr>
                <w:lang w:val="nl-NL"/>
              </w:rPr>
            </w:pPr>
            <w:r>
              <w:rPr>
                <w:lang w:val="nl-NL"/>
              </w:rPr>
              <w:t>Naam</w:t>
            </w:r>
          </w:p>
        </w:tc>
        <w:tc>
          <w:tcPr>
            <w:tcW w:w="4072" w:type="dxa"/>
          </w:tcPr>
          <w:p w14:paraId="53CA6FE0" w14:textId="53BB7865" w:rsidR="008F7DDF" w:rsidRDefault="00F40602" w:rsidP="008F7DDF">
            <w:pPr>
              <w:rPr>
                <w:lang w:val="nl-NL"/>
              </w:rPr>
            </w:pPr>
            <w:r>
              <w:rPr>
                <w:lang w:val="nl-NL"/>
              </w:rPr>
              <w:t>Items kopen voor huisdier</w:t>
            </w:r>
          </w:p>
        </w:tc>
      </w:tr>
      <w:tr w:rsidR="008F7DDF" w:rsidRPr="00B84962" w14:paraId="177E968D" w14:textId="77777777" w:rsidTr="008F7DDF">
        <w:tc>
          <w:tcPr>
            <w:tcW w:w="4224" w:type="dxa"/>
          </w:tcPr>
          <w:p w14:paraId="7024F9B7" w14:textId="77777777" w:rsidR="008F7DDF" w:rsidRDefault="008F7DDF" w:rsidP="008F7DDF">
            <w:pPr>
              <w:rPr>
                <w:lang w:val="nl-NL"/>
              </w:rPr>
            </w:pPr>
            <w:r>
              <w:rPr>
                <w:lang w:val="nl-NL"/>
              </w:rPr>
              <w:t>Samenvatting</w:t>
            </w:r>
          </w:p>
        </w:tc>
        <w:tc>
          <w:tcPr>
            <w:tcW w:w="4072" w:type="dxa"/>
          </w:tcPr>
          <w:p w14:paraId="558CD971" w14:textId="7CE7633C" w:rsidR="008F7DDF" w:rsidRDefault="00F40602" w:rsidP="008F7DDF">
            <w:pPr>
              <w:rPr>
                <w:lang w:val="nl-NL"/>
              </w:rPr>
            </w:pPr>
            <w:r>
              <w:rPr>
                <w:lang w:val="nl-NL"/>
              </w:rPr>
              <w:t xml:space="preserve">De actor moet </w:t>
            </w:r>
            <w:proofErr w:type="spellStart"/>
            <w:r w:rsidRPr="00F40602">
              <w:rPr>
                <w:lang w:val="nl-NL"/>
              </w:rPr>
              <w:t>accesoires</w:t>
            </w:r>
            <w:proofErr w:type="spellEnd"/>
            <w:r w:rsidR="00BF1CC2">
              <w:rPr>
                <w:lang w:val="nl-NL"/>
              </w:rPr>
              <w:t xml:space="preserve"> voor zijn huisdier kunnen kopen</w:t>
            </w:r>
          </w:p>
        </w:tc>
      </w:tr>
      <w:tr w:rsidR="00F40602" w14:paraId="46B5BD42" w14:textId="77777777" w:rsidTr="008F7DDF">
        <w:tc>
          <w:tcPr>
            <w:tcW w:w="4224" w:type="dxa"/>
          </w:tcPr>
          <w:p w14:paraId="6E62522C" w14:textId="77777777" w:rsidR="00F40602" w:rsidRDefault="00F40602" w:rsidP="00F40602">
            <w:pPr>
              <w:rPr>
                <w:lang w:val="nl-NL"/>
              </w:rPr>
            </w:pPr>
            <w:r>
              <w:rPr>
                <w:lang w:val="nl-NL"/>
              </w:rPr>
              <w:t>Actors</w:t>
            </w:r>
          </w:p>
        </w:tc>
        <w:tc>
          <w:tcPr>
            <w:tcW w:w="4072" w:type="dxa"/>
          </w:tcPr>
          <w:p w14:paraId="4CF74F9B" w14:textId="4780EFD8" w:rsidR="00F40602" w:rsidRDefault="00F40602" w:rsidP="00F40602">
            <w:pPr>
              <w:rPr>
                <w:lang w:val="nl-NL"/>
              </w:rPr>
            </w:pPr>
            <w:r>
              <w:rPr>
                <w:lang w:val="nl-NL"/>
              </w:rPr>
              <w:t>De gebruiker</w:t>
            </w:r>
          </w:p>
        </w:tc>
      </w:tr>
      <w:tr w:rsidR="00F40602" w:rsidRPr="00B84962" w14:paraId="74487493" w14:textId="77777777" w:rsidTr="008F7DDF">
        <w:tc>
          <w:tcPr>
            <w:tcW w:w="4224" w:type="dxa"/>
          </w:tcPr>
          <w:p w14:paraId="452A5F8C" w14:textId="77777777" w:rsidR="00F40602" w:rsidRDefault="00F40602" w:rsidP="00F40602">
            <w:pPr>
              <w:rPr>
                <w:lang w:val="nl-NL"/>
              </w:rPr>
            </w:pPr>
            <w:r>
              <w:rPr>
                <w:lang w:val="nl-NL"/>
              </w:rPr>
              <w:t>Aannamen</w:t>
            </w:r>
          </w:p>
        </w:tc>
        <w:tc>
          <w:tcPr>
            <w:tcW w:w="4072" w:type="dxa"/>
          </w:tcPr>
          <w:p w14:paraId="05A05E25" w14:textId="0E709C79" w:rsidR="00F40602" w:rsidRDefault="00F40602" w:rsidP="00F40602">
            <w:pPr>
              <w:rPr>
                <w:lang w:val="nl-NL"/>
              </w:rPr>
            </w:pPr>
          </w:p>
        </w:tc>
      </w:tr>
      <w:tr w:rsidR="00F40602" w:rsidRPr="00B84962" w14:paraId="0D702671" w14:textId="77777777" w:rsidTr="008F7DDF">
        <w:tc>
          <w:tcPr>
            <w:tcW w:w="4224" w:type="dxa"/>
          </w:tcPr>
          <w:p w14:paraId="1AAD2204" w14:textId="77777777" w:rsidR="00F40602" w:rsidRDefault="00F40602" w:rsidP="00F40602">
            <w:pPr>
              <w:rPr>
                <w:lang w:val="nl-NL"/>
              </w:rPr>
            </w:pPr>
            <w:r>
              <w:rPr>
                <w:lang w:val="nl-NL"/>
              </w:rPr>
              <w:t>Omschrijving</w:t>
            </w:r>
          </w:p>
        </w:tc>
        <w:tc>
          <w:tcPr>
            <w:tcW w:w="4072" w:type="dxa"/>
          </w:tcPr>
          <w:p w14:paraId="1FB3A87F" w14:textId="1037A6F8" w:rsidR="00507A18" w:rsidRDefault="00507A18" w:rsidP="00507A18">
            <w:pPr>
              <w:pStyle w:val="Lijstalinea"/>
              <w:numPr>
                <w:ilvl w:val="0"/>
                <w:numId w:val="30"/>
              </w:numPr>
              <w:spacing w:before="120" w:after="200" w:line="264" w:lineRule="auto"/>
              <w:rPr>
                <w:lang w:val="nl-NL"/>
              </w:rPr>
            </w:pPr>
            <w:r>
              <w:rPr>
                <w:lang w:val="nl-NL"/>
              </w:rPr>
              <w:t>De actor geeft aan item te willen kopen</w:t>
            </w:r>
          </w:p>
          <w:p w14:paraId="4A53E422" w14:textId="77777777" w:rsidR="00507A18" w:rsidRDefault="00507A18" w:rsidP="00507A18">
            <w:pPr>
              <w:pStyle w:val="Lijstalinea"/>
              <w:numPr>
                <w:ilvl w:val="0"/>
                <w:numId w:val="30"/>
              </w:numPr>
              <w:spacing w:before="120" w:after="200" w:line="264" w:lineRule="auto"/>
              <w:rPr>
                <w:lang w:val="nl-NL"/>
              </w:rPr>
            </w:pPr>
            <w:r>
              <w:rPr>
                <w:lang w:val="nl-NL"/>
              </w:rPr>
              <w:t>Systeem laat pagina met beschikbaar eten zien</w:t>
            </w:r>
          </w:p>
          <w:p w14:paraId="0F63B795" w14:textId="6047253A" w:rsidR="00507A18" w:rsidRDefault="00507A18" w:rsidP="00507A18">
            <w:pPr>
              <w:pStyle w:val="Lijstalinea"/>
              <w:numPr>
                <w:ilvl w:val="0"/>
                <w:numId w:val="30"/>
              </w:numPr>
              <w:spacing w:before="120" w:after="200" w:line="264" w:lineRule="auto"/>
              <w:rPr>
                <w:lang w:val="nl-NL"/>
              </w:rPr>
            </w:pPr>
            <w:r>
              <w:rPr>
                <w:lang w:val="nl-NL"/>
              </w:rPr>
              <w:t>De actor kiest het item en drukt op betalen</w:t>
            </w:r>
          </w:p>
          <w:p w14:paraId="7EFEBB9B" w14:textId="7F8690B0" w:rsidR="00F40602" w:rsidRPr="00507A18" w:rsidRDefault="00507A18" w:rsidP="00507A18">
            <w:pPr>
              <w:pStyle w:val="Lijstalinea"/>
              <w:numPr>
                <w:ilvl w:val="0"/>
                <w:numId w:val="30"/>
              </w:numPr>
              <w:rPr>
                <w:lang w:val="nl-NL"/>
              </w:rPr>
            </w:pPr>
            <w:r>
              <w:rPr>
                <w:lang w:val="nl-NL"/>
              </w:rPr>
              <w:t>Systeem controleert of actor juiste bedrag heeft [1]</w:t>
            </w:r>
          </w:p>
        </w:tc>
      </w:tr>
      <w:tr w:rsidR="00F40602" w:rsidRPr="00B84962" w14:paraId="6A195EA0" w14:textId="77777777" w:rsidTr="008F7DDF">
        <w:tc>
          <w:tcPr>
            <w:tcW w:w="4224" w:type="dxa"/>
          </w:tcPr>
          <w:p w14:paraId="227F7DB7" w14:textId="77777777" w:rsidR="00F40602" w:rsidRDefault="00F40602" w:rsidP="00F40602">
            <w:pPr>
              <w:rPr>
                <w:lang w:val="nl-NL"/>
              </w:rPr>
            </w:pPr>
            <w:r>
              <w:rPr>
                <w:lang w:val="nl-NL"/>
              </w:rPr>
              <w:t>Uitzonderingen</w:t>
            </w:r>
          </w:p>
        </w:tc>
        <w:tc>
          <w:tcPr>
            <w:tcW w:w="4072" w:type="dxa"/>
          </w:tcPr>
          <w:p w14:paraId="1006A5F5" w14:textId="627761B6" w:rsidR="00F40602" w:rsidRPr="008F7DDF" w:rsidRDefault="007B0547" w:rsidP="00F40602">
            <w:pPr>
              <w:rPr>
                <w:lang w:val="nl-NL"/>
              </w:rPr>
            </w:pPr>
            <w:r>
              <w:rPr>
                <w:b/>
                <w:bCs/>
                <w:lang w:val="nl-NL"/>
              </w:rPr>
              <w:t>1.</w:t>
            </w:r>
            <w:r w:rsidR="00154D95" w:rsidRPr="00154D95">
              <w:rPr>
                <w:b/>
                <w:bCs/>
                <w:lang w:val="nl-NL"/>
              </w:rPr>
              <w:t xml:space="preserve"> </w:t>
            </w:r>
            <w:r w:rsidR="00154D95" w:rsidRPr="00154D95">
              <w:rPr>
                <w:lang w:val="nl-NL"/>
              </w:rPr>
              <w:t>De gebruiker zijn geld voldoet niet aan het bedrag</w:t>
            </w:r>
          </w:p>
        </w:tc>
      </w:tr>
      <w:tr w:rsidR="00F40602" w14:paraId="6D0A4584" w14:textId="77777777" w:rsidTr="008F7DDF">
        <w:tc>
          <w:tcPr>
            <w:tcW w:w="4224" w:type="dxa"/>
          </w:tcPr>
          <w:p w14:paraId="6A5009EC" w14:textId="77777777" w:rsidR="00F40602" w:rsidRDefault="00F40602" w:rsidP="00F40602">
            <w:pPr>
              <w:rPr>
                <w:lang w:val="nl-NL"/>
              </w:rPr>
            </w:pPr>
            <w:r>
              <w:rPr>
                <w:lang w:val="nl-NL"/>
              </w:rPr>
              <w:lastRenderedPageBreak/>
              <w:t>Resultaat</w:t>
            </w:r>
          </w:p>
        </w:tc>
        <w:tc>
          <w:tcPr>
            <w:tcW w:w="4072" w:type="dxa"/>
          </w:tcPr>
          <w:p w14:paraId="1B998EDC" w14:textId="4DE45BFA" w:rsidR="00F40602" w:rsidRDefault="00154D95" w:rsidP="00F40602">
            <w:pPr>
              <w:rPr>
                <w:lang w:val="nl-NL"/>
              </w:rPr>
            </w:pPr>
            <w:r>
              <w:rPr>
                <w:lang w:val="nl-NL"/>
              </w:rPr>
              <w:t>Items worden toegevoegd aan de inventaris van de actor, geld wordt uitgegeven</w:t>
            </w:r>
          </w:p>
        </w:tc>
      </w:tr>
    </w:tbl>
    <w:p w14:paraId="1C2646D5" w14:textId="762156D0" w:rsidR="008F7DDF" w:rsidRPr="008F7DDF" w:rsidRDefault="008F7DDF" w:rsidP="008F7DDF">
      <w:pPr>
        <w:spacing w:after="0"/>
        <w:rPr>
          <w:b/>
          <w:bCs/>
        </w:rPr>
      </w:pPr>
      <w:r w:rsidRPr="008F7DDF">
        <w:rPr>
          <w:b/>
          <w:bCs/>
        </w:rPr>
        <w:t>UC-0</w:t>
      </w:r>
      <w:r>
        <w:rPr>
          <w:b/>
          <w:bCs/>
        </w:rPr>
        <w:t>9</w:t>
      </w:r>
    </w:p>
    <w:tbl>
      <w:tblPr>
        <w:tblStyle w:val="Tabelraster"/>
        <w:tblW w:w="0" w:type="auto"/>
        <w:tblLook w:val="04A0" w:firstRow="1" w:lastRow="0" w:firstColumn="1" w:lastColumn="0" w:noHBand="0" w:noVBand="1"/>
      </w:tblPr>
      <w:tblGrid>
        <w:gridCol w:w="4224"/>
        <w:gridCol w:w="4072"/>
      </w:tblGrid>
      <w:tr w:rsidR="008F7DDF" w14:paraId="70BE5F5E" w14:textId="77777777" w:rsidTr="008F7DDF">
        <w:tc>
          <w:tcPr>
            <w:tcW w:w="4224" w:type="dxa"/>
          </w:tcPr>
          <w:p w14:paraId="03782895" w14:textId="77777777" w:rsidR="008F7DDF" w:rsidRDefault="008F7DDF" w:rsidP="008F7DDF">
            <w:pPr>
              <w:rPr>
                <w:lang w:val="nl-NL"/>
              </w:rPr>
            </w:pPr>
            <w:r>
              <w:rPr>
                <w:lang w:val="nl-NL"/>
              </w:rPr>
              <w:t>Naam</w:t>
            </w:r>
          </w:p>
        </w:tc>
        <w:tc>
          <w:tcPr>
            <w:tcW w:w="4072" w:type="dxa"/>
          </w:tcPr>
          <w:p w14:paraId="33B98F62" w14:textId="7E08432F" w:rsidR="008F7DDF" w:rsidRDefault="00F40602" w:rsidP="008F7DDF">
            <w:pPr>
              <w:rPr>
                <w:lang w:val="nl-NL"/>
              </w:rPr>
            </w:pPr>
            <w:r>
              <w:rPr>
                <w:lang w:val="nl-NL"/>
              </w:rPr>
              <w:t xml:space="preserve">Activiteiten met huisdier </w:t>
            </w:r>
            <w:r w:rsidR="00507A18">
              <w:rPr>
                <w:lang w:val="nl-NL"/>
              </w:rPr>
              <w:t>doen</w:t>
            </w:r>
          </w:p>
        </w:tc>
      </w:tr>
      <w:tr w:rsidR="008F7DDF" w:rsidRPr="00B84962" w14:paraId="389D22E0" w14:textId="77777777" w:rsidTr="008F7DDF">
        <w:tc>
          <w:tcPr>
            <w:tcW w:w="4224" w:type="dxa"/>
          </w:tcPr>
          <w:p w14:paraId="525D7EE6" w14:textId="77777777" w:rsidR="008F7DDF" w:rsidRDefault="008F7DDF" w:rsidP="008F7DDF">
            <w:pPr>
              <w:rPr>
                <w:lang w:val="nl-NL"/>
              </w:rPr>
            </w:pPr>
            <w:r>
              <w:rPr>
                <w:lang w:val="nl-NL"/>
              </w:rPr>
              <w:t>Samenvatting</w:t>
            </w:r>
          </w:p>
        </w:tc>
        <w:tc>
          <w:tcPr>
            <w:tcW w:w="4072" w:type="dxa"/>
          </w:tcPr>
          <w:p w14:paraId="67DA312B" w14:textId="5A537C69" w:rsidR="008F7DDF" w:rsidRDefault="00BF1CC2" w:rsidP="008F7DDF">
            <w:pPr>
              <w:rPr>
                <w:lang w:val="nl-NL"/>
              </w:rPr>
            </w:pPr>
            <w:r>
              <w:rPr>
                <w:lang w:val="nl-NL"/>
              </w:rPr>
              <w:t>De Actor moet activiteiten kunnen doen met zijn huisdier om geld mee te verdienen</w:t>
            </w:r>
          </w:p>
        </w:tc>
      </w:tr>
      <w:tr w:rsidR="00F40602" w14:paraId="280C7217" w14:textId="77777777" w:rsidTr="008F7DDF">
        <w:tc>
          <w:tcPr>
            <w:tcW w:w="4224" w:type="dxa"/>
          </w:tcPr>
          <w:p w14:paraId="7F4FC68F" w14:textId="77777777" w:rsidR="00F40602" w:rsidRDefault="00F40602" w:rsidP="00F40602">
            <w:pPr>
              <w:rPr>
                <w:lang w:val="nl-NL"/>
              </w:rPr>
            </w:pPr>
            <w:r>
              <w:rPr>
                <w:lang w:val="nl-NL"/>
              </w:rPr>
              <w:t>Actors</w:t>
            </w:r>
          </w:p>
        </w:tc>
        <w:tc>
          <w:tcPr>
            <w:tcW w:w="4072" w:type="dxa"/>
          </w:tcPr>
          <w:p w14:paraId="32815E53" w14:textId="3E41A038" w:rsidR="00F40602" w:rsidRDefault="00F40602" w:rsidP="00F40602">
            <w:pPr>
              <w:rPr>
                <w:lang w:val="nl-NL"/>
              </w:rPr>
            </w:pPr>
            <w:r>
              <w:rPr>
                <w:lang w:val="nl-NL"/>
              </w:rPr>
              <w:t>De gebruiker</w:t>
            </w:r>
          </w:p>
        </w:tc>
      </w:tr>
      <w:tr w:rsidR="00F40602" w:rsidRPr="00B84962" w14:paraId="689CA13D" w14:textId="77777777" w:rsidTr="008F7DDF">
        <w:tc>
          <w:tcPr>
            <w:tcW w:w="4224" w:type="dxa"/>
          </w:tcPr>
          <w:p w14:paraId="0081B154" w14:textId="77777777" w:rsidR="00F40602" w:rsidRDefault="00F40602" w:rsidP="00F40602">
            <w:pPr>
              <w:rPr>
                <w:lang w:val="nl-NL"/>
              </w:rPr>
            </w:pPr>
            <w:r>
              <w:rPr>
                <w:lang w:val="nl-NL"/>
              </w:rPr>
              <w:t>Aannamen</w:t>
            </w:r>
          </w:p>
        </w:tc>
        <w:tc>
          <w:tcPr>
            <w:tcW w:w="4072" w:type="dxa"/>
          </w:tcPr>
          <w:p w14:paraId="0A7C963F" w14:textId="49017C5B" w:rsidR="00F40602" w:rsidRDefault="00BF1CC2" w:rsidP="00F40602">
            <w:pPr>
              <w:rPr>
                <w:lang w:val="nl-NL"/>
              </w:rPr>
            </w:pPr>
            <w:r>
              <w:rPr>
                <w:lang w:val="nl-NL"/>
              </w:rPr>
              <w:t>Het huisdier heeft genoeg energie</w:t>
            </w:r>
          </w:p>
        </w:tc>
      </w:tr>
      <w:tr w:rsidR="00F40602" w:rsidRPr="00B84962" w14:paraId="5C7D4A87" w14:textId="77777777" w:rsidTr="008F7DDF">
        <w:tc>
          <w:tcPr>
            <w:tcW w:w="4224" w:type="dxa"/>
          </w:tcPr>
          <w:p w14:paraId="5BE288E6" w14:textId="77777777" w:rsidR="00F40602" w:rsidRDefault="00F40602" w:rsidP="00F40602">
            <w:pPr>
              <w:rPr>
                <w:lang w:val="nl-NL"/>
              </w:rPr>
            </w:pPr>
            <w:r>
              <w:rPr>
                <w:lang w:val="nl-NL"/>
              </w:rPr>
              <w:t>Omschrijving</w:t>
            </w:r>
          </w:p>
        </w:tc>
        <w:tc>
          <w:tcPr>
            <w:tcW w:w="4072" w:type="dxa"/>
          </w:tcPr>
          <w:p w14:paraId="35CEB181" w14:textId="77777777" w:rsidR="00F40602" w:rsidRDefault="00507A18" w:rsidP="00507A18">
            <w:pPr>
              <w:pStyle w:val="Lijstalinea"/>
              <w:numPr>
                <w:ilvl w:val="0"/>
                <w:numId w:val="31"/>
              </w:numPr>
              <w:rPr>
                <w:lang w:val="nl-NL"/>
              </w:rPr>
            </w:pPr>
            <w:r>
              <w:rPr>
                <w:lang w:val="nl-NL"/>
              </w:rPr>
              <w:t>Actor geeft aan activiteiten te willen doen met huisdier</w:t>
            </w:r>
          </w:p>
          <w:p w14:paraId="32365D5D" w14:textId="77777777" w:rsidR="00507A18" w:rsidRDefault="00507A18" w:rsidP="00507A18">
            <w:pPr>
              <w:pStyle w:val="Lijstalinea"/>
              <w:numPr>
                <w:ilvl w:val="0"/>
                <w:numId w:val="31"/>
              </w:numPr>
              <w:rPr>
                <w:lang w:val="nl-NL"/>
              </w:rPr>
            </w:pPr>
            <w:r>
              <w:rPr>
                <w:lang w:val="nl-NL"/>
              </w:rPr>
              <w:t>Systeem geeft activiteitenpagina weer</w:t>
            </w:r>
          </w:p>
          <w:p w14:paraId="3CA3BDE8" w14:textId="2524569D" w:rsidR="00507A18" w:rsidRDefault="00507A18" w:rsidP="00507A18">
            <w:pPr>
              <w:pStyle w:val="Lijstalinea"/>
              <w:numPr>
                <w:ilvl w:val="0"/>
                <w:numId w:val="31"/>
              </w:numPr>
              <w:rPr>
                <w:lang w:val="nl-NL"/>
              </w:rPr>
            </w:pPr>
            <w:r>
              <w:rPr>
                <w:lang w:val="nl-NL"/>
              </w:rPr>
              <w:t>Actor geeft aan welke activiteit hij wilt spelen [1]</w:t>
            </w:r>
          </w:p>
          <w:p w14:paraId="0060BA74" w14:textId="77777777" w:rsidR="00507A18" w:rsidRDefault="00507A18" w:rsidP="00507A18">
            <w:pPr>
              <w:pStyle w:val="Lijstalinea"/>
              <w:numPr>
                <w:ilvl w:val="0"/>
                <w:numId w:val="31"/>
              </w:numPr>
              <w:rPr>
                <w:lang w:val="nl-NL"/>
              </w:rPr>
            </w:pPr>
            <w:r>
              <w:rPr>
                <w:lang w:val="nl-NL"/>
              </w:rPr>
              <w:t>Systeem laadt de gekozen activiteit</w:t>
            </w:r>
          </w:p>
          <w:p w14:paraId="1CAAB8B9" w14:textId="3615B347" w:rsidR="00507A18" w:rsidRPr="00507A18" w:rsidRDefault="00507A18" w:rsidP="00507A18">
            <w:pPr>
              <w:pStyle w:val="Lijstalinea"/>
              <w:numPr>
                <w:ilvl w:val="0"/>
                <w:numId w:val="31"/>
              </w:numPr>
              <w:rPr>
                <w:lang w:val="nl-NL"/>
              </w:rPr>
            </w:pPr>
            <w:r>
              <w:rPr>
                <w:lang w:val="nl-NL"/>
              </w:rPr>
              <w:t>Systeem haalt energie van energiemeter van huisdier af</w:t>
            </w:r>
          </w:p>
        </w:tc>
      </w:tr>
      <w:tr w:rsidR="00F40602" w:rsidRPr="00B84962" w14:paraId="53C5BAD5" w14:textId="77777777" w:rsidTr="008F7DDF">
        <w:tc>
          <w:tcPr>
            <w:tcW w:w="4224" w:type="dxa"/>
          </w:tcPr>
          <w:p w14:paraId="4DA0F528" w14:textId="77777777" w:rsidR="00F40602" w:rsidRDefault="00F40602" w:rsidP="00F40602">
            <w:pPr>
              <w:rPr>
                <w:lang w:val="nl-NL"/>
              </w:rPr>
            </w:pPr>
            <w:r>
              <w:rPr>
                <w:lang w:val="nl-NL"/>
              </w:rPr>
              <w:t>Uitzonderingen</w:t>
            </w:r>
          </w:p>
        </w:tc>
        <w:tc>
          <w:tcPr>
            <w:tcW w:w="4072" w:type="dxa"/>
          </w:tcPr>
          <w:p w14:paraId="32E9F0C0" w14:textId="2CE28252" w:rsidR="00F40602" w:rsidRPr="008F7DDF" w:rsidRDefault="007B0547" w:rsidP="00F40602">
            <w:pPr>
              <w:rPr>
                <w:lang w:val="nl-NL"/>
              </w:rPr>
            </w:pPr>
            <w:r>
              <w:rPr>
                <w:b/>
                <w:bCs/>
                <w:lang w:val="nl-NL"/>
              </w:rPr>
              <w:t>1.</w:t>
            </w:r>
            <w:r w:rsidR="00154D95" w:rsidRPr="00154D95">
              <w:rPr>
                <w:b/>
                <w:bCs/>
                <w:lang w:val="nl-NL"/>
              </w:rPr>
              <w:t xml:space="preserve"> </w:t>
            </w:r>
            <w:r w:rsidR="00154D95" w:rsidRPr="00154D95">
              <w:rPr>
                <w:lang w:val="nl-NL"/>
              </w:rPr>
              <w:t>Het huisdier zijn energie niveau is te laag om spelletjes te kunnen spelen</w:t>
            </w:r>
          </w:p>
        </w:tc>
      </w:tr>
      <w:tr w:rsidR="00F40602" w14:paraId="1F1A7963" w14:textId="77777777" w:rsidTr="008F7DDF">
        <w:tc>
          <w:tcPr>
            <w:tcW w:w="4224" w:type="dxa"/>
          </w:tcPr>
          <w:p w14:paraId="639D6959" w14:textId="77777777" w:rsidR="00F40602" w:rsidRDefault="00F40602" w:rsidP="00F40602">
            <w:pPr>
              <w:rPr>
                <w:lang w:val="nl-NL"/>
              </w:rPr>
            </w:pPr>
            <w:r>
              <w:rPr>
                <w:lang w:val="nl-NL"/>
              </w:rPr>
              <w:t>Resultaat</w:t>
            </w:r>
          </w:p>
        </w:tc>
        <w:tc>
          <w:tcPr>
            <w:tcW w:w="4072" w:type="dxa"/>
          </w:tcPr>
          <w:p w14:paraId="28DF71B8" w14:textId="64BC09A4" w:rsidR="00F40602" w:rsidRDefault="00507A18" w:rsidP="00F40602">
            <w:pPr>
              <w:rPr>
                <w:lang w:val="nl-NL"/>
              </w:rPr>
            </w:pPr>
            <w:r>
              <w:rPr>
                <w:lang w:val="nl-NL"/>
              </w:rPr>
              <w:t>Actors gekozen activiteit wordt geladen en energiemeter van huisdier gaat omlaag</w:t>
            </w:r>
          </w:p>
        </w:tc>
      </w:tr>
    </w:tbl>
    <w:p w14:paraId="27788F99" w14:textId="0AB6F0C8" w:rsidR="008F7DDF" w:rsidRPr="008F7DDF" w:rsidRDefault="008F7DDF" w:rsidP="008F7DDF">
      <w:pPr>
        <w:spacing w:after="0"/>
        <w:rPr>
          <w:b/>
          <w:bCs/>
        </w:rPr>
      </w:pPr>
      <w:r w:rsidRPr="008F7DDF">
        <w:rPr>
          <w:b/>
          <w:bCs/>
        </w:rPr>
        <w:t>UC-</w:t>
      </w:r>
      <w:r>
        <w:rPr>
          <w:b/>
          <w:bCs/>
        </w:rPr>
        <w:t>10</w:t>
      </w:r>
    </w:p>
    <w:tbl>
      <w:tblPr>
        <w:tblStyle w:val="Tabelraster"/>
        <w:tblW w:w="0" w:type="auto"/>
        <w:tblLook w:val="04A0" w:firstRow="1" w:lastRow="0" w:firstColumn="1" w:lastColumn="0" w:noHBand="0" w:noVBand="1"/>
      </w:tblPr>
      <w:tblGrid>
        <w:gridCol w:w="4224"/>
        <w:gridCol w:w="4072"/>
      </w:tblGrid>
      <w:tr w:rsidR="008F7DDF" w14:paraId="496F3A60" w14:textId="77777777" w:rsidTr="008F7DDF">
        <w:tc>
          <w:tcPr>
            <w:tcW w:w="4224" w:type="dxa"/>
          </w:tcPr>
          <w:p w14:paraId="57299FE5" w14:textId="77777777" w:rsidR="008F7DDF" w:rsidRDefault="008F7DDF" w:rsidP="008F7DDF">
            <w:pPr>
              <w:rPr>
                <w:lang w:val="nl-NL"/>
              </w:rPr>
            </w:pPr>
            <w:r>
              <w:rPr>
                <w:lang w:val="nl-NL"/>
              </w:rPr>
              <w:t>Naam</w:t>
            </w:r>
          </w:p>
        </w:tc>
        <w:tc>
          <w:tcPr>
            <w:tcW w:w="4072" w:type="dxa"/>
          </w:tcPr>
          <w:p w14:paraId="72E800AF" w14:textId="543C8126" w:rsidR="008F7DDF" w:rsidRDefault="00F40602" w:rsidP="008F7DDF">
            <w:pPr>
              <w:rPr>
                <w:lang w:val="nl-NL"/>
              </w:rPr>
            </w:pPr>
            <w:r>
              <w:rPr>
                <w:lang w:val="nl-NL"/>
              </w:rPr>
              <w:t>Huisdier kiezen</w:t>
            </w:r>
          </w:p>
        </w:tc>
      </w:tr>
      <w:tr w:rsidR="008F7DDF" w:rsidRPr="00B84962" w14:paraId="262AC000" w14:textId="77777777" w:rsidTr="008F7DDF">
        <w:tc>
          <w:tcPr>
            <w:tcW w:w="4224" w:type="dxa"/>
          </w:tcPr>
          <w:p w14:paraId="4B1F5801" w14:textId="77777777" w:rsidR="008F7DDF" w:rsidRDefault="008F7DDF" w:rsidP="008F7DDF">
            <w:pPr>
              <w:rPr>
                <w:lang w:val="nl-NL"/>
              </w:rPr>
            </w:pPr>
            <w:r>
              <w:rPr>
                <w:lang w:val="nl-NL"/>
              </w:rPr>
              <w:t>Samenvatting</w:t>
            </w:r>
          </w:p>
        </w:tc>
        <w:tc>
          <w:tcPr>
            <w:tcW w:w="4072" w:type="dxa"/>
          </w:tcPr>
          <w:p w14:paraId="0C80041F" w14:textId="662CA1EA" w:rsidR="008F7DDF" w:rsidRDefault="00BF1CC2" w:rsidP="008F7DDF">
            <w:pPr>
              <w:rPr>
                <w:lang w:val="nl-NL"/>
              </w:rPr>
            </w:pPr>
            <w:r>
              <w:rPr>
                <w:lang w:val="nl-NL"/>
              </w:rPr>
              <w:t>De actor moet bij het aanmaken van zijn account een huisdier kunnen kiezen</w:t>
            </w:r>
          </w:p>
        </w:tc>
      </w:tr>
      <w:tr w:rsidR="00F40602" w14:paraId="7010A0D2" w14:textId="77777777" w:rsidTr="008F7DDF">
        <w:tc>
          <w:tcPr>
            <w:tcW w:w="4224" w:type="dxa"/>
          </w:tcPr>
          <w:p w14:paraId="51149651" w14:textId="77777777" w:rsidR="00F40602" w:rsidRDefault="00F40602" w:rsidP="00F40602">
            <w:pPr>
              <w:rPr>
                <w:lang w:val="nl-NL"/>
              </w:rPr>
            </w:pPr>
            <w:r>
              <w:rPr>
                <w:lang w:val="nl-NL"/>
              </w:rPr>
              <w:t>Actors</w:t>
            </w:r>
          </w:p>
        </w:tc>
        <w:tc>
          <w:tcPr>
            <w:tcW w:w="4072" w:type="dxa"/>
          </w:tcPr>
          <w:p w14:paraId="1DD784DC" w14:textId="25CD6E46" w:rsidR="00F40602" w:rsidRDefault="00F40602" w:rsidP="00F40602">
            <w:pPr>
              <w:rPr>
                <w:lang w:val="nl-NL"/>
              </w:rPr>
            </w:pPr>
            <w:r>
              <w:rPr>
                <w:lang w:val="nl-NL"/>
              </w:rPr>
              <w:t>De gebruiker</w:t>
            </w:r>
          </w:p>
        </w:tc>
      </w:tr>
      <w:tr w:rsidR="00F40602" w:rsidRPr="00B84962" w14:paraId="6AC6DC50" w14:textId="77777777" w:rsidTr="008F7DDF">
        <w:tc>
          <w:tcPr>
            <w:tcW w:w="4224" w:type="dxa"/>
          </w:tcPr>
          <w:p w14:paraId="48F67B45" w14:textId="77777777" w:rsidR="00F40602" w:rsidRDefault="00F40602" w:rsidP="00F40602">
            <w:pPr>
              <w:rPr>
                <w:lang w:val="nl-NL"/>
              </w:rPr>
            </w:pPr>
            <w:r>
              <w:rPr>
                <w:lang w:val="nl-NL"/>
              </w:rPr>
              <w:t>Aannamen</w:t>
            </w:r>
          </w:p>
        </w:tc>
        <w:tc>
          <w:tcPr>
            <w:tcW w:w="4072" w:type="dxa"/>
          </w:tcPr>
          <w:p w14:paraId="32E3DDF5" w14:textId="3E756AD8" w:rsidR="00F40602" w:rsidRDefault="00BF1CC2" w:rsidP="00F40602">
            <w:pPr>
              <w:rPr>
                <w:lang w:val="nl-NL"/>
              </w:rPr>
            </w:pPr>
            <w:r>
              <w:rPr>
                <w:lang w:val="nl-NL"/>
              </w:rPr>
              <w:t>De gebruiker heeft net een account aangemaakt</w:t>
            </w:r>
          </w:p>
        </w:tc>
      </w:tr>
      <w:tr w:rsidR="00F40602" w:rsidRPr="00B84962" w14:paraId="60217361" w14:textId="77777777" w:rsidTr="008F7DDF">
        <w:tc>
          <w:tcPr>
            <w:tcW w:w="4224" w:type="dxa"/>
          </w:tcPr>
          <w:p w14:paraId="69FEE0DF" w14:textId="77777777" w:rsidR="00F40602" w:rsidRDefault="00F40602" w:rsidP="00F40602">
            <w:pPr>
              <w:rPr>
                <w:lang w:val="nl-NL"/>
              </w:rPr>
            </w:pPr>
            <w:r>
              <w:rPr>
                <w:lang w:val="nl-NL"/>
              </w:rPr>
              <w:t>Omschrijving</w:t>
            </w:r>
          </w:p>
        </w:tc>
        <w:tc>
          <w:tcPr>
            <w:tcW w:w="4072" w:type="dxa"/>
          </w:tcPr>
          <w:p w14:paraId="2C8A09F8" w14:textId="77777777" w:rsidR="00F40602" w:rsidRDefault="00507A18" w:rsidP="00507A18">
            <w:pPr>
              <w:pStyle w:val="Lijstalinea"/>
              <w:numPr>
                <w:ilvl w:val="0"/>
                <w:numId w:val="32"/>
              </w:numPr>
              <w:rPr>
                <w:lang w:val="nl-NL"/>
              </w:rPr>
            </w:pPr>
            <w:r>
              <w:rPr>
                <w:lang w:val="nl-NL"/>
              </w:rPr>
              <w:t>Na aanmaken account of overleiden dier gaat systeem naar huisdier kies pagina</w:t>
            </w:r>
          </w:p>
          <w:p w14:paraId="418EA1C5" w14:textId="217E612D" w:rsidR="00507A18" w:rsidRDefault="00507A18" w:rsidP="00507A18">
            <w:pPr>
              <w:pStyle w:val="Lijstalinea"/>
              <w:numPr>
                <w:ilvl w:val="0"/>
                <w:numId w:val="32"/>
              </w:numPr>
              <w:rPr>
                <w:lang w:val="nl-NL"/>
              </w:rPr>
            </w:pPr>
            <w:r>
              <w:rPr>
                <w:lang w:val="nl-NL"/>
              </w:rPr>
              <w:t>Actor kiest een nieuw dier [1][2]</w:t>
            </w:r>
          </w:p>
          <w:p w14:paraId="7205B5EF" w14:textId="66E13DC2" w:rsidR="00507A18" w:rsidRPr="00507A18" w:rsidRDefault="00507A18" w:rsidP="00507A18">
            <w:pPr>
              <w:pStyle w:val="Lijstalinea"/>
              <w:numPr>
                <w:ilvl w:val="0"/>
                <w:numId w:val="32"/>
              </w:numPr>
              <w:rPr>
                <w:lang w:val="nl-NL"/>
              </w:rPr>
            </w:pPr>
            <w:r>
              <w:rPr>
                <w:lang w:val="nl-NL"/>
              </w:rPr>
              <w:t>Systeem koppelt dier aan actors account en haalt het bedrag van zijn totale geld</w:t>
            </w:r>
          </w:p>
        </w:tc>
      </w:tr>
      <w:tr w:rsidR="00F40602" w:rsidRPr="00B84962" w14:paraId="38503EBD" w14:textId="77777777" w:rsidTr="008F7DDF">
        <w:tc>
          <w:tcPr>
            <w:tcW w:w="4224" w:type="dxa"/>
          </w:tcPr>
          <w:p w14:paraId="7E543D41" w14:textId="77777777" w:rsidR="00F40602" w:rsidRDefault="00F40602" w:rsidP="00F40602">
            <w:pPr>
              <w:rPr>
                <w:lang w:val="nl-NL"/>
              </w:rPr>
            </w:pPr>
            <w:r>
              <w:rPr>
                <w:lang w:val="nl-NL"/>
              </w:rPr>
              <w:t>Uitzonderingen</w:t>
            </w:r>
          </w:p>
        </w:tc>
        <w:tc>
          <w:tcPr>
            <w:tcW w:w="4072" w:type="dxa"/>
          </w:tcPr>
          <w:p w14:paraId="2C1F8B60" w14:textId="77777777" w:rsidR="00F40602" w:rsidRDefault="00507A18" w:rsidP="00507A18">
            <w:pPr>
              <w:pStyle w:val="Lijstalinea"/>
              <w:numPr>
                <w:ilvl w:val="0"/>
                <w:numId w:val="33"/>
              </w:numPr>
              <w:rPr>
                <w:lang w:val="nl-NL"/>
              </w:rPr>
            </w:pPr>
            <w:r>
              <w:rPr>
                <w:lang w:val="nl-NL"/>
              </w:rPr>
              <w:t>Actor heeft te weinig geld voor het gekozen dier</w:t>
            </w:r>
          </w:p>
          <w:p w14:paraId="00BEF1D6" w14:textId="05880A7D" w:rsidR="00507A18" w:rsidRPr="00507A18" w:rsidRDefault="00507A18" w:rsidP="00507A18">
            <w:pPr>
              <w:pStyle w:val="Lijstalinea"/>
              <w:numPr>
                <w:ilvl w:val="0"/>
                <w:numId w:val="33"/>
              </w:numPr>
              <w:rPr>
                <w:lang w:val="nl-NL"/>
              </w:rPr>
            </w:pPr>
            <w:r>
              <w:rPr>
                <w:lang w:val="nl-NL"/>
              </w:rPr>
              <w:t>Actor heeft al een dier</w:t>
            </w:r>
          </w:p>
        </w:tc>
      </w:tr>
      <w:tr w:rsidR="00F40602" w14:paraId="3C58EE57" w14:textId="77777777" w:rsidTr="008F7DDF">
        <w:tc>
          <w:tcPr>
            <w:tcW w:w="4224" w:type="dxa"/>
          </w:tcPr>
          <w:p w14:paraId="7983A1A3" w14:textId="77777777" w:rsidR="00F40602" w:rsidRDefault="00F40602" w:rsidP="00F40602">
            <w:pPr>
              <w:rPr>
                <w:lang w:val="nl-NL"/>
              </w:rPr>
            </w:pPr>
            <w:r>
              <w:rPr>
                <w:lang w:val="nl-NL"/>
              </w:rPr>
              <w:t>Resultaat</w:t>
            </w:r>
          </w:p>
        </w:tc>
        <w:tc>
          <w:tcPr>
            <w:tcW w:w="4072" w:type="dxa"/>
          </w:tcPr>
          <w:p w14:paraId="49DCF2BC" w14:textId="68D55399" w:rsidR="00F40602" w:rsidRDefault="00154D95" w:rsidP="00F40602">
            <w:pPr>
              <w:rPr>
                <w:lang w:val="nl-NL"/>
              </w:rPr>
            </w:pPr>
            <w:r>
              <w:rPr>
                <w:lang w:val="nl-NL"/>
              </w:rPr>
              <w:t>De actor heeft een huisdier gekoppeld aan zijn account</w:t>
            </w:r>
            <w:r w:rsidR="00507A18">
              <w:rPr>
                <w:lang w:val="nl-NL"/>
              </w:rPr>
              <w:t xml:space="preserve"> en bedrag wordt </w:t>
            </w:r>
            <w:proofErr w:type="spellStart"/>
            <w:r w:rsidR="00507A18">
              <w:rPr>
                <w:lang w:val="nl-NL"/>
              </w:rPr>
              <w:t>afegeschreven</w:t>
            </w:r>
            <w:proofErr w:type="spellEnd"/>
            <w:r w:rsidR="00507A18">
              <w:rPr>
                <w:lang w:val="nl-NL"/>
              </w:rPr>
              <w:t xml:space="preserve"> van zijn totale geld</w:t>
            </w:r>
          </w:p>
        </w:tc>
      </w:tr>
    </w:tbl>
    <w:p w14:paraId="1AAB1BAB" w14:textId="526650E1" w:rsidR="008F7DDF" w:rsidRPr="008F7DDF" w:rsidRDefault="008F7DDF" w:rsidP="008F7DDF">
      <w:pPr>
        <w:spacing w:after="0"/>
        <w:rPr>
          <w:b/>
          <w:bCs/>
        </w:rPr>
      </w:pPr>
      <w:r w:rsidRPr="008F7DDF">
        <w:rPr>
          <w:b/>
          <w:bCs/>
        </w:rPr>
        <w:t>UC-</w:t>
      </w:r>
      <w:r>
        <w:rPr>
          <w:b/>
          <w:bCs/>
        </w:rPr>
        <w:t>11</w:t>
      </w:r>
    </w:p>
    <w:tbl>
      <w:tblPr>
        <w:tblStyle w:val="Tabelraster"/>
        <w:tblW w:w="0" w:type="auto"/>
        <w:tblLook w:val="04A0" w:firstRow="1" w:lastRow="0" w:firstColumn="1" w:lastColumn="0" w:noHBand="0" w:noVBand="1"/>
      </w:tblPr>
      <w:tblGrid>
        <w:gridCol w:w="4224"/>
        <w:gridCol w:w="4072"/>
      </w:tblGrid>
      <w:tr w:rsidR="008F7DDF" w14:paraId="6388B9F1" w14:textId="77777777" w:rsidTr="008F7DDF">
        <w:tc>
          <w:tcPr>
            <w:tcW w:w="4224" w:type="dxa"/>
          </w:tcPr>
          <w:p w14:paraId="3151297E" w14:textId="77777777" w:rsidR="008F7DDF" w:rsidRDefault="008F7DDF" w:rsidP="008F7DDF">
            <w:pPr>
              <w:rPr>
                <w:lang w:val="nl-NL"/>
              </w:rPr>
            </w:pPr>
            <w:r>
              <w:rPr>
                <w:lang w:val="nl-NL"/>
              </w:rPr>
              <w:t>Naam</w:t>
            </w:r>
          </w:p>
        </w:tc>
        <w:tc>
          <w:tcPr>
            <w:tcW w:w="4072" w:type="dxa"/>
          </w:tcPr>
          <w:p w14:paraId="11B18D5C" w14:textId="20DA5F54" w:rsidR="008F7DDF" w:rsidRDefault="00F40602" w:rsidP="008F7DDF">
            <w:pPr>
              <w:rPr>
                <w:lang w:val="nl-NL"/>
              </w:rPr>
            </w:pPr>
            <w:r>
              <w:rPr>
                <w:lang w:val="nl-NL"/>
              </w:rPr>
              <w:t>Huisdier moet kunnen groeien</w:t>
            </w:r>
          </w:p>
        </w:tc>
      </w:tr>
      <w:tr w:rsidR="008F7DDF" w:rsidRPr="00B84962" w14:paraId="7C9F640A" w14:textId="77777777" w:rsidTr="008F7DDF">
        <w:tc>
          <w:tcPr>
            <w:tcW w:w="4224" w:type="dxa"/>
          </w:tcPr>
          <w:p w14:paraId="0F52433F" w14:textId="77777777" w:rsidR="008F7DDF" w:rsidRDefault="008F7DDF" w:rsidP="008F7DDF">
            <w:pPr>
              <w:rPr>
                <w:lang w:val="nl-NL"/>
              </w:rPr>
            </w:pPr>
            <w:r>
              <w:rPr>
                <w:lang w:val="nl-NL"/>
              </w:rPr>
              <w:lastRenderedPageBreak/>
              <w:t>Samenvatting</w:t>
            </w:r>
          </w:p>
        </w:tc>
        <w:tc>
          <w:tcPr>
            <w:tcW w:w="4072" w:type="dxa"/>
          </w:tcPr>
          <w:p w14:paraId="61EA828E" w14:textId="1481B709" w:rsidR="008F7DDF" w:rsidRDefault="00BF1CC2" w:rsidP="008F7DDF">
            <w:pPr>
              <w:rPr>
                <w:lang w:val="nl-NL"/>
              </w:rPr>
            </w:pPr>
            <w:r>
              <w:rPr>
                <w:lang w:val="nl-NL"/>
              </w:rPr>
              <w:t>Na mate de status meters vol zijn voor een lange tijd moet het huisdier kunnen groeien</w:t>
            </w:r>
          </w:p>
        </w:tc>
      </w:tr>
      <w:tr w:rsidR="008F7DDF" w14:paraId="36D913EB" w14:textId="77777777" w:rsidTr="008F7DDF">
        <w:tc>
          <w:tcPr>
            <w:tcW w:w="4224" w:type="dxa"/>
          </w:tcPr>
          <w:p w14:paraId="09CDC767" w14:textId="77777777" w:rsidR="008F7DDF" w:rsidRDefault="008F7DDF" w:rsidP="008F7DDF">
            <w:pPr>
              <w:rPr>
                <w:lang w:val="nl-NL"/>
              </w:rPr>
            </w:pPr>
            <w:r>
              <w:rPr>
                <w:lang w:val="nl-NL"/>
              </w:rPr>
              <w:t>Actors</w:t>
            </w:r>
          </w:p>
        </w:tc>
        <w:tc>
          <w:tcPr>
            <w:tcW w:w="4072" w:type="dxa"/>
          </w:tcPr>
          <w:p w14:paraId="36675FF5" w14:textId="77777777" w:rsidR="008F7DDF" w:rsidRDefault="008F7DDF" w:rsidP="008F7DDF">
            <w:pPr>
              <w:rPr>
                <w:lang w:val="nl-NL"/>
              </w:rPr>
            </w:pPr>
          </w:p>
        </w:tc>
      </w:tr>
      <w:tr w:rsidR="008F7DDF" w:rsidRPr="00B84962" w14:paraId="7E3FAF05" w14:textId="77777777" w:rsidTr="008F7DDF">
        <w:tc>
          <w:tcPr>
            <w:tcW w:w="4224" w:type="dxa"/>
          </w:tcPr>
          <w:p w14:paraId="40DDF703" w14:textId="77777777" w:rsidR="008F7DDF" w:rsidRDefault="008F7DDF" w:rsidP="008F7DDF">
            <w:pPr>
              <w:rPr>
                <w:lang w:val="nl-NL"/>
              </w:rPr>
            </w:pPr>
            <w:r>
              <w:rPr>
                <w:lang w:val="nl-NL"/>
              </w:rPr>
              <w:t>Aannamen</w:t>
            </w:r>
          </w:p>
        </w:tc>
        <w:tc>
          <w:tcPr>
            <w:tcW w:w="4072" w:type="dxa"/>
          </w:tcPr>
          <w:p w14:paraId="1E5A035C" w14:textId="24C1F92E" w:rsidR="008F7DDF" w:rsidRDefault="00BF1CC2" w:rsidP="008F7DDF">
            <w:pPr>
              <w:rPr>
                <w:lang w:val="nl-NL"/>
              </w:rPr>
            </w:pPr>
            <w:r>
              <w:rPr>
                <w:lang w:val="nl-NL"/>
              </w:rPr>
              <w:t>Statusmeters van huisdier moeten vol zijn</w:t>
            </w:r>
          </w:p>
        </w:tc>
      </w:tr>
      <w:tr w:rsidR="008F7DDF" w:rsidRPr="00B84962" w14:paraId="51723891" w14:textId="77777777" w:rsidTr="008F7DDF">
        <w:tc>
          <w:tcPr>
            <w:tcW w:w="4224" w:type="dxa"/>
          </w:tcPr>
          <w:p w14:paraId="6C2A4168" w14:textId="77777777" w:rsidR="008F7DDF" w:rsidRDefault="008F7DDF" w:rsidP="008F7DDF">
            <w:pPr>
              <w:rPr>
                <w:lang w:val="nl-NL"/>
              </w:rPr>
            </w:pPr>
            <w:r>
              <w:rPr>
                <w:lang w:val="nl-NL"/>
              </w:rPr>
              <w:t>Omschrijving</w:t>
            </w:r>
          </w:p>
        </w:tc>
        <w:tc>
          <w:tcPr>
            <w:tcW w:w="4072" w:type="dxa"/>
          </w:tcPr>
          <w:p w14:paraId="00149D3C" w14:textId="77777777" w:rsidR="008F7DDF" w:rsidRDefault="00C34468" w:rsidP="00C34468">
            <w:pPr>
              <w:pStyle w:val="Lijstalinea"/>
              <w:numPr>
                <w:ilvl w:val="0"/>
                <w:numId w:val="34"/>
              </w:numPr>
              <w:rPr>
                <w:lang w:val="nl-NL"/>
              </w:rPr>
            </w:pPr>
            <w:r>
              <w:rPr>
                <w:lang w:val="nl-NL"/>
              </w:rPr>
              <w:t>Statusmeters zijn vol geweest voor bepaalde tijd</w:t>
            </w:r>
          </w:p>
          <w:p w14:paraId="79E53E5D" w14:textId="77777777" w:rsidR="00C34468" w:rsidRDefault="00C34468" w:rsidP="00C34468">
            <w:pPr>
              <w:pStyle w:val="Lijstalinea"/>
              <w:numPr>
                <w:ilvl w:val="0"/>
                <w:numId w:val="34"/>
              </w:numPr>
              <w:rPr>
                <w:lang w:val="nl-NL"/>
              </w:rPr>
            </w:pPr>
            <w:r>
              <w:rPr>
                <w:lang w:val="nl-NL"/>
              </w:rPr>
              <w:t xml:space="preserve">Systeem geeft </w:t>
            </w:r>
            <w:proofErr w:type="spellStart"/>
            <w:r>
              <w:rPr>
                <w:lang w:val="nl-NL"/>
              </w:rPr>
              <w:t>xp</w:t>
            </w:r>
            <w:proofErr w:type="spellEnd"/>
            <w:r>
              <w:rPr>
                <w:lang w:val="nl-NL"/>
              </w:rPr>
              <w:t xml:space="preserve"> aan dier totdat hij level up gaat</w:t>
            </w:r>
          </w:p>
          <w:p w14:paraId="2C1C36E2" w14:textId="2EA34C3A" w:rsidR="00C34468" w:rsidRPr="00C34468" w:rsidRDefault="00C34468" w:rsidP="00C34468">
            <w:pPr>
              <w:pStyle w:val="Lijstalinea"/>
              <w:numPr>
                <w:ilvl w:val="0"/>
                <w:numId w:val="34"/>
              </w:numPr>
              <w:rPr>
                <w:lang w:val="nl-NL"/>
              </w:rPr>
            </w:pPr>
            <w:r>
              <w:rPr>
                <w:lang w:val="nl-NL"/>
              </w:rPr>
              <w:t>Huisdier groeit op basis van nieuw level</w:t>
            </w:r>
          </w:p>
        </w:tc>
      </w:tr>
      <w:tr w:rsidR="008F7DDF" w:rsidRPr="00B84962" w14:paraId="555561D2" w14:textId="77777777" w:rsidTr="008F7DDF">
        <w:tc>
          <w:tcPr>
            <w:tcW w:w="4224" w:type="dxa"/>
          </w:tcPr>
          <w:p w14:paraId="25F102EC" w14:textId="77777777" w:rsidR="008F7DDF" w:rsidRDefault="008F7DDF" w:rsidP="008F7DDF">
            <w:pPr>
              <w:rPr>
                <w:lang w:val="nl-NL"/>
              </w:rPr>
            </w:pPr>
            <w:r>
              <w:rPr>
                <w:lang w:val="nl-NL"/>
              </w:rPr>
              <w:t>Uitzonderingen</w:t>
            </w:r>
          </w:p>
        </w:tc>
        <w:tc>
          <w:tcPr>
            <w:tcW w:w="4072" w:type="dxa"/>
          </w:tcPr>
          <w:p w14:paraId="2A09CEF5" w14:textId="77777777" w:rsidR="008F7DDF" w:rsidRPr="008F7DDF" w:rsidRDefault="008F7DDF" w:rsidP="008F7DDF">
            <w:pPr>
              <w:rPr>
                <w:lang w:val="nl-NL"/>
              </w:rPr>
            </w:pPr>
          </w:p>
        </w:tc>
      </w:tr>
      <w:tr w:rsidR="008F7DDF" w14:paraId="4040003C" w14:textId="77777777" w:rsidTr="008F7DDF">
        <w:tc>
          <w:tcPr>
            <w:tcW w:w="4224" w:type="dxa"/>
          </w:tcPr>
          <w:p w14:paraId="4796A6CE" w14:textId="77777777" w:rsidR="008F7DDF" w:rsidRDefault="008F7DDF" w:rsidP="008F7DDF">
            <w:pPr>
              <w:rPr>
                <w:lang w:val="nl-NL"/>
              </w:rPr>
            </w:pPr>
            <w:r>
              <w:rPr>
                <w:lang w:val="nl-NL"/>
              </w:rPr>
              <w:t>Resultaat</w:t>
            </w:r>
          </w:p>
        </w:tc>
        <w:tc>
          <w:tcPr>
            <w:tcW w:w="4072" w:type="dxa"/>
          </w:tcPr>
          <w:p w14:paraId="798A0DCA" w14:textId="54C6AC16" w:rsidR="008F7DDF" w:rsidRDefault="00154D95" w:rsidP="008F7DDF">
            <w:pPr>
              <w:rPr>
                <w:lang w:val="nl-NL"/>
              </w:rPr>
            </w:pPr>
            <w:r>
              <w:rPr>
                <w:lang w:val="nl-NL"/>
              </w:rPr>
              <w:t xml:space="preserve">Het huisdier is </w:t>
            </w:r>
            <w:proofErr w:type="spellStart"/>
            <w:r>
              <w:rPr>
                <w:lang w:val="nl-NL"/>
              </w:rPr>
              <w:t>gegroeit</w:t>
            </w:r>
            <w:proofErr w:type="spellEnd"/>
          </w:p>
        </w:tc>
      </w:tr>
    </w:tbl>
    <w:p w14:paraId="6CE7CAC9" w14:textId="38532D98" w:rsidR="008F7DDF" w:rsidRPr="008F7DDF" w:rsidRDefault="008F7DDF" w:rsidP="008F7DDF">
      <w:pPr>
        <w:spacing w:after="0"/>
        <w:rPr>
          <w:b/>
          <w:bCs/>
        </w:rPr>
      </w:pPr>
      <w:r w:rsidRPr="008F7DDF">
        <w:rPr>
          <w:b/>
          <w:bCs/>
        </w:rPr>
        <w:t>UC-</w:t>
      </w:r>
      <w:r>
        <w:rPr>
          <w:b/>
          <w:bCs/>
        </w:rPr>
        <w:t>12</w:t>
      </w:r>
    </w:p>
    <w:tbl>
      <w:tblPr>
        <w:tblStyle w:val="Tabelraster"/>
        <w:tblW w:w="0" w:type="auto"/>
        <w:tblLook w:val="04A0" w:firstRow="1" w:lastRow="0" w:firstColumn="1" w:lastColumn="0" w:noHBand="0" w:noVBand="1"/>
      </w:tblPr>
      <w:tblGrid>
        <w:gridCol w:w="4224"/>
        <w:gridCol w:w="4072"/>
      </w:tblGrid>
      <w:tr w:rsidR="008F7DDF" w14:paraId="74F29383" w14:textId="77777777" w:rsidTr="008F7DDF">
        <w:tc>
          <w:tcPr>
            <w:tcW w:w="4224" w:type="dxa"/>
          </w:tcPr>
          <w:p w14:paraId="135B65CD" w14:textId="77777777" w:rsidR="008F7DDF" w:rsidRDefault="008F7DDF" w:rsidP="008F7DDF">
            <w:pPr>
              <w:rPr>
                <w:lang w:val="nl-NL"/>
              </w:rPr>
            </w:pPr>
            <w:r>
              <w:rPr>
                <w:lang w:val="nl-NL"/>
              </w:rPr>
              <w:t>Naam</w:t>
            </w:r>
          </w:p>
        </w:tc>
        <w:tc>
          <w:tcPr>
            <w:tcW w:w="4072" w:type="dxa"/>
          </w:tcPr>
          <w:p w14:paraId="345D28CA" w14:textId="18D7994D" w:rsidR="008F7DDF" w:rsidRDefault="00F40602" w:rsidP="008F7DDF">
            <w:pPr>
              <w:rPr>
                <w:lang w:val="nl-NL"/>
              </w:rPr>
            </w:pPr>
            <w:r>
              <w:rPr>
                <w:lang w:val="nl-NL"/>
              </w:rPr>
              <w:t>Extra spelletjes</w:t>
            </w:r>
          </w:p>
        </w:tc>
      </w:tr>
      <w:tr w:rsidR="008F7DDF" w:rsidRPr="00B84962" w14:paraId="4E268242" w14:textId="77777777" w:rsidTr="008F7DDF">
        <w:tc>
          <w:tcPr>
            <w:tcW w:w="4224" w:type="dxa"/>
          </w:tcPr>
          <w:p w14:paraId="19120965" w14:textId="3938625C" w:rsidR="008F7DDF" w:rsidRDefault="008F7DDF" w:rsidP="008F7DDF">
            <w:pPr>
              <w:rPr>
                <w:lang w:val="nl-NL"/>
              </w:rPr>
            </w:pPr>
            <w:r>
              <w:rPr>
                <w:lang w:val="nl-NL"/>
              </w:rPr>
              <w:t>Samenvatting</w:t>
            </w:r>
          </w:p>
        </w:tc>
        <w:tc>
          <w:tcPr>
            <w:tcW w:w="4072" w:type="dxa"/>
          </w:tcPr>
          <w:p w14:paraId="63FF2475" w14:textId="1E3E3D9B" w:rsidR="008F7DDF" w:rsidRDefault="00BF1CC2" w:rsidP="008F7DDF">
            <w:pPr>
              <w:rPr>
                <w:lang w:val="nl-NL"/>
              </w:rPr>
            </w:pPr>
            <w:r>
              <w:rPr>
                <w:lang w:val="nl-NL"/>
              </w:rPr>
              <w:t>De actor moet meer spellen kunnen spelen samen met zijn huisdier</w:t>
            </w:r>
          </w:p>
        </w:tc>
      </w:tr>
      <w:tr w:rsidR="00F40602" w14:paraId="20501B90" w14:textId="77777777" w:rsidTr="008F7DDF">
        <w:tc>
          <w:tcPr>
            <w:tcW w:w="4224" w:type="dxa"/>
          </w:tcPr>
          <w:p w14:paraId="365FEB14" w14:textId="77777777" w:rsidR="00F40602" w:rsidRDefault="00F40602" w:rsidP="00F40602">
            <w:pPr>
              <w:rPr>
                <w:lang w:val="nl-NL"/>
              </w:rPr>
            </w:pPr>
            <w:r>
              <w:rPr>
                <w:lang w:val="nl-NL"/>
              </w:rPr>
              <w:t>Actors</w:t>
            </w:r>
          </w:p>
        </w:tc>
        <w:tc>
          <w:tcPr>
            <w:tcW w:w="4072" w:type="dxa"/>
          </w:tcPr>
          <w:p w14:paraId="18CA3496" w14:textId="3B221E11" w:rsidR="00F40602" w:rsidRDefault="00F40602" w:rsidP="00F40602">
            <w:pPr>
              <w:rPr>
                <w:lang w:val="nl-NL"/>
              </w:rPr>
            </w:pPr>
            <w:r>
              <w:rPr>
                <w:lang w:val="nl-NL"/>
              </w:rPr>
              <w:t>De gebruiker</w:t>
            </w:r>
          </w:p>
        </w:tc>
      </w:tr>
      <w:tr w:rsidR="00F40602" w:rsidRPr="00B84962" w14:paraId="1B576F67" w14:textId="77777777" w:rsidTr="008F7DDF">
        <w:tc>
          <w:tcPr>
            <w:tcW w:w="4224" w:type="dxa"/>
          </w:tcPr>
          <w:p w14:paraId="3C3E1836" w14:textId="77777777" w:rsidR="00F40602" w:rsidRDefault="00F40602" w:rsidP="00F40602">
            <w:pPr>
              <w:rPr>
                <w:lang w:val="nl-NL"/>
              </w:rPr>
            </w:pPr>
            <w:r>
              <w:rPr>
                <w:lang w:val="nl-NL"/>
              </w:rPr>
              <w:t>Aannamen</w:t>
            </w:r>
          </w:p>
        </w:tc>
        <w:tc>
          <w:tcPr>
            <w:tcW w:w="4072" w:type="dxa"/>
          </w:tcPr>
          <w:p w14:paraId="3533B299" w14:textId="77777777" w:rsidR="00F40602" w:rsidRDefault="00F40602" w:rsidP="00F40602">
            <w:pPr>
              <w:rPr>
                <w:lang w:val="nl-NL"/>
              </w:rPr>
            </w:pPr>
          </w:p>
        </w:tc>
      </w:tr>
      <w:tr w:rsidR="00F40602" w:rsidRPr="00B84962" w14:paraId="62765D3C" w14:textId="77777777" w:rsidTr="008F7DDF">
        <w:tc>
          <w:tcPr>
            <w:tcW w:w="4224" w:type="dxa"/>
          </w:tcPr>
          <w:p w14:paraId="04597167" w14:textId="77777777" w:rsidR="00F40602" w:rsidRDefault="00F40602" w:rsidP="00F40602">
            <w:pPr>
              <w:rPr>
                <w:lang w:val="nl-NL"/>
              </w:rPr>
            </w:pPr>
            <w:r>
              <w:rPr>
                <w:lang w:val="nl-NL"/>
              </w:rPr>
              <w:t>Omschrijving</w:t>
            </w:r>
          </w:p>
        </w:tc>
        <w:tc>
          <w:tcPr>
            <w:tcW w:w="4072" w:type="dxa"/>
          </w:tcPr>
          <w:p w14:paraId="50113BE8" w14:textId="77777777" w:rsidR="00F40602" w:rsidRDefault="00C34468" w:rsidP="00C34468">
            <w:pPr>
              <w:pStyle w:val="Lijstalinea"/>
              <w:numPr>
                <w:ilvl w:val="0"/>
                <w:numId w:val="35"/>
              </w:numPr>
              <w:rPr>
                <w:lang w:val="nl-NL"/>
              </w:rPr>
            </w:pPr>
            <w:r w:rsidRPr="00C34468">
              <w:rPr>
                <w:lang w:val="nl-NL"/>
              </w:rPr>
              <w:t>De actor geeft aan spelletjes te willen spelen</w:t>
            </w:r>
          </w:p>
          <w:p w14:paraId="76602B9F" w14:textId="7F1F2FAF" w:rsidR="00C34468" w:rsidRPr="00C34468" w:rsidRDefault="00C34468" w:rsidP="00C34468">
            <w:pPr>
              <w:pStyle w:val="Lijstalinea"/>
              <w:numPr>
                <w:ilvl w:val="0"/>
                <w:numId w:val="35"/>
              </w:numPr>
              <w:rPr>
                <w:lang w:val="nl-NL"/>
              </w:rPr>
            </w:pPr>
            <w:r>
              <w:rPr>
                <w:lang w:val="nl-NL"/>
              </w:rPr>
              <w:t>Systeem toont pagina met alle spelletjes</w:t>
            </w:r>
          </w:p>
        </w:tc>
      </w:tr>
      <w:tr w:rsidR="00F40602" w:rsidRPr="00B84962" w14:paraId="53B70183" w14:textId="77777777" w:rsidTr="008F7DDF">
        <w:tc>
          <w:tcPr>
            <w:tcW w:w="4224" w:type="dxa"/>
          </w:tcPr>
          <w:p w14:paraId="71E3A4FB" w14:textId="77777777" w:rsidR="00F40602" w:rsidRDefault="00F40602" w:rsidP="00F40602">
            <w:pPr>
              <w:rPr>
                <w:lang w:val="nl-NL"/>
              </w:rPr>
            </w:pPr>
            <w:r>
              <w:rPr>
                <w:lang w:val="nl-NL"/>
              </w:rPr>
              <w:t>Uitzonderingen</w:t>
            </w:r>
          </w:p>
        </w:tc>
        <w:tc>
          <w:tcPr>
            <w:tcW w:w="4072" w:type="dxa"/>
          </w:tcPr>
          <w:p w14:paraId="453D1763" w14:textId="77777777" w:rsidR="00F40602" w:rsidRPr="008F7DDF" w:rsidRDefault="00F40602" w:rsidP="00F40602">
            <w:pPr>
              <w:rPr>
                <w:lang w:val="nl-NL"/>
              </w:rPr>
            </w:pPr>
          </w:p>
        </w:tc>
      </w:tr>
      <w:tr w:rsidR="00F40602" w14:paraId="7004887A" w14:textId="77777777" w:rsidTr="008F7DDF">
        <w:tc>
          <w:tcPr>
            <w:tcW w:w="4224" w:type="dxa"/>
          </w:tcPr>
          <w:p w14:paraId="2EC1E28C" w14:textId="77777777" w:rsidR="00F40602" w:rsidRDefault="00F40602" w:rsidP="00F40602">
            <w:pPr>
              <w:rPr>
                <w:lang w:val="nl-NL"/>
              </w:rPr>
            </w:pPr>
            <w:r>
              <w:rPr>
                <w:lang w:val="nl-NL"/>
              </w:rPr>
              <w:t>Resultaat</w:t>
            </w:r>
          </w:p>
        </w:tc>
        <w:tc>
          <w:tcPr>
            <w:tcW w:w="4072" w:type="dxa"/>
          </w:tcPr>
          <w:p w14:paraId="5F1CD42C" w14:textId="6A97F115" w:rsidR="00F40602" w:rsidRDefault="00154D95" w:rsidP="00F40602">
            <w:pPr>
              <w:rPr>
                <w:lang w:val="nl-NL"/>
              </w:rPr>
            </w:pPr>
            <w:r>
              <w:rPr>
                <w:lang w:val="nl-NL"/>
              </w:rPr>
              <w:t>De actor kan kiezen uit meerdere spellen</w:t>
            </w:r>
          </w:p>
        </w:tc>
      </w:tr>
    </w:tbl>
    <w:p w14:paraId="55BD571C" w14:textId="3CEA26ED" w:rsidR="008F7DDF" w:rsidRPr="008F7DDF" w:rsidRDefault="008F7DDF" w:rsidP="008F7DDF">
      <w:pPr>
        <w:spacing w:after="0"/>
        <w:rPr>
          <w:b/>
          <w:bCs/>
        </w:rPr>
      </w:pPr>
      <w:r w:rsidRPr="008F7DDF">
        <w:rPr>
          <w:b/>
          <w:bCs/>
        </w:rPr>
        <w:t>UC-</w:t>
      </w:r>
      <w:r>
        <w:rPr>
          <w:b/>
          <w:bCs/>
        </w:rPr>
        <w:t>13</w:t>
      </w:r>
    </w:p>
    <w:tbl>
      <w:tblPr>
        <w:tblStyle w:val="Tabelraster"/>
        <w:tblW w:w="0" w:type="auto"/>
        <w:tblLook w:val="04A0" w:firstRow="1" w:lastRow="0" w:firstColumn="1" w:lastColumn="0" w:noHBand="0" w:noVBand="1"/>
      </w:tblPr>
      <w:tblGrid>
        <w:gridCol w:w="4224"/>
        <w:gridCol w:w="4072"/>
      </w:tblGrid>
      <w:tr w:rsidR="008F7DDF" w14:paraId="189045D0" w14:textId="77777777" w:rsidTr="008F7DDF">
        <w:tc>
          <w:tcPr>
            <w:tcW w:w="4224" w:type="dxa"/>
          </w:tcPr>
          <w:p w14:paraId="5BC3A7FC" w14:textId="77777777" w:rsidR="008F7DDF" w:rsidRDefault="008F7DDF" w:rsidP="008F7DDF">
            <w:pPr>
              <w:rPr>
                <w:lang w:val="nl-NL"/>
              </w:rPr>
            </w:pPr>
            <w:r>
              <w:rPr>
                <w:lang w:val="nl-NL"/>
              </w:rPr>
              <w:t>Naam</w:t>
            </w:r>
          </w:p>
        </w:tc>
        <w:tc>
          <w:tcPr>
            <w:tcW w:w="4072" w:type="dxa"/>
          </w:tcPr>
          <w:p w14:paraId="7C104E14" w14:textId="2804B534" w:rsidR="008F7DDF" w:rsidRDefault="00F40602" w:rsidP="008F7DDF">
            <w:pPr>
              <w:rPr>
                <w:lang w:val="nl-NL"/>
              </w:rPr>
            </w:pPr>
            <w:r>
              <w:rPr>
                <w:lang w:val="nl-NL"/>
              </w:rPr>
              <w:t xml:space="preserve">Geld opwaarderen via </w:t>
            </w:r>
            <w:proofErr w:type="spellStart"/>
            <w:r>
              <w:rPr>
                <w:lang w:val="nl-NL"/>
              </w:rPr>
              <w:t>paypal</w:t>
            </w:r>
            <w:proofErr w:type="spellEnd"/>
          </w:p>
        </w:tc>
      </w:tr>
      <w:tr w:rsidR="008F7DDF" w:rsidRPr="00B84962" w14:paraId="50EC007F" w14:textId="77777777" w:rsidTr="008F7DDF">
        <w:tc>
          <w:tcPr>
            <w:tcW w:w="4224" w:type="dxa"/>
          </w:tcPr>
          <w:p w14:paraId="71D2E971" w14:textId="77777777" w:rsidR="008F7DDF" w:rsidRDefault="008F7DDF" w:rsidP="008F7DDF">
            <w:pPr>
              <w:rPr>
                <w:lang w:val="nl-NL"/>
              </w:rPr>
            </w:pPr>
            <w:r>
              <w:rPr>
                <w:lang w:val="nl-NL"/>
              </w:rPr>
              <w:t>Samenvatting</w:t>
            </w:r>
          </w:p>
        </w:tc>
        <w:tc>
          <w:tcPr>
            <w:tcW w:w="4072" w:type="dxa"/>
          </w:tcPr>
          <w:p w14:paraId="43528CAF" w14:textId="148E03DE" w:rsidR="008F7DDF" w:rsidRDefault="00BF1CC2" w:rsidP="008F7DDF">
            <w:pPr>
              <w:rPr>
                <w:lang w:val="nl-NL"/>
              </w:rPr>
            </w:pPr>
            <w:r>
              <w:rPr>
                <w:lang w:val="nl-NL"/>
              </w:rPr>
              <w:t xml:space="preserve">De actor moet zijn in game geld op kunnen waarderen doormiddel van </w:t>
            </w:r>
            <w:proofErr w:type="spellStart"/>
            <w:r>
              <w:rPr>
                <w:lang w:val="nl-NL"/>
              </w:rPr>
              <w:t>paypal</w:t>
            </w:r>
            <w:proofErr w:type="spellEnd"/>
          </w:p>
        </w:tc>
      </w:tr>
      <w:tr w:rsidR="00F40602" w14:paraId="7A2926E6" w14:textId="77777777" w:rsidTr="008F7DDF">
        <w:tc>
          <w:tcPr>
            <w:tcW w:w="4224" w:type="dxa"/>
          </w:tcPr>
          <w:p w14:paraId="08DBE9B2" w14:textId="77777777" w:rsidR="00F40602" w:rsidRDefault="00F40602" w:rsidP="00F40602">
            <w:pPr>
              <w:rPr>
                <w:lang w:val="nl-NL"/>
              </w:rPr>
            </w:pPr>
            <w:r>
              <w:rPr>
                <w:lang w:val="nl-NL"/>
              </w:rPr>
              <w:t>Actors</w:t>
            </w:r>
          </w:p>
        </w:tc>
        <w:tc>
          <w:tcPr>
            <w:tcW w:w="4072" w:type="dxa"/>
          </w:tcPr>
          <w:p w14:paraId="77A1182B" w14:textId="1EDD5FEA" w:rsidR="00F40602" w:rsidRDefault="00F40602" w:rsidP="00F40602">
            <w:pPr>
              <w:rPr>
                <w:lang w:val="nl-NL"/>
              </w:rPr>
            </w:pPr>
            <w:r>
              <w:rPr>
                <w:lang w:val="nl-NL"/>
              </w:rPr>
              <w:t>De gebruiker</w:t>
            </w:r>
          </w:p>
        </w:tc>
      </w:tr>
      <w:tr w:rsidR="00F40602" w:rsidRPr="00B84962" w14:paraId="3DF38CAF" w14:textId="77777777" w:rsidTr="008F7DDF">
        <w:tc>
          <w:tcPr>
            <w:tcW w:w="4224" w:type="dxa"/>
          </w:tcPr>
          <w:p w14:paraId="17C63A5F" w14:textId="77777777" w:rsidR="00F40602" w:rsidRDefault="00F40602" w:rsidP="00F40602">
            <w:pPr>
              <w:rPr>
                <w:lang w:val="nl-NL"/>
              </w:rPr>
            </w:pPr>
            <w:r>
              <w:rPr>
                <w:lang w:val="nl-NL"/>
              </w:rPr>
              <w:t>Aannamen</w:t>
            </w:r>
          </w:p>
        </w:tc>
        <w:tc>
          <w:tcPr>
            <w:tcW w:w="4072" w:type="dxa"/>
          </w:tcPr>
          <w:p w14:paraId="2ABA08E2" w14:textId="77777777" w:rsidR="00F40602" w:rsidRDefault="00F40602" w:rsidP="00F40602">
            <w:pPr>
              <w:rPr>
                <w:lang w:val="nl-NL"/>
              </w:rPr>
            </w:pPr>
          </w:p>
        </w:tc>
      </w:tr>
      <w:tr w:rsidR="00F40602" w:rsidRPr="00B84962" w14:paraId="30EA1F33" w14:textId="77777777" w:rsidTr="008F7DDF">
        <w:tc>
          <w:tcPr>
            <w:tcW w:w="4224" w:type="dxa"/>
          </w:tcPr>
          <w:p w14:paraId="4368F376" w14:textId="77777777" w:rsidR="00F40602" w:rsidRDefault="00F40602" w:rsidP="00F40602">
            <w:pPr>
              <w:rPr>
                <w:lang w:val="nl-NL"/>
              </w:rPr>
            </w:pPr>
            <w:r>
              <w:rPr>
                <w:lang w:val="nl-NL"/>
              </w:rPr>
              <w:t>Omschrijving</w:t>
            </w:r>
          </w:p>
        </w:tc>
        <w:tc>
          <w:tcPr>
            <w:tcW w:w="4072" w:type="dxa"/>
          </w:tcPr>
          <w:p w14:paraId="0766192C" w14:textId="77777777" w:rsidR="00F40602" w:rsidRDefault="00C34468" w:rsidP="00C34468">
            <w:pPr>
              <w:pStyle w:val="Lijstalinea"/>
              <w:numPr>
                <w:ilvl w:val="0"/>
                <w:numId w:val="36"/>
              </w:numPr>
              <w:rPr>
                <w:lang w:val="nl-NL"/>
              </w:rPr>
            </w:pPr>
            <w:r>
              <w:rPr>
                <w:lang w:val="nl-NL"/>
              </w:rPr>
              <w:t>Actor kiest om geld te willen kopen</w:t>
            </w:r>
          </w:p>
          <w:p w14:paraId="45CB770F" w14:textId="77777777" w:rsidR="00C34468" w:rsidRDefault="00C34468" w:rsidP="00C34468">
            <w:pPr>
              <w:pStyle w:val="Lijstalinea"/>
              <w:numPr>
                <w:ilvl w:val="0"/>
                <w:numId w:val="36"/>
              </w:numPr>
              <w:rPr>
                <w:lang w:val="nl-NL"/>
              </w:rPr>
            </w:pPr>
            <w:r>
              <w:rPr>
                <w:lang w:val="nl-NL"/>
              </w:rPr>
              <w:t xml:space="preserve">Systeem toont webwinkel op basis van </w:t>
            </w:r>
            <w:proofErr w:type="spellStart"/>
            <w:r>
              <w:rPr>
                <w:lang w:val="nl-NL"/>
              </w:rPr>
              <w:t>paypal</w:t>
            </w:r>
            <w:proofErr w:type="spellEnd"/>
          </w:p>
          <w:p w14:paraId="0F666ED7" w14:textId="77777777" w:rsidR="00C34468" w:rsidRDefault="00C34468" w:rsidP="00C34468">
            <w:pPr>
              <w:pStyle w:val="Lijstalinea"/>
              <w:numPr>
                <w:ilvl w:val="0"/>
                <w:numId w:val="36"/>
              </w:numPr>
              <w:rPr>
                <w:lang w:val="nl-NL"/>
              </w:rPr>
            </w:pPr>
            <w:r>
              <w:rPr>
                <w:lang w:val="nl-NL"/>
              </w:rPr>
              <w:t>Actor kiest bedrag wat hij wilt kopen</w:t>
            </w:r>
          </w:p>
          <w:p w14:paraId="6FBCC986" w14:textId="77777777" w:rsidR="00C34468" w:rsidRDefault="00C34468" w:rsidP="00C34468">
            <w:pPr>
              <w:pStyle w:val="Lijstalinea"/>
              <w:numPr>
                <w:ilvl w:val="0"/>
                <w:numId w:val="36"/>
              </w:numPr>
              <w:rPr>
                <w:lang w:val="nl-NL"/>
              </w:rPr>
            </w:pPr>
            <w:r>
              <w:rPr>
                <w:lang w:val="nl-NL"/>
              </w:rPr>
              <w:t xml:space="preserve">Systeem toont </w:t>
            </w:r>
            <w:proofErr w:type="spellStart"/>
            <w:r>
              <w:rPr>
                <w:lang w:val="nl-NL"/>
              </w:rPr>
              <w:t>Paypal</w:t>
            </w:r>
            <w:proofErr w:type="spellEnd"/>
            <w:r>
              <w:rPr>
                <w:lang w:val="nl-NL"/>
              </w:rPr>
              <w:t xml:space="preserve"> systeem</w:t>
            </w:r>
          </w:p>
          <w:p w14:paraId="2C50C033" w14:textId="736AD3EC" w:rsidR="00C34468" w:rsidRPr="00C34468" w:rsidRDefault="00C34468" w:rsidP="00C34468">
            <w:pPr>
              <w:pStyle w:val="Lijstalinea"/>
              <w:numPr>
                <w:ilvl w:val="0"/>
                <w:numId w:val="36"/>
              </w:numPr>
              <w:rPr>
                <w:lang w:val="nl-NL"/>
              </w:rPr>
            </w:pPr>
            <w:r>
              <w:rPr>
                <w:lang w:val="nl-NL"/>
              </w:rPr>
              <w:t>Bedrag wordt afgeschreven van rekening, geld wordt toegevoegd aan actors account</w:t>
            </w:r>
          </w:p>
        </w:tc>
      </w:tr>
      <w:tr w:rsidR="00F40602" w:rsidRPr="00B84962" w14:paraId="3EF18F16" w14:textId="77777777" w:rsidTr="008F7DDF">
        <w:tc>
          <w:tcPr>
            <w:tcW w:w="4224" w:type="dxa"/>
          </w:tcPr>
          <w:p w14:paraId="20BBA39F" w14:textId="77777777" w:rsidR="00F40602" w:rsidRDefault="00F40602" w:rsidP="00F40602">
            <w:pPr>
              <w:rPr>
                <w:lang w:val="nl-NL"/>
              </w:rPr>
            </w:pPr>
            <w:r>
              <w:rPr>
                <w:lang w:val="nl-NL"/>
              </w:rPr>
              <w:t>Uitzonderingen</w:t>
            </w:r>
          </w:p>
        </w:tc>
        <w:tc>
          <w:tcPr>
            <w:tcW w:w="4072" w:type="dxa"/>
          </w:tcPr>
          <w:p w14:paraId="5980D829" w14:textId="64D13D46" w:rsidR="00F40602" w:rsidRPr="00C34468" w:rsidRDefault="00C34468" w:rsidP="00C34468">
            <w:pPr>
              <w:pStyle w:val="Lijstalinea"/>
              <w:numPr>
                <w:ilvl w:val="0"/>
                <w:numId w:val="37"/>
              </w:numPr>
              <w:rPr>
                <w:lang w:val="nl-NL"/>
              </w:rPr>
            </w:pPr>
            <w:r>
              <w:rPr>
                <w:lang w:val="nl-NL"/>
              </w:rPr>
              <w:t>Transactiefout</w:t>
            </w:r>
          </w:p>
        </w:tc>
      </w:tr>
      <w:tr w:rsidR="00F40602" w14:paraId="127D3F2D" w14:textId="77777777" w:rsidTr="008F7DDF">
        <w:tc>
          <w:tcPr>
            <w:tcW w:w="4224" w:type="dxa"/>
          </w:tcPr>
          <w:p w14:paraId="540B11F0" w14:textId="77777777" w:rsidR="00F40602" w:rsidRDefault="00F40602" w:rsidP="00F40602">
            <w:pPr>
              <w:rPr>
                <w:lang w:val="nl-NL"/>
              </w:rPr>
            </w:pPr>
            <w:r>
              <w:rPr>
                <w:lang w:val="nl-NL"/>
              </w:rPr>
              <w:t>Resultaat</w:t>
            </w:r>
          </w:p>
        </w:tc>
        <w:tc>
          <w:tcPr>
            <w:tcW w:w="4072" w:type="dxa"/>
          </w:tcPr>
          <w:p w14:paraId="47BC00F3" w14:textId="016A52C4" w:rsidR="00F40602" w:rsidRDefault="00154D95" w:rsidP="00F40602">
            <w:pPr>
              <w:rPr>
                <w:lang w:val="nl-NL"/>
              </w:rPr>
            </w:pPr>
            <w:r>
              <w:rPr>
                <w:lang w:val="nl-NL"/>
              </w:rPr>
              <w:t xml:space="preserve">De actor heeft gekozen hoeveelheid geld toegevoegd op zijn account en het </w:t>
            </w:r>
            <w:r>
              <w:rPr>
                <w:lang w:val="nl-NL"/>
              </w:rPr>
              <w:lastRenderedPageBreak/>
              <w:t xml:space="preserve">bedrag van zijn </w:t>
            </w:r>
            <w:proofErr w:type="spellStart"/>
            <w:r>
              <w:rPr>
                <w:lang w:val="nl-NL"/>
              </w:rPr>
              <w:t>paypal</w:t>
            </w:r>
            <w:proofErr w:type="spellEnd"/>
            <w:r>
              <w:rPr>
                <w:lang w:val="nl-NL"/>
              </w:rPr>
              <w:t xml:space="preserve"> rekening </w:t>
            </w:r>
            <w:proofErr w:type="spellStart"/>
            <w:r>
              <w:rPr>
                <w:lang w:val="nl-NL"/>
              </w:rPr>
              <w:t>afgechreven</w:t>
            </w:r>
            <w:proofErr w:type="spellEnd"/>
          </w:p>
        </w:tc>
      </w:tr>
    </w:tbl>
    <w:p w14:paraId="7F69B6B4" w14:textId="40C652B7" w:rsidR="008F7DDF" w:rsidRPr="008F7DDF" w:rsidRDefault="008F7DDF" w:rsidP="008F7DDF">
      <w:pPr>
        <w:spacing w:after="0"/>
        <w:rPr>
          <w:b/>
          <w:bCs/>
        </w:rPr>
      </w:pPr>
      <w:r w:rsidRPr="008F7DDF">
        <w:rPr>
          <w:b/>
          <w:bCs/>
        </w:rPr>
        <w:lastRenderedPageBreak/>
        <w:t>UC-</w:t>
      </w:r>
      <w:r>
        <w:rPr>
          <w:b/>
          <w:bCs/>
        </w:rPr>
        <w:t>14</w:t>
      </w:r>
    </w:p>
    <w:tbl>
      <w:tblPr>
        <w:tblStyle w:val="Tabelraster"/>
        <w:tblW w:w="0" w:type="auto"/>
        <w:tblLook w:val="04A0" w:firstRow="1" w:lastRow="0" w:firstColumn="1" w:lastColumn="0" w:noHBand="0" w:noVBand="1"/>
      </w:tblPr>
      <w:tblGrid>
        <w:gridCol w:w="4187"/>
        <w:gridCol w:w="4109"/>
      </w:tblGrid>
      <w:tr w:rsidR="008F7DDF" w14:paraId="3C36C31B" w14:textId="77777777" w:rsidTr="00F40602">
        <w:tc>
          <w:tcPr>
            <w:tcW w:w="4187" w:type="dxa"/>
          </w:tcPr>
          <w:p w14:paraId="15930E14" w14:textId="77777777" w:rsidR="008F7DDF" w:rsidRDefault="008F7DDF" w:rsidP="008F7DDF">
            <w:pPr>
              <w:rPr>
                <w:lang w:val="nl-NL"/>
              </w:rPr>
            </w:pPr>
            <w:r>
              <w:rPr>
                <w:lang w:val="nl-NL"/>
              </w:rPr>
              <w:t>Naam</w:t>
            </w:r>
          </w:p>
        </w:tc>
        <w:tc>
          <w:tcPr>
            <w:tcW w:w="4109" w:type="dxa"/>
          </w:tcPr>
          <w:p w14:paraId="458FE451" w14:textId="1DE35BCC" w:rsidR="008F7DDF" w:rsidRDefault="00F40602" w:rsidP="008F7DDF">
            <w:pPr>
              <w:rPr>
                <w:lang w:val="nl-NL"/>
              </w:rPr>
            </w:pPr>
            <w:r>
              <w:rPr>
                <w:lang w:val="nl-NL"/>
              </w:rPr>
              <w:t>Huisdier een naam geven</w:t>
            </w:r>
          </w:p>
        </w:tc>
      </w:tr>
      <w:tr w:rsidR="008F7DDF" w:rsidRPr="00B84962" w14:paraId="12713B9C" w14:textId="77777777" w:rsidTr="00F40602">
        <w:tc>
          <w:tcPr>
            <w:tcW w:w="4187" w:type="dxa"/>
          </w:tcPr>
          <w:p w14:paraId="1BE7A7D2" w14:textId="77777777" w:rsidR="008F7DDF" w:rsidRDefault="008F7DDF" w:rsidP="008F7DDF">
            <w:pPr>
              <w:rPr>
                <w:lang w:val="nl-NL"/>
              </w:rPr>
            </w:pPr>
            <w:r>
              <w:rPr>
                <w:lang w:val="nl-NL"/>
              </w:rPr>
              <w:t>Samenvatting</w:t>
            </w:r>
          </w:p>
        </w:tc>
        <w:tc>
          <w:tcPr>
            <w:tcW w:w="4109" w:type="dxa"/>
          </w:tcPr>
          <w:p w14:paraId="211DE1EE" w14:textId="57ABDCB3" w:rsidR="008F7DDF" w:rsidRDefault="00BF1CC2" w:rsidP="008F7DDF">
            <w:pPr>
              <w:rPr>
                <w:lang w:val="nl-NL"/>
              </w:rPr>
            </w:pPr>
            <w:r>
              <w:rPr>
                <w:lang w:val="nl-NL"/>
              </w:rPr>
              <w:t>De actor moet bij de keuze van zijn huisdier hem een naam kunnen geven</w:t>
            </w:r>
          </w:p>
        </w:tc>
      </w:tr>
      <w:tr w:rsidR="00F40602" w14:paraId="2136DAB2" w14:textId="77777777" w:rsidTr="00F40602">
        <w:tc>
          <w:tcPr>
            <w:tcW w:w="4187" w:type="dxa"/>
          </w:tcPr>
          <w:p w14:paraId="1D08827A" w14:textId="77777777" w:rsidR="00F40602" w:rsidRDefault="00F40602" w:rsidP="00F40602">
            <w:pPr>
              <w:rPr>
                <w:lang w:val="nl-NL"/>
              </w:rPr>
            </w:pPr>
            <w:r>
              <w:rPr>
                <w:lang w:val="nl-NL"/>
              </w:rPr>
              <w:t>Actors</w:t>
            </w:r>
          </w:p>
        </w:tc>
        <w:tc>
          <w:tcPr>
            <w:tcW w:w="4109" w:type="dxa"/>
          </w:tcPr>
          <w:p w14:paraId="6A823BA3" w14:textId="28D74E5E" w:rsidR="00F40602" w:rsidRDefault="00F40602" w:rsidP="00F40602">
            <w:pPr>
              <w:rPr>
                <w:lang w:val="nl-NL"/>
              </w:rPr>
            </w:pPr>
            <w:r>
              <w:rPr>
                <w:lang w:val="nl-NL"/>
              </w:rPr>
              <w:t>De gebruiker</w:t>
            </w:r>
          </w:p>
        </w:tc>
      </w:tr>
      <w:tr w:rsidR="00F40602" w:rsidRPr="00B84962" w14:paraId="3CC8ED07" w14:textId="77777777" w:rsidTr="00F40602">
        <w:tc>
          <w:tcPr>
            <w:tcW w:w="4187" w:type="dxa"/>
          </w:tcPr>
          <w:p w14:paraId="5070A984" w14:textId="77777777" w:rsidR="00F40602" w:rsidRDefault="00F40602" w:rsidP="00F40602">
            <w:pPr>
              <w:rPr>
                <w:lang w:val="nl-NL"/>
              </w:rPr>
            </w:pPr>
            <w:r>
              <w:rPr>
                <w:lang w:val="nl-NL"/>
              </w:rPr>
              <w:t>Aannamen</w:t>
            </w:r>
          </w:p>
        </w:tc>
        <w:tc>
          <w:tcPr>
            <w:tcW w:w="4109" w:type="dxa"/>
          </w:tcPr>
          <w:p w14:paraId="0D241867" w14:textId="6BFD3EB2" w:rsidR="00F40602" w:rsidRDefault="00154D95" w:rsidP="00F40602">
            <w:pPr>
              <w:rPr>
                <w:lang w:val="nl-NL"/>
              </w:rPr>
            </w:pPr>
            <w:r>
              <w:rPr>
                <w:lang w:val="nl-NL"/>
              </w:rPr>
              <w:t>De actor moet een huisdier hebben gekozen</w:t>
            </w:r>
          </w:p>
        </w:tc>
      </w:tr>
      <w:tr w:rsidR="00F40602" w:rsidRPr="00B84962" w14:paraId="35FF3B25" w14:textId="77777777" w:rsidTr="00F40602">
        <w:tc>
          <w:tcPr>
            <w:tcW w:w="4187" w:type="dxa"/>
          </w:tcPr>
          <w:p w14:paraId="0339F592" w14:textId="77777777" w:rsidR="00F40602" w:rsidRDefault="00F40602" w:rsidP="00F40602">
            <w:pPr>
              <w:rPr>
                <w:lang w:val="nl-NL"/>
              </w:rPr>
            </w:pPr>
            <w:r>
              <w:rPr>
                <w:lang w:val="nl-NL"/>
              </w:rPr>
              <w:t>Omschrijving</w:t>
            </w:r>
          </w:p>
        </w:tc>
        <w:tc>
          <w:tcPr>
            <w:tcW w:w="4109" w:type="dxa"/>
          </w:tcPr>
          <w:p w14:paraId="5D1A8012" w14:textId="77777777" w:rsidR="00F40602" w:rsidRDefault="00C34468" w:rsidP="00C34468">
            <w:pPr>
              <w:pStyle w:val="Lijstalinea"/>
              <w:numPr>
                <w:ilvl w:val="0"/>
                <w:numId w:val="38"/>
              </w:numPr>
              <w:rPr>
                <w:lang w:val="nl-NL"/>
              </w:rPr>
            </w:pPr>
            <w:r>
              <w:rPr>
                <w:lang w:val="nl-NL"/>
              </w:rPr>
              <w:t>De actor heeft een huisdier gekozen</w:t>
            </w:r>
          </w:p>
          <w:p w14:paraId="0E87C74E" w14:textId="77777777" w:rsidR="00C34468" w:rsidRDefault="00C34468" w:rsidP="00C34468">
            <w:pPr>
              <w:pStyle w:val="Lijstalinea"/>
              <w:numPr>
                <w:ilvl w:val="0"/>
                <w:numId w:val="38"/>
              </w:numPr>
              <w:rPr>
                <w:lang w:val="nl-NL"/>
              </w:rPr>
            </w:pPr>
            <w:r>
              <w:rPr>
                <w:lang w:val="nl-NL"/>
              </w:rPr>
              <w:t>Systeem toont pagina om naam te selecteren</w:t>
            </w:r>
          </w:p>
          <w:p w14:paraId="2ACBC88D" w14:textId="77777777" w:rsidR="00C34468" w:rsidRDefault="00C34468" w:rsidP="00C34468">
            <w:pPr>
              <w:pStyle w:val="Lijstalinea"/>
              <w:numPr>
                <w:ilvl w:val="0"/>
                <w:numId w:val="38"/>
              </w:numPr>
              <w:rPr>
                <w:lang w:val="nl-NL"/>
              </w:rPr>
            </w:pPr>
            <w:r>
              <w:rPr>
                <w:lang w:val="nl-NL"/>
              </w:rPr>
              <w:t>Actor typt naam in</w:t>
            </w:r>
          </w:p>
          <w:p w14:paraId="0F224F75" w14:textId="77777777" w:rsidR="00C34468" w:rsidRDefault="00C34468" w:rsidP="00C34468">
            <w:pPr>
              <w:pStyle w:val="Lijstalinea"/>
              <w:numPr>
                <w:ilvl w:val="0"/>
                <w:numId w:val="38"/>
              </w:numPr>
              <w:rPr>
                <w:lang w:val="nl-NL"/>
              </w:rPr>
            </w:pPr>
            <w:r>
              <w:rPr>
                <w:lang w:val="nl-NL"/>
              </w:rPr>
              <w:t>Systeem controleert naam [1][2][3]</w:t>
            </w:r>
          </w:p>
          <w:p w14:paraId="618E9537" w14:textId="114469C7" w:rsidR="00C34468" w:rsidRPr="00C34468" w:rsidRDefault="00C34468" w:rsidP="00C34468">
            <w:pPr>
              <w:pStyle w:val="Lijstalinea"/>
              <w:numPr>
                <w:ilvl w:val="0"/>
                <w:numId w:val="38"/>
              </w:numPr>
              <w:rPr>
                <w:lang w:val="nl-NL"/>
              </w:rPr>
            </w:pPr>
            <w:r>
              <w:rPr>
                <w:lang w:val="nl-NL"/>
              </w:rPr>
              <w:t>Naam wordt gekoppeld aan Actors huisdier</w:t>
            </w:r>
          </w:p>
        </w:tc>
      </w:tr>
      <w:tr w:rsidR="00F40602" w:rsidRPr="00B84962" w14:paraId="1A521A6C" w14:textId="77777777" w:rsidTr="00F40602">
        <w:tc>
          <w:tcPr>
            <w:tcW w:w="4187" w:type="dxa"/>
          </w:tcPr>
          <w:p w14:paraId="1B8CD4F5" w14:textId="77777777" w:rsidR="00F40602" w:rsidRDefault="00F40602" w:rsidP="00F40602">
            <w:pPr>
              <w:rPr>
                <w:lang w:val="nl-NL"/>
              </w:rPr>
            </w:pPr>
            <w:r>
              <w:rPr>
                <w:lang w:val="nl-NL"/>
              </w:rPr>
              <w:t>Uitzonderingen</w:t>
            </w:r>
          </w:p>
        </w:tc>
        <w:tc>
          <w:tcPr>
            <w:tcW w:w="4109" w:type="dxa"/>
          </w:tcPr>
          <w:p w14:paraId="293C4126" w14:textId="274DA328" w:rsidR="00F40602" w:rsidRDefault="00154D95" w:rsidP="00154D95">
            <w:pPr>
              <w:rPr>
                <w:lang w:val="nl-NL"/>
              </w:rPr>
            </w:pPr>
            <w:r>
              <w:rPr>
                <w:b/>
                <w:bCs/>
                <w:lang w:val="nl-NL"/>
              </w:rPr>
              <w:t>1.</w:t>
            </w:r>
            <w:r w:rsidRPr="00154D95">
              <w:rPr>
                <w:b/>
                <w:bCs/>
                <w:lang w:val="nl-NL"/>
              </w:rPr>
              <w:t xml:space="preserve"> </w:t>
            </w:r>
            <w:r w:rsidRPr="00154D95">
              <w:rPr>
                <w:lang w:val="nl-NL"/>
              </w:rPr>
              <w:t>Als de naam een scheldwoord is kun je hem niet toevoegen</w:t>
            </w:r>
          </w:p>
          <w:p w14:paraId="079C24E7" w14:textId="71C4D5DE" w:rsidR="00154D95" w:rsidRPr="00154D95" w:rsidRDefault="00154D95" w:rsidP="00154D95">
            <w:pPr>
              <w:rPr>
                <w:lang w:val="nl-NL"/>
              </w:rPr>
            </w:pPr>
            <w:r>
              <w:rPr>
                <w:b/>
                <w:bCs/>
                <w:lang w:val="nl-NL"/>
              </w:rPr>
              <w:t>2.</w:t>
            </w:r>
            <w:r w:rsidRPr="00154D95">
              <w:rPr>
                <w:b/>
                <w:bCs/>
                <w:lang w:val="nl-NL"/>
              </w:rPr>
              <w:t xml:space="preserve"> </w:t>
            </w:r>
            <w:r w:rsidRPr="00154D95">
              <w:rPr>
                <w:lang w:val="nl-NL"/>
              </w:rPr>
              <w:t xml:space="preserve">Als de naam meer dan 24 </w:t>
            </w:r>
            <w:proofErr w:type="spellStart"/>
            <w:r w:rsidRPr="00154D95">
              <w:rPr>
                <w:lang w:val="nl-NL"/>
              </w:rPr>
              <w:t>characters</w:t>
            </w:r>
            <w:proofErr w:type="spellEnd"/>
            <w:r w:rsidRPr="00154D95">
              <w:rPr>
                <w:lang w:val="nl-NL"/>
              </w:rPr>
              <w:t xml:space="preserve"> bevat kun je deze niet toevoegen</w:t>
            </w:r>
          </w:p>
          <w:p w14:paraId="04D27EAB" w14:textId="7A58188A" w:rsidR="00154D95" w:rsidRPr="00154D95" w:rsidRDefault="007B0547" w:rsidP="00154D95">
            <w:pPr>
              <w:rPr>
                <w:lang w:val="nl-NL"/>
              </w:rPr>
            </w:pPr>
            <w:r>
              <w:rPr>
                <w:b/>
                <w:bCs/>
                <w:lang w:val="nl-NL"/>
              </w:rPr>
              <w:t>3.</w:t>
            </w:r>
            <w:r w:rsidR="00154D95" w:rsidRPr="00154D95">
              <w:rPr>
                <w:b/>
                <w:bCs/>
                <w:lang w:val="nl-NL"/>
              </w:rPr>
              <w:t xml:space="preserve"> </w:t>
            </w:r>
            <w:r w:rsidR="00154D95" w:rsidRPr="00154D95">
              <w:rPr>
                <w:lang w:val="nl-NL"/>
              </w:rPr>
              <w:t>Als je huisdier dood is kun je hem niet hernoemen</w:t>
            </w:r>
          </w:p>
        </w:tc>
      </w:tr>
      <w:tr w:rsidR="00F40602" w14:paraId="6729B5D1" w14:textId="77777777" w:rsidTr="00F40602">
        <w:tc>
          <w:tcPr>
            <w:tcW w:w="4187" w:type="dxa"/>
          </w:tcPr>
          <w:p w14:paraId="5ACC72D4" w14:textId="77777777" w:rsidR="00F40602" w:rsidRDefault="00F40602" w:rsidP="00F40602">
            <w:pPr>
              <w:rPr>
                <w:lang w:val="nl-NL"/>
              </w:rPr>
            </w:pPr>
            <w:r>
              <w:rPr>
                <w:lang w:val="nl-NL"/>
              </w:rPr>
              <w:t>Resultaat</w:t>
            </w:r>
          </w:p>
        </w:tc>
        <w:tc>
          <w:tcPr>
            <w:tcW w:w="4109" w:type="dxa"/>
          </w:tcPr>
          <w:p w14:paraId="705E27CC" w14:textId="5BC1F2C0" w:rsidR="00F40602" w:rsidRDefault="00154D95" w:rsidP="00F40602">
            <w:pPr>
              <w:rPr>
                <w:lang w:val="nl-NL"/>
              </w:rPr>
            </w:pPr>
            <w:r>
              <w:rPr>
                <w:lang w:val="nl-NL"/>
              </w:rPr>
              <w:t>De actor heeft een nieuwe naam gekoppeld aan zijn huisdier</w:t>
            </w:r>
          </w:p>
        </w:tc>
      </w:tr>
    </w:tbl>
    <w:p w14:paraId="554AE1A9" w14:textId="0311450D" w:rsidR="00CC445E" w:rsidRDefault="00CC445E" w:rsidP="00026B81"/>
    <w:p w14:paraId="4892B94C" w14:textId="77777777" w:rsidR="00CC445E" w:rsidRDefault="00CC445E">
      <w:r>
        <w:br w:type="page"/>
      </w:r>
    </w:p>
    <w:p w14:paraId="16CE4A9E" w14:textId="0F17F821" w:rsidR="00026B81" w:rsidRDefault="00CC445E" w:rsidP="00CC445E">
      <w:pPr>
        <w:pStyle w:val="Kop2"/>
      </w:pPr>
      <w:r>
        <w:lastRenderedPageBreak/>
        <w:t>Test cases</w:t>
      </w:r>
    </w:p>
    <w:tbl>
      <w:tblPr>
        <w:tblStyle w:val="Tabelraster"/>
        <w:tblW w:w="9209" w:type="dxa"/>
        <w:tblLook w:val="04A0" w:firstRow="1" w:lastRow="0" w:firstColumn="1" w:lastColumn="0" w:noHBand="0" w:noVBand="1"/>
      </w:tblPr>
      <w:tblGrid>
        <w:gridCol w:w="1196"/>
        <w:gridCol w:w="1206"/>
        <w:gridCol w:w="3956"/>
        <w:gridCol w:w="2851"/>
      </w:tblGrid>
      <w:tr w:rsidR="00CC445E" w14:paraId="2AE8E928" w14:textId="77777777" w:rsidTr="00CC445E">
        <w:tc>
          <w:tcPr>
            <w:tcW w:w="1271" w:type="dxa"/>
          </w:tcPr>
          <w:p w14:paraId="513FCBEA" w14:textId="6403554B" w:rsidR="00CC445E" w:rsidRPr="00CC445E" w:rsidRDefault="00CC445E" w:rsidP="00CC0EBE">
            <w:pPr>
              <w:rPr>
                <w:b/>
                <w:bCs/>
              </w:rPr>
            </w:pPr>
            <w:r w:rsidRPr="00CC445E">
              <w:rPr>
                <w:b/>
                <w:bCs/>
              </w:rPr>
              <w:t>Test case</w:t>
            </w:r>
          </w:p>
        </w:tc>
        <w:tc>
          <w:tcPr>
            <w:tcW w:w="1276" w:type="dxa"/>
          </w:tcPr>
          <w:p w14:paraId="177EA581" w14:textId="35B99511" w:rsidR="00CC445E" w:rsidRPr="00CC445E" w:rsidRDefault="00CC445E" w:rsidP="00CC0EBE">
            <w:pPr>
              <w:rPr>
                <w:b/>
                <w:bCs/>
              </w:rPr>
            </w:pPr>
            <w:r w:rsidRPr="00CC445E">
              <w:rPr>
                <w:b/>
                <w:bCs/>
              </w:rPr>
              <w:t>Use Case</w:t>
            </w:r>
          </w:p>
        </w:tc>
        <w:tc>
          <w:tcPr>
            <w:tcW w:w="3675" w:type="dxa"/>
          </w:tcPr>
          <w:p w14:paraId="70A00301" w14:textId="2D413484" w:rsidR="00CC445E" w:rsidRPr="00CC445E" w:rsidRDefault="00CC445E" w:rsidP="00CC0EBE">
            <w:pPr>
              <w:rPr>
                <w:b/>
                <w:bCs/>
              </w:rPr>
            </w:pPr>
            <w:proofErr w:type="spellStart"/>
            <w:r w:rsidRPr="00CC445E">
              <w:rPr>
                <w:b/>
                <w:bCs/>
              </w:rPr>
              <w:t>Invoer</w:t>
            </w:r>
            <w:proofErr w:type="spellEnd"/>
          </w:p>
        </w:tc>
        <w:tc>
          <w:tcPr>
            <w:tcW w:w="2987" w:type="dxa"/>
          </w:tcPr>
          <w:p w14:paraId="45A01F98" w14:textId="2E0921A1" w:rsidR="00CC445E" w:rsidRPr="00CC445E" w:rsidRDefault="00CC445E" w:rsidP="00CC0EBE">
            <w:pPr>
              <w:rPr>
                <w:b/>
                <w:bCs/>
              </w:rPr>
            </w:pPr>
            <w:proofErr w:type="spellStart"/>
            <w:r w:rsidRPr="00CC445E">
              <w:rPr>
                <w:b/>
                <w:bCs/>
              </w:rPr>
              <w:t>Verwachte</w:t>
            </w:r>
            <w:proofErr w:type="spellEnd"/>
            <w:r w:rsidRPr="00CC445E">
              <w:rPr>
                <w:b/>
                <w:bCs/>
              </w:rPr>
              <w:t xml:space="preserve"> </w:t>
            </w:r>
            <w:proofErr w:type="spellStart"/>
            <w:r w:rsidRPr="00CC445E">
              <w:rPr>
                <w:b/>
                <w:bCs/>
              </w:rPr>
              <w:t>uitvoer</w:t>
            </w:r>
            <w:proofErr w:type="spellEnd"/>
          </w:p>
        </w:tc>
      </w:tr>
      <w:tr w:rsidR="00CC445E" w:rsidRPr="00CC445E" w14:paraId="2ACDE088" w14:textId="77777777" w:rsidTr="00CC445E">
        <w:tc>
          <w:tcPr>
            <w:tcW w:w="1271" w:type="dxa"/>
          </w:tcPr>
          <w:p w14:paraId="44455C54" w14:textId="5DD81ACC" w:rsidR="00CC445E" w:rsidRDefault="00CC445E" w:rsidP="00CC445E">
            <w:r>
              <w:t>TC-01</w:t>
            </w:r>
          </w:p>
        </w:tc>
        <w:tc>
          <w:tcPr>
            <w:tcW w:w="1276" w:type="dxa"/>
          </w:tcPr>
          <w:p w14:paraId="33F3D038" w14:textId="44ECE381" w:rsidR="00CC445E" w:rsidRDefault="00CC445E" w:rsidP="00CC445E">
            <w:r>
              <w:t>UC-01</w:t>
            </w:r>
          </w:p>
        </w:tc>
        <w:tc>
          <w:tcPr>
            <w:tcW w:w="3675" w:type="dxa"/>
          </w:tcPr>
          <w:p w14:paraId="41EE0D68" w14:textId="77777777" w:rsidR="00CC445E" w:rsidRPr="00CC445E" w:rsidRDefault="00CC445E" w:rsidP="00CC445E">
            <w:pPr>
              <w:rPr>
                <w:lang w:val="nl-NL"/>
              </w:rPr>
            </w:pPr>
            <w:r w:rsidRPr="00CC445E">
              <w:rPr>
                <w:lang w:val="nl-NL"/>
              </w:rPr>
              <w:t>Omschrijving: “registreren”</w:t>
            </w:r>
          </w:p>
          <w:p w14:paraId="77F52174" w14:textId="77777777" w:rsidR="00CC445E" w:rsidRPr="00CC445E" w:rsidRDefault="00CC445E" w:rsidP="00CC445E">
            <w:pPr>
              <w:rPr>
                <w:lang w:val="nl-NL"/>
              </w:rPr>
            </w:pPr>
            <w:r w:rsidRPr="00CC445E">
              <w:rPr>
                <w:lang w:val="nl-NL"/>
              </w:rPr>
              <w:t>Naam: “Bert”</w:t>
            </w:r>
          </w:p>
          <w:p w14:paraId="0C2959A6" w14:textId="73C44859" w:rsidR="00CC445E" w:rsidRPr="00CC445E" w:rsidRDefault="00CC445E" w:rsidP="00CC445E">
            <w:pPr>
              <w:rPr>
                <w:lang w:val="nl-NL"/>
              </w:rPr>
            </w:pPr>
            <w:r w:rsidRPr="00CC445E">
              <w:rPr>
                <w:lang w:val="nl-NL"/>
              </w:rPr>
              <w:t xml:space="preserve">Email: </w:t>
            </w:r>
            <w:hyperlink r:id="rId9" w:history="1">
              <w:r w:rsidRPr="00CC445E">
                <w:rPr>
                  <w:rStyle w:val="Hyperlink"/>
                  <w:lang w:val="nl-NL"/>
                </w:rPr>
                <w:t>Bert@gmail.com</w:t>
              </w:r>
            </w:hyperlink>
          </w:p>
          <w:p w14:paraId="2BD47672" w14:textId="77777777" w:rsidR="00CC445E" w:rsidRPr="00CC445E" w:rsidRDefault="00CC445E" w:rsidP="00CC445E">
            <w:pPr>
              <w:rPr>
                <w:lang w:val="nl-NL"/>
              </w:rPr>
            </w:pPr>
            <w:r w:rsidRPr="00CC445E">
              <w:rPr>
                <w:lang w:val="nl-NL"/>
              </w:rPr>
              <w:t>Wachtwoord: “Test123”</w:t>
            </w:r>
          </w:p>
          <w:p w14:paraId="7FF997CA" w14:textId="77777777" w:rsidR="00CC445E" w:rsidRPr="00CC445E" w:rsidRDefault="00CC445E" w:rsidP="00CC445E">
            <w:pPr>
              <w:rPr>
                <w:lang w:val="nl-NL"/>
              </w:rPr>
            </w:pPr>
            <w:r w:rsidRPr="00CC445E">
              <w:rPr>
                <w:lang w:val="nl-NL"/>
              </w:rPr>
              <w:t>Herhaal wachtwoord:</w:t>
            </w:r>
          </w:p>
          <w:p w14:paraId="2B87B5AF" w14:textId="219771C2" w:rsidR="00CC445E" w:rsidRPr="00CC445E" w:rsidRDefault="00CC445E" w:rsidP="00CC445E">
            <w:pPr>
              <w:rPr>
                <w:lang w:val="nl-NL"/>
              </w:rPr>
            </w:pPr>
            <w:r w:rsidRPr="00CC445E">
              <w:rPr>
                <w:lang w:val="nl-NL"/>
              </w:rPr>
              <w:t>“Test123”</w:t>
            </w:r>
          </w:p>
        </w:tc>
        <w:tc>
          <w:tcPr>
            <w:tcW w:w="2987" w:type="dxa"/>
          </w:tcPr>
          <w:p w14:paraId="1051BD0A" w14:textId="407BA9E2" w:rsidR="00CC445E" w:rsidRPr="00CC445E" w:rsidRDefault="00CC445E" w:rsidP="00CC445E">
            <w:pPr>
              <w:rPr>
                <w:lang w:val="nl-NL"/>
              </w:rPr>
            </w:pPr>
            <w:proofErr w:type="spellStart"/>
            <w:r w:rsidRPr="00CC445E">
              <w:rPr>
                <w:lang w:val="nl-NL"/>
              </w:rPr>
              <w:t>Actor</w:t>
            </w:r>
            <w:r>
              <w:rPr>
                <w:lang w:val="nl-NL"/>
              </w:rPr>
              <w:t>’s</w:t>
            </w:r>
            <w:proofErr w:type="spellEnd"/>
            <w:r>
              <w:rPr>
                <w:lang w:val="nl-NL"/>
              </w:rPr>
              <w:t xml:space="preserve"> account</w:t>
            </w:r>
            <w:r w:rsidRPr="00CC445E">
              <w:rPr>
                <w:lang w:val="nl-NL"/>
              </w:rPr>
              <w:t xml:space="preserve"> toegevoegd aan het s</w:t>
            </w:r>
            <w:r>
              <w:rPr>
                <w:lang w:val="nl-NL"/>
              </w:rPr>
              <w:t>ysteem</w:t>
            </w:r>
          </w:p>
        </w:tc>
      </w:tr>
      <w:tr w:rsidR="00CC445E" w14:paraId="122EB68F" w14:textId="77777777" w:rsidTr="00CC445E">
        <w:tc>
          <w:tcPr>
            <w:tcW w:w="1271" w:type="dxa"/>
          </w:tcPr>
          <w:p w14:paraId="372B8837" w14:textId="0F7A79A1" w:rsidR="00CC445E" w:rsidRDefault="00CC445E" w:rsidP="00CC445E">
            <w:r>
              <w:t>TC-02</w:t>
            </w:r>
          </w:p>
        </w:tc>
        <w:tc>
          <w:tcPr>
            <w:tcW w:w="1276" w:type="dxa"/>
          </w:tcPr>
          <w:p w14:paraId="1C157269" w14:textId="47093C50" w:rsidR="00CC445E" w:rsidRDefault="00CC445E" w:rsidP="00CC445E">
            <w:r>
              <w:t>UC-01</w:t>
            </w:r>
          </w:p>
        </w:tc>
        <w:tc>
          <w:tcPr>
            <w:tcW w:w="3675" w:type="dxa"/>
          </w:tcPr>
          <w:p w14:paraId="1EE14929" w14:textId="77777777" w:rsidR="00CC445E" w:rsidRPr="00CC445E" w:rsidRDefault="00CC445E" w:rsidP="00CC445E">
            <w:pPr>
              <w:rPr>
                <w:lang w:val="nl-NL"/>
              </w:rPr>
            </w:pPr>
            <w:r w:rsidRPr="00CC445E">
              <w:rPr>
                <w:lang w:val="nl-NL"/>
              </w:rPr>
              <w:t>Omschrijving: “registreren”</w:t>
            </w:r>
          </w:p>
          <w:p w14:paraId="43C07CD7" w14:textId="77777777" w:rsidR="00CC445E" w:rsidRPr="00CC445E" w:rsidRDefault="00CC445E" w:rsidP="00CC445E">
            <w:pPr>
              <w:rPr>
                <w:lang w:val="nl-NL"/>
              </w:rPr>
            </w:pPr>
            <w:r w:rsidRPr="00CC445E">
              <w:rPr>
                <w:lang w:val="nl-NL"/>
              </w:rPr>
              <w:t>Naam: “Bert”</w:t>
            </w:r>
          </w:p>
          <w:p w14:paraId="4A8220DE" w14:textId="77777777" w:rsidR="00CC445E" w:rsidRPr="00CC445E" w:rsidRDefault="00CC445E" w:rsidP="00CC445E">
            <w:pPr>
              <w:rPr>
                <w:lang w:val="nl-NL"/>
              </w:rPr>
            </w:pPr>
            <w:r w:rsidRPr="00CC445E">
              <w:rPr>
                <w:lang w:val="nl-NL"/>
              </w:rPr>
              <w:t xml:space="preserve">Email: </w:t>
            </w:r>
            <w:hyperlink r:id="rId10" w:history="1">
              <w:r w:rsidRPr="00CC445E">
                <w:rPr>
                  <w:rStyle w:val="Hyperlink"/>
                  <w:lang w:val="nl-NL"/>
                </w:rPr>
                <w:t>Bert@gmail.com</w:t>
              </w:r>
            </w:hyperlink>
          </w:p>
          <w:p w14:paraId="7D33B98A" w14:textId="77777777" w:rsidR="00CC445E" w:rsidRPr="00CC445E" w:rsidRDefault="00CC445E" w:rsidP="00CC445E">
            <w:pPr>
              <w:rPr>
                <w:lang w:val="nl-NL"/>
              </w:rPr>
            </w:pPr>
            <w:r w:rsidRPr="00CC445E">
              <w:rPr>
                <w:lang w:val="nl-NL"/>
              </w:rPr>
              <w:t>Wachtwoord: “Test123”</w:t>
            </w:r>
          </w:p>
          <w:p w14:paraId="4461DB9E" w14:textId="77777777" w:rsidR="00CC445E" w:rsidRPr="00CC445E" w:rsidRDefault="00CC445E" w:rsidP="00CC445E">
            <w:pPr>
              <w:rPr>
                <w:lang w:val="nl-NL"/>
              </w:rPr>
            </w:pPr>
            <w:r w:rsidRPr="00CC445E">
              <w:rPr>
                <w:lang w:val="nl-NL"/>
              </w:rPr>
              <w:t>Herhaal wachtwoord:</w:t>
            </w:r>
          </w:p>
          <w:p w14:paraId="7DD2E41B" w14:textId="7672CFD4" w:rsidR="00CC445E" w:rsidRPr="00CC445E" w:rsidRDefault="00CC445E" w:rsidP="00CC445E">
            <w:pPr>
              <w:rPr>
                <w:lang w:val="nl-NL"/>
              </w:rPr>
            </w:pPr>
            <w:r w:rsidRPr="00CC445E">
              <w:rPr>
                <w:lang w:val="nl-NL"/>
              </w:rPr>
              <w:t>“</w:t>
            </w:r>
            <w:r w:rsidRPr="00CC445E">
              <w:rPr>
                <w:color w:val="FF0000"/>
                <w:lang w:val="nl-NL"/>
              </w:rPr>
              <w:t>Test124</w:t>
            </w:r>
            <w:r w:rsidRPr="00CC445E">
              <w:rPr>
                <w:lang w:val="nl-NL"/>
              </w:rPr>
              <w:t>”</w:t>
            </w:r>
          </w:p>
        </w:tc>
        <w:tc>
          <w:tcPr>
            <w:tcW w:w="2987" w:type="dxa"/>
          </w:tcPr>
          <w:p w14:paraId="1E85E855" w14:textId="71876480" w:rsidR="00CC445E" w:rsidRPr="00CC445E" w:rsidRDefault="00CC445E" w:rsidP="00CC445E">
            <w:pPr>
              <w:rPr>
                <w:lang w:val="nl-NL"/>
              </w:rPr>
            </w:pPr>
            <w:r>
              <w:rPr>
                <w:lang w:val="nl-NL"/>
              </w:rPr>
              <w:t>Actor krijgt melding dat wachtwoorden niet overeen komen</w:t>
            </w:r>
          </w:p>
        </w:tc>
      </w:tr>
      <w:tr w:rsidR="00CC445E" w14:paraId="21432F80" w14:textId="77777777" w:rsidTr="00CC445E">
        <w:tc>
          <w:tcPr>
            <w:tcW w:w="1271" w:type="dxa"/>
          </w:tcPr>
          <w:p w14:paraId="251E4FD6" w14:textId="48655D46" w:rsidR="00CC445E" w:rsidRDefault="00CC445E" w:rsidP="00CC445E">
            <w:r>
              <w:t>TC-03</w:t>
            </w:r>
          </w:p>
        </w:tc>
        <w:tc>
          <w:tcPr>
            <w:tcW w:w="1276" w:type="dxa"/>
          </w:tcPr>
          <w:p w14:paraId="16E98DF3" w14:textId="7612FCD2" w:rsidR="00CC445E" w:rsidRDefault="00CC445E" w:rsidP="00CC445E">
            <w:r>
              <w:t>UC-01</w:t>
            </w:r>
          </w:p>
        </w:tc>
        <w:tc>
          <w:tcPr>
            <w:tcW w:w="3675" w:type="dxa"/>
          </w:tcPr>
          <w:p w14:paraId="722779DC" w14:textId="77777777" w:rsidR="00CC445E" w:rsidRPr="00CC445E" w:rsidRDefault="00CC445E" w:rsidP="00CC445E">
            <w:pPr>
              <w:rPr>
                <w:lang w:val="nl-NL"/>
              </w:rPr>
            </w:pPr>
            <w:r w:rsidRPr="00CC445E">
              <w:rPr>
                <w:lang w:val="nl-NL"/>
              </w:rPr>
              <w:t>Omschrijving: “registreren”</w:t>
            </w:r>
          </w:p>
          <w:p w14:paraId="6F7AD465" w14:textId="77777777" w:rsidR="00CC445E" w:rsidRPr="00CC445E" w:rsidRDefault="00CC445E" w:rsidP="00CC445E">
            <w:pPr>
              <w:rPr>
                <w:lang w:val="nl-NL"/>
              </w:rPr>
            </w:pPr>
            <w:r w:rsidRPr="00CC445E">
              <w:rPr>
                <w:lang w:val="nl-NL"/>
              </w:rPr>
              <w:t>Naam: “Bert”</w:t>
            </w:r>
          </w:p>
          <w:p w14:paraId="5633210C" w14:textId="77777777" w:rsidR="00CC445E" w:rsidRPr="00CC445E" w:rsidRDefault="00CC445E" w:rsidP="00CC445E">
            <w:pPr>
              <w:rPr>
                <w:lang w:val="nl-NL"/>
              </w:rPr>
            </w:pPr>
            <w:r w:rsidRPr="00CC445E">
              <w:rPr>
                <w:lang w:val="nl-NL"/>
              </w:rPr>
              <w:t xml:space="preserve">Email: </w:t>
            </w:r>
            <w:hyperlink r:id="rId11" w:history="1">
              <w:r w:rsidRPr="00CC445E">
                <w:rPr>
                  <w:rStyle w:val="Hyperlink"/>
                  <w:lang w:val="nl-NL"/>
                </w:rPr>
                <w:t>Bert@gmail.com</w:t>
              </w:r>
            </w:hyperlink>
          </w:p>
          <w:p w14:paraId="0287BB08" w14:textId="6CFF047E" w:rsidR="00CC445E" w:rsidRPr="00CC445E" w:rsidRDefault="00CC445E" w:rsidP="00CC445E">
            <w:pPr>
              <w:rPr>
                <w:lang w:val="nl-NL"/>
              </w:rPr>
            </w:pPr>
            <w:r w:rsidRPr="00CC445E">
              <w:rPr>
                <w:lang w:val="nl-NL"/>
              </w:rPr>
              <w:t>Wachtwoord: “</w:t>
            </w:r>
            <w:r>
              <w:rPr>
                <w:color w:val="FF0000"/>
                <w:lang w:val="nl-NL"/>
              </w:rPr>
              <w:t>1</w:t>
            </w:r>
            <w:r w:rsidRPr="00CC445E">
              <w:rPr>
                <w:lang w:val="nl-NL"/>
              </w:rPr>
              <w:t>”</w:t>
            </w:r>
          </w:p>
          <w:p w14:paraId="2C1EC413" w14:textId="77777777" w:rsidR="00CC445E" w:rsidRPr="00CC445E" w:rsidRDefault="00CC445E" w:rsidP="00CC445E">
            <w:pPr>
              <w:rPr>
                <w:lang w:val="nl-NL"/>
              </w:rPr>
            </w:pPr>
            <w:r w:rsidRPr="00CC445E">
              <w:rPr>
                <w:lang w:val="nl-NL"/>
              </w:rPr>
              <w:t>Herhaal wachtwoord:</w:t>
            </w:r>
          </w:p>
          <w:p w14:paraId="18F76884" w14:textId="0763C942" w:rsidR="00CC445E" w:rsidRPr="00CC445E" w:rsidRDefault="00CC445E" w:rsidP="00CC445E">
            <w:pPr>
              <w:rPr>
                <w:lang w:val="nl-NL"/>
              </w:rPr>
            </w:pPr>
            <w:r w:rsidRPr="00CC445E">
              <w:rPr>
                <w:lang w:val="nl-NL"/>
              </w:rPr>
              <w:t>“</w:t>
            </w:r>
            <w:r>
              <w:rPr>
                <w:color w:val="FF0000"/>
                <w:lang w:val="nl-NL"/>
              </w:rPr>
              <w:t>1</w:t>
            </w:r>
            <w:r w:rsidRPr="00CC445E">
              <w:rPr>
                <w:lang w:val="nl-NL"/>
              </w:rPr>
              <w:t>”</w:t>
            </w:r>
          </w:p>
        </w:tc>
        <w:tc>
          <w:tcPr>
            <w:tcW w:w="2987" w:type="dxa"/>
          </w:tcPr>
          <w:p w14:paraId="66713D22" w14:textId="0067D0A2" w:rsidR="00CC445E" w:rsidRPr="00CC445E" w:rsidRDefault="00CC445E" w:rsidP="00CC445E">
            <w:pPr>
              <w:rPr>
                <w:lang w:val="nl-NL"/>
              </w:rPr>
            </w:pPr>
            <w:r>
              <w:rPr>
                <w:lang w:val="nl-NL"/>
              </w:rPr>
              <w:t>Actor krijgt melding dat wachtwoord te kort is</w:t>
            </w:r>
          </w:p>
        </w:tc>
      </w:tr>
      <w:tr w:rsidR="00CC445E" w14:paraId="0105D0E3" w14:textId="77777777" w:rsidTr="00CC445E">
        <w:tc>
          <w:tcPr>
            <w:tcW w:w="1271" w:type="dxa"/>
          </w:tcPr>
          <w:p w14:paraId="2981F56D" w14:textId="790B70A0" w:rsidR="00CC445E" w:rsidRDefault="00CC445E" w:rsidP="00CC445E">
            <w:r>
              <w:t>TC-04</w:t>
            </w:r>
          </w:p>
        </w:tc>
        <w:tc>
          <w:tcPr>
            <w:tcW w:w="1276" w:type="dxa"/>
          </w:tcPr>
          <w:p w14:paraId="79B12BB7" w14:textId="4927A427" w:rsidR="00CC445E" w:rsidRDefault="00CC445E" w:rsidP="00CC445E">
            <w:r>
              <w:t>UC-01</w:t>
            </w:r>
          </w:p>
        </w:tc>
        <w:tc>
          <w:tcPr>
            <w:tcW w:w="3675" w:type="dxa"/>
          </w:tcPr>
          <w:p w14:paraId="10748604" w14:textId="77777777" w:rsidR="00CC445E" w:rsidRPr="00CC445E" w:rsidRDefault="00CC445E" w:rsidP="00CC445E">
            <w:pPr>
              <w:rPr>
                <w:lang w:val="nl-NL"/>
              </w:rPr>
            </w:pPr>
            <w:r w:rsidRPr="00CC445E">
              <w:rPr>
                <w:lang w:val="nl-NL"/>
              </w:rPr>
              <w:t>Omschrijving: “registreren”</w:t>
            </w:r>
          </w:p>
          <w:p w14:paraId="6145F6F5" w14:textId="60894ADC" w:rsidR="00CC445E" w:rsidRPr="00CC445E" w:rsidRDefault="00CC445E" w:rsidP="00CC445E">
            <w:pPr>
              <w:rPr>
                <w:lang w:val="nl-NL"/>
              </w:rPr>
            </w:pPr>
            <w:r w:rsidRPr="00CC445E">
              <w:rPr>
                <w:lang w:val="nl-NL"/>
              </w:rPr>
              <w:t>Naam: “”</w:t>
            </w:r>
          </w:p>
          <w:p w14:paraId="541FF4FC" w14:textId="77777777" w:rsidR="00CC445E" w:rsidRPr="00CC445E" w:rsidRDefault="00CC445E" w:rsidP="00CC445E">
            <w:pPr>
              <w:rPr>
                <w:lang w:val="nl-NL"/>
              </w:rPr>
            </w:pPr>
            <w:r w:rsidRPr="00CC445E">
              <w:rPr>
                <w:lang w:val="nl-NL"/>
              </w:rPr>
              <w:t xml:space="preserve">Email: </w:t>
            </w:r>
            <w:hyperlink r:id="rId12" w:history="1">
              <w:r w:rsidRPr="00CC445E">
                <w:rPr>
                  <w:rStyle w:val="Hyperlink"/>
                  <w:lang w:val="nl-NL"/>
                </w:rPr>
                <w:t>Bert@gmail.com</w:t>
              </w:r>
            </w:hyperlink>
          </w:p>
          <w:p w14:paraId="69065B89" w14:textId="69559262" w:rsidR="00CC445E" w:rsidRPr="00CC445E" w:rsidRDefault="00CC445E" w:rsidP="00CC445E">
            <w:pPr>
              <w:rPr>
                <w:lang w:val="nl-NL"/>
              </w:rPr>
            </w:pPr>
            <w:r w:rsidRPr="00CC445E">
              <w:rPr>
                <w:lang w:val="nl-NL"/>
              </w:rPr>
              <w:t>Wachtwoord: “Test123”</w:t>
            </w:r>
          </w:p>
          <w:p w14:paraId="33F27781" w14:textId="77777777" w:rsidR="00CC445E" w:rsidRPr="00CC445E" w:rsidRDefault="00CC445E" w:rsidP="00CC445E">
            <w:pPr>
              <w:rPr>
                <w:lang w:val="nl-NL"/>
              </w:rPr>
            </w:pPr>
            <w:r w:rsidRPr="00CC445E">
              <w:rPr>
                <w:lang w:val="nl-NL"/>
              </w:rPr>
              <w:t>Herhaal wachtwoord:</w:t>
            </w:r>
          </w:p>
          <w:p w14:paraId="1CE6F282" w14:textId="41D8DD9A" w:rsidR="00CC445E" w:rsidRPr="00CC445E" w:rsidRDefault="00CC445E" w:rsidP="00CC445E">
            <w:pPr>
              <w:rPr>
                <w:lang w:val="nl-NL"/>
              </w:rPr>
            </w:pPr>
            <w:r w:rsidRPr="00CC445E">
              <w:rPr>
                <w:lang w:val="nl-NL"/>
              </w:rPr>
              <w:t>“Test123”</w:t>
            </w:r>
          </w:p>
        </w:tc>
        <w:tc>
          <w:tcPr>
            <w:tcW w:w="2987" w:type="dxa"/>
          </w:tcPr>
          <w:p w14:paraId="62F235C6" w14:textId="2D2DCD80" w:rsidR="00CC445E" w:rsidRPr="00CC445E" w:rsidRDefault="00CC445E" w:rsidP="00CC445E">
            <w:pPr>
              <w:rPr>
                <w:lang w:val="nl-NL"/>
              </w:rPr>
            </w:pPr>
            <w:r w:rsidRPr="00CC445E">
              <w:rPr>
                <w:lang w:val="nl-NL"/>
              </w:rPr>
              <w:t xml:space="preserve">Actor krijgt melding dat </w:t>
            </w:r>
            <w:r>
              <w:rPr>
                <w:lang w:val="nl-NL"/>
              </w:rPr>
              <w:t>naam niet ingevuld is</w:t>
            </w:r>
          </w:p>
        </w:tc>
      </w:tr>
      <w:tr w:rsidR="00CC445E" w14:paraId="42963706" w14:textId="77777777" w:rsidTr="00CC445E">
        <w:tc>
          <w:tcPr>
            <w:tcW w:w="1271" w:type="dxa"/>
          </w:tcPr>
          <w:p w14:paraId="572B53C7" w14:textId="7DAE8885" w:rsidR="00CC445E" w:rsidRDefault="00CC445E" w:rsidP="00CC445E">
            <w:r>
              <w:t>TC-05</w:t>
            </w:r>
          </w:p>
        </w:tc>
        <w:tc>
          <w:tcPr>
            <w:tcW w:w="1276" w:type="dxa"/>
          </w:tcPr>
          <w:p w14:paraId="3439E5CB" w14:textId="4AEFC76A" w:rsidR="00CC445E" w:rsidRDefault="003E6C35" w:rsidP="00CC445E">
            <w:r>
              <w:t>UC-01</w:t>
            </w:r>
          </w:p>
        </w:tc>
        <w:tc>
          <w:tcPr>
            <w:tcW w:w="3675" w:type="dxa"/>
          </w:tcPr>
          <w:p w14:paraId="71D9004C" w14:textId="77777777" w:rsidR="003E6C35" w:rsidRPr="00CC445E" w:rsidRDefault="003E6C35" w:rsidP="003E6C35">
            <w:pPr>
              <w:rPr>
                <w:lang w:val="nl-NL"/>
              </w:rPr>
            </w:pPr>
            <w:r w:rsidRPr="00CC445E">
              <w:rPr>
                <w:lang w:val="nl-NL"/>
              </w:rPr>
              <w:t>Omschrijving: “registreren”</w:t>
            </w:r>
          </w:p>
          <w:p w14:paraId="2CED66A9" w14:textId="0956E5B6" w:rsidR="003E6C35" w:rsidRPr="00CC445E" w:rsidRDefault="003E6C35" w:rsidP="003E6C35">
            <w:pPr>
              <w:rPr>
                <w:lang w:val="nl-NL"/>
              </w:rPr>
            </w:pPr>
            <w:r w:rsidRPr="00CC445E">
              <w:rPr>
                <w:lang w:val="nl-NL"/>
              </w:rPr>
              <w:t>Naam: “</w:t>
            </w:r>
            <w:r>
              <w:rPr>
                <w:lang w:val="nl-NL"/>
              </w:rPr>
              <w:t>Bert</w:t>
            </w:r>
            <w:r w:rsidRPr="00CC445E">
              <w:rPr>
                <w:lang w:val="nl-NL"/>
              </w:rPr>
              <w:t>”</w:t>
            </w:r>
          </w:p>
          <w:p w14:paraId="2A882F66" w14:textId="77777777" w:rsidR="003E6C35" w:rsidRPr="00CC445E" w:rsidRDefault="003E6C35" w:rsidP="003E6C35">
            <w:pPr>
              <w:rPr>
                <w:lang w:val="nl-NL"/>
              </w:rPr>
            </w:pPr>
            <w:r w:rsidRPr="00CC445E">
              <w:rPr>
                <w:lang w:val="nl-NL"/>
              </w:rPr>
              <w:t xml:space="preserve">Email: </w:t>
            </w:r>
            <w:hyperlink r:id="rId13" w:history="1">
              <w:r w:rsidRPr="003E6C35">
                <w:rPr>
                  <w:rStyle w:val="Hyperlink"/>
                  <w:highlight w:val="yellow"/>
                  <w:lang w:val="nl-NL"/>
                </w:rPr>
                <w:t>Bert@gmail.com</w:t>
              </w:r>
            </w:hyperlink>
          </w:p>
          <w:p w14:paraId="458F12E7" w14:textId="77777777" w:rsidR="003E6C35" w:rsidRPr="00CC445E" w:rsidRDefault="003E6C35" w:rsidP="003E6C35">
            <w:pPr>
              <w:rPr>
                <w:lang w:val="nl-NL"/>
              </w:rPr>
            </w:pPr>
            <w:r w:rsidRPr="00CC445E">
              <w:rPr>
                <w:lang w:val="nl-NL"/>
              </w:rPr>
              <w:t>Wachtwoord: “Test123”</w:t>
            </w:r>
          </w:p>
          <w:p w14:paraId="1CD50043" w14:textId="77777777" w:rsidR="003E6C35" w:rsidRPr="00CC445E" w:rsidRDefault="003E6C35" w:rsidP="003E6C35">
            <w:pPr>
              <w:rPr>
                <w:lang w:val="nl-NL"/>
              </w:rPr>
            </w:pPr>
            <w:r w:rsidRPr="00CC445E">
              <w:rPr>
                <w:lang w:val="nl-NL"/>
              </w:rPr>
              <w:t>Herhaal wachtwoord:</w:t>
            </w:r>
          </w:p>
          <w:p w14:paraId="2C315C49" w14:textId="3277C3BC" w:rsidR="00CC445E" w:rsidRPr="003E6C35" w:rsidRDefault="003E6C35" w:rsidP="003E6C35">
            <w:pPr>
              <w:rPr>
                <w:lang w:val="nl-NL"/>
              </w:rPr>
            </w:pPr>
            <w:r w:rsidRPr="00CC445E">
              <w:rPr>
                <w:lang w:val="nl-NL"/>
              </w:rPr>
              <w:t>“Test123”</w:t>
            </w:r>
          </w:p>
        </w:tc>
        <w:tc>
          <w:tcPr>
            <w:tcW w:w="2987" w:type="dxa"/>
          </w:tcPr>
          <w:p w14:paraId="7CAE378E" w14:textId="49EE4B47" w:rsidR="00CC445E" w:rsidRPr="003E6C35" w:rsidRDefault="003E6C35" w:rsidP="00CC445E">
            <w:pPr>
              <w:rPr>
                <w:lang w:val="nl-NL"/>
              </w:rPr>
            </w:pPr>
            <w:r>
              <w:rPr>
                <w:lang w:val="nl-NL"/>
              </w:rPr>
              <w:t>Actor krijgt melding dat email al bestaat in het systeem</w:t>
            </w:r>
          </w:p>
        </w:tc>
      </w:tr>
      <w:tr w:rsidR="00CC445E" w14:paraId="315AC871" w14:textId="77777777" w:rsidTr="00CC445E">
        <w:tc>
          <w:tcPr>
            <w:tcW w:w="1271" w:type="dxa"/>
          </w:tcPr>
          <w:p w14:paraId="17C9C583" w14:textId="5B9F49AF" w:rsidR="00CC445E" w:rsidRDefault="00CC445E" w:rsidP="00CC445E">
            <w:r>
              <w:t>TC-06</w:t>
            </w:r>
          </w:p>
        </w:tc>
        <w:tc>
          <w:tcPr>
            <w:tcW w:w="1276" w:type="dxa"/>
          </w:tcPr>
          <w:p w14:paraId="32AAEE62" w14:textId="6FC4D36B" w:rsidR="00CC445E" w:rsidRDefault="003E6C35" w:rsidP="00CC445E">
            <w:r>
              <w:t>UC-02</w:t>
            </w:r>
          </w:p>
        </w:tc>
        <w:tc>
          <w:tcPr>
            <w:tcW w:w="3675" w:type="dxa"/>
          </w:tcPr>
          <w:p w14:paraId="139626D3" w14:textId="77777777" w:rsidR="00CC445E" w:rsidRPr="003E6C35" w:rsidRDefault="003E6C35" w:rsidP="00CC445E">
            <w:pPr>
              <w:rPr>
                <w:lang w:val="nl-NL"/>
              </w:rPr>
            </w:pPr>
            <w:r w:rsidRPr="003E6C35">
              <w:rPr>
                <w:lang w:val="nl-NL"/>
              </w:rPr>
              <w:t>Omschrijving: “Inloggen”</w:t>
            </w:r>
          </w:p>
          <w:p w14:paraId="679CA700" w14:textId="77777777" w:rsidR="003E6C35" w:rsidRPr="00CC445E" w:rsidRDefault="003E6C35" w:rsidP="003E6C35">
            <w:pPr>
              <w:rPr>
                <w:lang w:val="nl-NL"/>
              </w:rPr>
            </w:pPr>
            <w:r w:rsidRPr="00CC445E">
              <w:rPr>
                <w:lang w:val="nl-NL"/>
              </w:rPr>
              <w:t xml:space="preserve">Email: </w:t>
            </w:r>
            <w:hyperlink r:id="rId14" w:history="1">
              <w:r w:rsidRPr="003E6C35">
                <w:rPr>
                  <w:rStyle w:val="Hyperlink"/>
                  <w:lang w:val="nl-NL"/>
                </w:rPr>
                <w:t>Bert@gmail.com</w:t>
              </w:r>
            </w:hyperlink>
          </w:p>
          <w:p w14:paraId="6287FD7E" w14:textId="04A101A3" w:rsidR="003E6C35" w:rsidRPr="003E6C35" w:rsidRDefault="003E6C35" w:rsidP="00CC445E">
            <w:pPr>
              <w:rPr>
                <w:lang w:val="nl-NL"/>
              </w:rPr>
            </w:pPr>
            <w:r w:rsidRPr="00CC445E">
              <w:rPr>
                <w:lang w:val="nl-NL"/>
              </w:rPr>
              <w:t>Wachtwoord: “Test123”</w:t>
            </w:r>
          </w:p>
        </w:tc>
        <w:tc>
          <w:tcPr>
            <w:tcW w:w="2987" w:type="dxa"/>
          </w:tcPr>
          <w:p w14:paraId="1614A717" w14:textId="5D5CB8EF" w:rsidR="00CC445E" w:rsidRPr="003E6C35" w:rsidRDefault="003E6C35" w:rsidP="00CC445E">
            <w:pPr>
              <w:rPr>
                <w:lang w:val="nl-NL"/>
              </w:rPr>
            </w:pPr>
            <w:r w:rsidRPr="003E6C35">
              <w:rPr>
                <w:lang w:val="nl-NL"/>
              </w:rPr>
              <w:t>Actor wordt in zijn account ingelogd</w:t>
            </w:r>
          </w:p>
        </w:tc>
      </w:tr>
      <w:tr w:rsidR="003E6C35" w14:paraId="1C46E8F9" w14:textId="77777777" w:rsidTr="00CC445E">
        <w:tc>
          <w:tcPr>
            <w:tcW w:w="1271" w:type="dxa"/>
          </w:tcPr>
          <w:p w14:paraId="02C85B8A" w14:textId="45CB0408" w:rsidR="003E6C35" w:rsidRDefault="003E6C35" w:rsidP="003E6C35">
            <w:r>
              <w:t>TC-07</w:t>
            </w:r>
          </w:p>
        </w:tc>
        <w:tc>
          <w:tcPr>
            <w:tcW w:w="1276" w:type="dxa"/>
          </w:tcPr>
          <w:p w14:paraId="5B6C715B" w14:textId="605098CE" w:rsidR="003E6C35" w:rsidRDefault="003E6C35" w:rsidP="003E6C35">
            <w:r>
              <w:t>UC-02</w:t>
            </w:r>
          </w:p>
        </w:tc>
        <w:tc>
          <w:tcPr>
            <w:tcW w:w="3675" w:type="dxa"/>
          </w:tcPr>
          <w:p w14:paraId="0F0305E2" w14:textId="77777777" w:rsidR="003E6C35" w:rsidRPr="003E6C35" w:rsidRDefault="003E6C35" w:rsidP="003E6C35">
            <w:pPr>
              <w:rPr>
                <w:lang w:val="nl-NL"/>
              </w:rPr>
            </w:pPr>
            <w:r w:rsidRPr="003E6C35">
              <w:rPr>
                <w:lang w:val="nl-NL"/>
              </w:rPr>
              <w:t>Omschrijving: “Inloggen”</w:t>
            </w:r>
          </w:p>
          <w:p w14:paraId="020569ED" w14:textId="77777777" w:rsidR="003E6C35" w:rsidRPr="00CC445E" w:rsidRDefault="003E6C35" w:rsidP="003E6C35">
            <w:pPr>
              <w:rPr>
                <w:lang w:val="nl-NL"/>
              </w:rPr>
            </w:pPr>
            <w:r w:rsidRPr="00CC445E">
              <w:rPr>
                <w:lang w:val="nl-NL"/>
              </w:rPr>
              <w:t xml:space="preserve">Email: </w:t>
            </w:r>
            <w:hyperlink r:id="rId15" w:history="1">
              <w:r w:rsidRPr="003E6C35">
                <w:rPr>
                  <w:rStyle w:val="Hyperlink"/>
                  <w:lang w:val="nl-NL"/>
                </w:rPr>
                <w:t>Bert@gmail.com</w:t>
              </w:r>
            </w:hyperlink>
          </w:p>
          <w:p w14:paraId="6A45A10D" w14:textId="12519D40" w:rsidR="003E6C35" w:rsidRDefault="003E6C35" w:rsidP="003E6C35">
            <w:r w:rsidRPr="00CC445E">
              <w:rPr>
                <w:lang w:val="nl-NL"/>
              </w:rPr>
              <w:t>Wachtwoord: “</w:t>
            </w:r>
            <w:r w:rsidRPr="003E6C35">
              <w:rPr>
                <w:color w:val="FF0000"/>
                <w:lang w:val="nl-NL"/>
              </w:rPr>
              <w:t>kaas</w:t>
            </w:r>
            <w:r w:rsidRPr="00CC445E">
              <w:rPr>
                <w:lang w:val="nl-NL"/>
              </w:rPr>
              <w:t>”</w:t>
            </w:r>
          </w:p>
        </w:tc>
        <w:tc>
          <w:tcPr>
            <w:tcW w:w="2987" w:type="dxa"/>
          </w:tcPr>
          <w:p w14:paraId="0C405D45" w14:textId="6E88BCD0" w:rsidR="003E6C35" w:rsidRPr="003E6C35" w:rsidRDefault="003E6C35" w:rsidP="003E6C35">
            <w:pPr>
              <w:rPr>
                <w:lang w:val="nl-NL"/>
              </w:rPr>
            </w:pPr>
            <w:r>
              <w:rPr>
                <w:lang w:val="nl-NL"/>
              </w:rPr>
              <w:t>Actor krijgt foutmelding dat wachtwoord niet overeen komt</w:t>
            </w:r>
          </w:p>
        </w:tc>
      </w:tr>
      <w:tr w:rsidR="003E6C35" w14:paraId="5982FB9E" w14:textId="77777777" w:rsidTr="00CC445E">
        <w:tc>
          <w:tcPr>
            <w:tcW w:w="1271" w:type="dxa"/>
          </w:tcPr>
          <w:p w14:paraId="62DA8573" w14:textId="30AAC272" w:rsidR="003E6C35" w:rsidRDefault="003E6C35" w:rsidP="003E6C35">
            <w:r>
              <w:t>TC-08</w:t>
            </w:r>
          </w:p>
        </w:tc>
        <w:tc>
          <w:tcPr>
            <w:tcW w:w="1276" w:type="dxa"/>
          </w:tcPr>
          <w:p w14:paraId="743E7DEB" w14:textId="313C6A4D" w:rsidR="003E6C35" w:rsidRDefault="003E6C35" w:rsidP="003E6C35">
            <w:r>
              <w:t>UC-02</w:t>
            </w:r>
          </w:p>
        </w:tc>
        <w:tc>
          <w:tcPr>
            <w:tcW w:w="3675" w:type="dxa"/>
          </w:tcPr>
          <w:p w14:paraId="75C6E2D0" w14:textId="77777777" w:rsidR="003E6C35" w:rsidRPr="003E6C35" w:rsidRDefault="003E6C35" w:rsidP="003E6C35">
            <w:pPr>
              <w:rPr>
                <w:lang w:val="nl-NL"/>
              </w:rPr>
            </w:pPr>
            <w:r w:rsidRPr="003E6C35">
              <w:rPr>
                <w:lang w:val="nl-NL"/>
              </w:rPr>
              <w:t>Omschrijving: “Inloggen”</w:t>
            </w:r>
          </w:p>
          <w:p w14:paraId="69F83368" w14:textId="74479377" w:rsidR="003E6C35" w:rsidRPr="00CC445E" w:rsidRDefault="003E6C35" w:rsidP="003E6C35">
            <w:pPr>
              <w:rPr>
                <w:lang w:val="nl-NL"/>
              </w:rPr>
            </w:pPr>
            <w:r w:rsidRPr="00CC445E">
              <w:rPr>
                <w:lang w:val="nl-NL"/>
              </w:rPr>
              <w:t xml:space="preserve">Email: </w:t>
            </w:r>
            <w:hyperlink r:id="rId16" w:history="1">
              <w:r w:rsidRPr="00E64B0C">
                <w:rPr>
                  <w:rStyle w:val="Hyperlink"/>
                  <w:lang w:val="nl-NL"/>
                </w:rPr>
                <w:t>N</w:t>
              </w:r>
              <w:r w:rsidRPr="00E64B0C">
                <w:rPr>
                  <w:rStyle w:val="Hyperlink"/>
                </w:rPr>
                <w:t>ieuweMail</w:t>
              </w:r>
              <w:r w:rsidRPr="00E64B0C">
                <w:rPr>
                  <w:rStyle w:val="Hyperlink"/>
                  <w:lang w:val="nl-NL"/>
                </w:rPr>
                <w:t>@gmail.com</w:t>
              </w:r>
            </w:hyperlink>
          </w:p>
          <w:p w14:paraId="1C7184DA" w14:textId="71D901B5" w:rsidR="003E6C35" w:rsidRDefault="003E6C35" w:rsidP="003E6C35">
            <w:r w:rsidRPr="00CC445E">
              <w:rPr>
                <w:lang w:val="nl-NL"/>
              </w:rPr>
              <w:t>Wachtwoord: “Test123”</w:t>
            </w:r>
          </w:p>
        </w:tc>
        <w:tc>
          <w:tcPr>
            <w:tcW w:w="2987" w:type="dxa"/>
          </w:tcPr>
          <w:p w14:paraId="4A026900" w14:textId="733CCEAE" w:rsidR="003E6C35" w:rsidRPr="003E6C35" w:rsidRDefault="003E6C35" w:rsidP="003E6C35">
            <w:pPr>
              <w:rPr>
                <w:lang w:val="nl-NL"/>
              </w:rPr>
            </w:pPr>
            <w:r>
              <w:rPr>
                <w:lang w:val="nl-NL"/>
              </w:rPr>
              <w:t>A</w:t>
            </w:r>
            <w:r w:rsidRPr="003E6C35">
              <w:rPr>
                <w:lang w:val="nl-NL"/>
              </w:rPr>
              <w:t>ctor krijgt foutmelding dat g</w:t>
            </w:r>
            <w:r>
              <w:rPr>
                <w:lang w:val="nl-NL"/>
              </w:rPr>
              <w:t>egevens niet voorkomen in het systeem</w:t>
            </w:r>
          </w:p>
        </w:tc>
      </w:tr>
      <w:tr w:rsidR="003E6C35" w14:paraId="1106115D" w14:textId="77777777" w:rsidTr="00CC445E">
        <w:tc>
          <w:tcPr>
            <w:tcW w:w="1271" w:type="dxa"/>
          </w:tcPr>
          <w:p w14:paraId="4A96D855" w14:textId="6ADF5E3E" w:rsidR="003E6C35" w:rsidRDefault="003E6C35" w:rsidP="003E6C35">
            <w:r>
              <w:t>TC-09</w:t>
            </w:r>
          </w:p>
        </w:tc>
        <w:tc>
          <w:tcPr>
            <w:tcW w:w="1276" w:type="dxa"/>
          </w:tcPr>
          <w:p w14:paraId="17F61337" w14:textId="3C69FCEE" w:rsidR="003E6C35" w:rsidRDefault="003E6C35" w:rsidP="003E6C35">
            <w:r>
              <w:t>UC-03</w:t>
            </w:r>
          </w:p>
        </w:tc>
        <w:tc>
          <w:tcPr>
            <w:tcW w:w="3675" w:type="dxa"/>
          </w:tcPr>
          <w:p w14:paraId="25F0517B" w14:textId="77777777" w:rsidR="003E6C35" w:rsidRDefault="003E6C35" w:rsidP="003E6C35">
            <w:proofErr w:type="spellStart"/>
            <w:r>
              <w:t>Omschrijving</w:t>
            </w:r>
            <w:proofErr w:type="spellEnd"/>
            <w:r>
              <w:t xml:space="preserve">: “Geld </w:t>
            </w:r>
            <w:proofErr w:type="spellStart"/>
            <w:r>
              <w:t>verdienen</w:t>
            </w:r>
            <w:proofErr w:type="spellEnd"/>
            <w:r>
              <w:t>”</w:t>
            </w:r>
          </w:p>
          <w:p w14:paraId="4101558E" w14:textId="77777777" w:rsidR="003E6C35" w:rsidRPr="003E6C35" w:rsidRDefault="003E6C35" w:rsidP="003E6C35">
            <w:pPr>
              <w:rPr>
                <w:lang w:val="nl-NL"/>
              </w:rPr>
            </w:pPr>
            <w:r w:rsidRPr="003E6C35">
              <w:rPr>
                <w:lang w:val="nl-NL"/>
              </w:rPr>
              <w:t>Activiteit gespeeld: “spelletje 1”</w:t>
            </w:r>
          </w:p>
          <w:p w14:paraId="72A148FD" w14:textId="77777777" w:rsidR="003E6C35" w:rsidRDefault="003E6C35" w:rsidP="003E6C35">
            <w:pPr>
              <w:rPr>
                <w:lang w:val="nl-NL"/>
              </w:rPr>
            </w:pPr>
            <w:r w:rsidRPr="003E6C35">
              <w:rPr>
                <w:lang w:val="nl-NL"/>
              </w:rPr>
              <w:t>Muntjes v</w:t>
            </w:r>
            <w:r>
              <w:rPr>
                <w:lang w:val="nl-NL"/>
              </w:rPr>
              <w:t>erdient: “20”</w:t>
            </w:r>
          </w:p>
          <w:p w14:paraId="564BF2C1" w14:textId="210F3728" w:rsidR="003E6C35" w:rsidRPr="003E6C35" w:rsidRDefault="003E6C35" w:rsidP="003E6C35">
            <w:pPr>
              <w:rPr>
                <w:lang w:val="nl-NL"/>
              </w:rPr>
            </w:pPr>
            <w:r>
              <w:rPr>
                <w:lang w:val="nl-NL"/>
              </w:rPr>
              <w:t>Score: “100”</w:t>
            </w:r>
          </w:p>
        </w:tc>
        <w:tc>
          <w:tcPr>
            <w:tcW w:w="2987" w:type="dxa"/>
          </w:tcPr>
          <w:p w14:paraId="3AACC4C8" w14:textId="526E1D58" w:rsidR="003E6C35" w:rsidRPr="003E6C35" w:rsidRDefault="003E6C35" w:rsidP="003E6C35">
            <w:pPr>
              <w:rPr>
                <w:lang w:val="nl-NL"/>
              </w:rPr>
            </w:pPr>
            <w:r>
              <w:rPr>
                <w:lang w:val="nl-NL"/>
              </w:rPr>
              <w:t>Actor krijgt geld op basis van muntjes en score (100 x 20) 2000 muntjes op zijn account</w:t>
            </w:r>
          </w:p>
        </w:tc>
      </w:tr>
      <w:tr w:rsidR="003E6C35" w:rsidRPr="003E6C35" w14:paraId="6A469EDF" w14:textId="77777777" w:rsidTr="00CC445E">
        <w:tc>
          <w:tcPr>
            <w:tcW w:w="1271" w:type="dxa"/>
          </w:tcPr>
          <w:p w14:paraId="2EB60280" w14:textId="30C2F242" w:rsidR="003E6C35" w:rsidRDefault="003E6C35" w:rsidP="003E6C35">
            <w:r>
              <w:t>TC-10</w:t>
            </w:r>
          </w:p>
        </w:tc>
        <w:tc>
          <w:tcPr>
            <w:tcW w:w="1276" w:type="dxa"/>
          </w:tcPr>
          <w:p w14:paraId="178ABC46" w14:textId="10A8E1A0" w:rsidR="003E6C35" w:rsidRDefault="003E6C35" w:rsidP="003E6C35">
            <w:r>
              <w:t>UC-04</w:t>
            </w:r>
          </w:p>
        </w:tc>
        <w:tc>
          <w:tcPr>
            <w:tcW w:w="3675" w:type="dxa"/>
          </w:tcPr>
          <w:p w14:paraId="7FC8B231" w14:textId="2EA0681C" w:rsidR="003E6C35" w:rsidRPr="003E6C35" w:rsidRDefault="003E6C35" w:rsidP="003E6C35">
            <w:pPr>
              <w:rPr>
                <w:lang w:val="nl-NL"/>
              </w:rPr>
            </w:pPr>
            <w:r w:rsidRPr="003E6C35">
              <w:rPr>
                <w:lang w:val="nl-NL"/>
              </w:rPr>
              <w:t xml:space="preserve">Omschrijving: “Geld uitgeven aan </w:t>
            </w:r>
            <w:r w:rsidR="00B87911">
              <w:rPr>
                <w:lang w:val="nl-NL"/>
              </w:rPr>
              <w:t>voeding</w:t>
            </w:r>
            <w:r w:rsidRPr="003E6C35">
              <w:rPr>
                <w:lang w:val="nl-NL"/>
              </w:rPr>
              <w:t>”</w:t>
            </w:r>
          </w:p>
          <w:p w14:paraId="2AE13FA8" w14:textId="71D6ADAF" w:rsidR="003E6C35" w:rsidRDefault="003E6C35" w:rsidP="003E6C35">
            <w:pPr>
              <w:rPr>
                <w:lang w:val="nl-NL"/>
              </w:rPr>
            </w:pPr>
            <w:r>
              <w:rPr>
                <w:lang w:val="nl-NL"/>
              </w:rPr>
              <w:t>Gekozen item: “Hondenbrokken”</w:t>
            </w:r>
          </w:p>
          <w:p w14:paraId="53D20451" w14:textId="399CC7FB" w:rsidR="003E6C35" w:rsidRPr="003E6C35" w:rsidRDefault="003E6C35" w:rsidP="003E6C35">
            <w:r w:rsidRPr="003E6C35">
              <w:t>It</w:t>
            </w:r>
            <w:r>
              <w:t xml:space="preserve">em </w:t>
            </w:r>
            <w:proofErr w:type="spellStart"/>
            <w:r>
              <w:t>prijs</w:t>
            </w:r>
            <w:proofErr w:type="spellEnd"/>
            <w:r>
              <w:t>: “35”</w:t>
            </w:r>
          </w:p>
          <w:p w14:paraId="40657FC1" w14:textId="07F6E304" w:rsidR="003E6C35" w:rsidRPr="003E6C35" w:rsidRDefault="003E6C35" w:rsidP="003E6C35">
            <w:r w:rsidRPr="003E6C35">
              <w:t>Geld in Actors account: “</w:t>
            </w:r>
            <w:r>
              <w:t>100</w:t>
            </w:r>
            <w:r w:rsidRPr="003E6C35">
              <w:t>”</w:t>
            </w:r>
          </w:p>
        </w:tc>
        <w:tc>
          <w:tcPr>
            <w:tcW w:w="2987" w:type="dxa"/>
          </w:tcPr>
          <w:p w14:paraId="10E2DD0B" w14:textId="24D5DB36" w:rsidR="003E6C35" w:rsidRPr="003E6C35" w:rsidRDefault="003E6C35" w:rsidP="003E6C35">
            <w:pPr>
              <w:rPr>
                <w:lang w:val="nl-NL"/>
              </w:rPr>
            </w:pPr>
            <w:r w:rsidRPr="003E6C35">
              <w:rPr>
                <w:lang w:val="nl-NL"/>
              </w:rPr>
              <w:t>Actor krijgt hondenbrokken in z</w:t>
            </w:r>
            <w:r>
              <w:rPr>
                <w:lang w:val="nl-NL"/>
              </w:rPr>
              <w:t>ijn inventaris, zijn nieuwe geld in zijn account is 65</w:t>
            </w:r>
          </w:p>
        </w:tc>
      </w:tr>
      <w:tr w:rsidR="003E6C35" w14:paraId="2C4C13B7" w14:textId="77777777" w:rsidTr="00CC445E">
        <w:tc>
          <w:tcPr>
            <w:tcW w:w="1271" w:type="dxa"/>
          </w:tcPr>
          <w:p w14:paraId="4BBFC802" w14:textId="7FA6184A" w:rsidR="003E6C35" w:rsidRDefault="003E6C35" w:rsidP="003E6C35">
            <w:r>
              <w:lastRenderedPageBreak/>
              <w:t>TC-11</w:t>
            </w:r>
          </w:p>
        </w:tc>
        <w:tc>
          <w:tcPr>
            <w:tcW w:w="1276" w:type="dxa"/>
          </w:tcPr>
          <w:p w14:paraId="1768CB59" w14:textId="79528ABF" w:rsidR="003E6C35" w:rsidRDefault="003E6C35" w:rsidP="003E6C35">
            <w:r>
              <w:t>UC-04</w:t>
            </w:r>
          </w:p>
        </w:tc>
        <w:tc>
          <w:tcPr>
            <w:tcW w:w="3675" w:type="dxa"/>
          </w:tcPr>
          <w:p w14:paraId="6EA1C1F6" w14:textId="32A836C8" w:rsidR="003E6C35" w:rsidRPr="003E6C35" w:rsidRDefault="003E6C35" w:rsidP="003E6C35">
            <w:pPr>
              <w:rPr>
                <w:lang w:val="nl-NL"/>
              </w:rPr>
            </w:pPr>
            <w:r w:rsidRPr="003E6C35">
              <w:rPr>
                <w:lang w:val="nl-NL"/>
              </w:rPr>
              <w:t xml:space="preserve">Omschrijving: “Geld uitgeven aan </w:t>
            </w:r>
            <w:r w:rsidR="00B87911">
              <w:rPr>
                <w:lang w:val="nl-NL"/>
              </w:rPr>
              <w:t>voeding</w:t>
            </w:r>
            <w:r w:rsidRPr="003E6C35">
              <w:rPr>
                <w:lang w:val="nl-NL"/>
              </w:rPr>
              <w:t>”</w:t>
            </w:r>
          </w:p>
          <w:p w14:paraId="4E9AEEE1" w14:textId="77777777" w:rsidR="003E6C35" w:rsidRDefault="003E6C35" w:rsidP="003E6C35">
            <w:pPr>
              <w:rPr>
                <w:lang w:val="nl-NL"/>
              </w:rPr>
            </w:pPr>
            <w:r>
              <w:rPr>
                <w:lang w:val="nl-NL"/>
              </w:rPr>
              <w:t>Gekozen item: “Hondenbrokken”</w:t>
            </w:r>
          </w:p>
          <w:p w14:paraId="28CB18F6" w14:textId="77777777" w:rsidR="003E6C35" w:rsidRPr="003E6C35" w:rsidRDefault="003E6C35" w:rsidP="003E6C35">
            <w:pPr>
              <w:rPr>
                <w:lang w:val="nl-NL"/>
              </w:rPr>
            </w:pPr>
            <w:r w:rsidRPr="003E6C35">
              <w:rPr>
                <w:lang w:val="nl-NL"/>
              </w:rPr>
              <w:t>Item prijs: “35”</w:t>
            </w:r>
          </w:p>
          <w:p w14:paraId="2A4DC7E9" w14:textId="12274B64" w:rsidR="003E6C35" w:rsidRDefault="003E6C35" w:rsidP="003E6C35">
            <w:r w:rsidRPr="003E6C35">
              <w:t>Geld in Actors account: “</w:t>
            </w:r>
            <w:r w:rsidRPr="003E6C35">
              <w:rPr>
                <w:color w:val="FF0000"/>
              </w:rPr>
              <w:t>10</w:t>
            </w:r>
            <w:r w:rsidRPr="003E6C35">
              <w:t>”</w:t>
            </w:r>
          </w:p>
        </w:tc>
        <w:tc>
          <w:tcPr>
            <w:tcW w:w="2987" w:type="dxa"/>
          </w:tcPr>
          <w:p w14:paraId="04FB006D" w14:textId="612FB028" w:rsidR="003E6C35" w:rsidRPr="003E6C35" w:rsidRDefault="003E6C35" w:rsidP="003E6C35">
            <w:pPr>
              <w:rPr>
                <w:lang w:val="nl-NL"/>
              </w:rPr>
            </w:pPr>
            <w:r>
              <w:rPr>
                <w:lang w:val="nl-NL"/>
              </w:rPr>
              <w:t>Actor krijgt foutmelding dat er te weinig geld op zijn account staat</w:t>
            </w:r>
          </w:p>
        </w:tc>
      </w:tr>
      <w:tr w:rsidR="003E6C35" w14:paraId="72F5AFDE" w14:textId="77777777" w:rsidTr="00CC445E">
        <w:tc>
          <w:tcPr>
            <w:tcW w:w="1271" w:type="dxa"/>
          </w:tcPr>
          <w:p w14:paraId="41D49C5A" w14:textId="368FF96E" w:rsidR="003E6C35" w:rsidRDefault="003E6C35" w:rsidP="003E6C35">
            <w:r>
              <w:t>TC-12</w:t>
            </w:r>
          </w:p>
        </w:tc>
        <w:tc>
          <w:tcPr>
            <w:tcW w:w="1276" w:type="dxa"/>
          </w:tcPr>
          <w:p w14:paraId="147F0263" w14:textId="34FD59A1" w:rsidR="003E6C35" w:rsidRDefault="003E6C35" w:rsidP="003E6C35">
            <w:r>
              <w:t>UC-05</w:t>
            </w:r>
          </w:p>
        </w:tc>
        <w:tc>
          <w:tcPr>
            <w:tcW w:w="3675" w:type="dxa"/>
          </w:tcPr>
          <w:p w14:paraId="138C8842" w14:textId="77777777" w:rsidR="003E6C35" w:rsidRPr="003E6C35" w:rsidRDefault="003E6C35" w:rsidP="003E6C35">
            <w:pPr>
              <w:rPr>
                <w:lang w:val="nl-NL"/>
              </w:rPr>
            </w:pPr>
            <w:r w:rsidRPr="003E6C35">
              <w:rPr>
                <w:lang w:val="nl-NL"/>
              </w:rPr>
              <w:t>Omschrijving: “Status weergeven”</w:t>
            </w:r>
          </w:p>
          <w:p w14:paraId="2947D35C" w14:textId="468F1950" w:rsidR="003E6C35" w:rsidRDefault="003E6C35" w:rsidP="003E6C35">
            <w:pPr>
              <w:rPr>
                <w:lang w:val="nl-NL"/>
              </w:rPr>
            </w:pPr>
            <w:r w:rsidRPr="003E6C35">
              <w:rPr>
                <w:lang w:val="nl-NL"/>
              </w:rPr>
              <w:t>Status h</w:t>
            </w:r>
            <w:r>
              <w:rPr>
                <w:lang w:val="nl-NL"/>
              </w:rPr>
              <w:t>uisdier: “Blijdschap: 80</w:t>
            </w:r>
            <w:r w:rsidR="00B87911">
              <w:rPr>
                <w:lang w:val="nl-NL"/>
              </w:rPr>
              <w:t>,</w:t>
            </w:r>
          </w:p>
          <w:p w14:paraId="678B53B3" w14:textId="54D0BA46" w:rsidR="00B87911" w:rsidRPr="003E6C35" w:rsidRDefault="003E6C35" w:rsidP="003E6C35">
            <w:pPr>
              <w:rPr>
                <w:lang w:val="nl-NL"/>
              </w:rPr>
            </w:pPr>
            <w:r>
              <w:rPr>
                <w:lang w:val="nl-NL"/>
              </w:rPr>
              <w:t>Voeding: 25</w:t>
            </w:r>
            <w:r w:rsidR="00B87911">
              <w:rPr>
                <w:lang w:val="nl-NL"/>
              </w:rPr>
              <w:t>, Energie: 3</w:t>
            </w:r>
            <w:r>
              <w:rPr>
                <w:lang w:val="nl-NL"/>
              </w:rPr>
              <w:t>”</w:t>
            </w:r>
          </w:p>
        </w:tc>
        <w:tc>
          <w:tcPr>
            <w:tcW w:w="2987" w:type="dxa"/>
          </w:tcPr>
          <w:p w14:paraId="6716DBA8" w14:textId="3A0C8E2A" w:rsidR="003E6C35" w:rsidRPr="003E6C35" w:rsidRDefault="00B87911" w:rsidP="003E6C35">
            <w:pPr>
              <w:rPr>
                <w:lang w:val="nl-NL"/>
              </w:rPr>
            </w:pPr>
            <w:r>
              <w:rPr>
                <w:lang w:val="nl-NL"/>
              </w:rPr>
              <w:t>Actor krijgt een scherm met daarop de weergegeven statusmeters</w:t>
            </w:r>
          </w:p>
        </w:tc>
      </w:tr>
      <w:tr w:rsidR="003E6C35" w14:paraId="47427931" w14:textId="77777777" w:rsidTr="00CC445E">
        <w:tc>
          <w:tcPr>
            <w:tcW w:w="1271" w:type="dxa"/>
          </w:tcPr>
          <w:p w14:paraId="5668D0CE" w14:textId="31B70A28" w:rsidR="003E6C35" w:rsidRDefault="003E6C35" w:rsidP="003E6C35">
            <w:r>
              <w:t>TC-13</w:t>
            </w:r>
          </w:p>
        </w:tc>
        <w:tc>
          <w:tcPr>
            <w:tcW w:w="1276" w:type="dxa"/>
          </w:tcPr>
          <w:p w14:paraId="0E1F641A" w14:textId="28B4BB3B" w:rsidR="003E6C35" w:rsidRDefault="00B87911" w:rsidP="003E6C35">
            <w:r>
              <w:t>UC-06</w:t>
            </w:r>
          </w:p>
        </w:tc>
        <w:tc>
          <w:tcPr>
            <w:tcW w:w="3675" w:type="dxa"/>
          </w:tcPr>
          <w:p w14:paraId="4B1EAF0C" w14:textId="77777777" w:rsidR="003E6C35" w:rsidRPr="00B87911" w:rsidRDefault="00B87911" w:rsidP="003E6C35">
            <w:pPr>
              <w:rPr>
                <w:lang w:val="nl-NL"/>
              </w:rPr>
            </w:pPr>
            <w:r w:rsidRPr="00B87911">
              <w:rPr>
                <w:lang w:val="nl-NL"/>
              </w:rPr>
              <w:t>Omschrijving: “Voeding geven”</w:t>
            </w:r>
          </w:p>
          <w:p w14:paraId="654FF72F" w14:textId="7D01C8F5" w:rsidR="00B87911" w:rsidRPr="00B87911" w:rsidRDefault="00B87911" w:rsidP="003E6C35">
            <w:pPr>
              <w:rPr>
                <w:lang w:val="nl-NL"/>
              </w:rPr>
            </w:pPr>
            <w:r w:rsidRPr="00B87911">
              <w:rPr>
                <w:lang w:val="nl-NL"/>
              </w:rPr>
              <w:t>Eten i</w:t>
            </w:r>
            <w:r>
              <w:rPr>
                <w:lang w:val="nl-NL"/>
              </w:rPr>
              <w:t>n Actors inventaris: “Hondenbrokken x2”</w:t>
            </w:r>
          </w:p>
        </w:tc>
        <w:tc>
          <w:tcPr>
            <w:tcW w:w="2987" w:type="dxa"/>
          </w:tcPr>
          <w:p w14:paraId="47CAB9B0" w14:textId="45C68116" w:rsidR="003E6C35" w:rsidRPr="00B87911" w:rsidRDefault="00B87911" w:rsidP="003E6C35">
            <w:pPr>
              <w:rPr>
                <w:lang w:val="nl-NL"/>
              </w:rPr>
            </w:pPr>
            <w:r>
              <w:rPr>
                <w:lang w:val="nl-NL"/>
              </w:rPr>
              <w:t>Actor geeft huisdier 1x hondenbrokken, zijn nieuwe inventaris is: “Hondenbrokken 1x”</w:t>
            </w:r>
          </w:p>
        </w:tc>
      </w:tr>
      <w:tr w:rsidR="00B87911" w14:paraId="40FEFB3B" w14:textId="77777777" w:rsidTr="00CC445E">
        <w:tc>
          <w:tcPr>
            <w:tcW w:w="1271" w:type="dxa"/>
          </w:tcPr>
          <w:p w14:paraId="5C3027FD" w14:textId="1BA20338" w:rsidR="00B87911" w:rsidRDefault="00B87911" w:rsidP="00B87911">
            <w:r>
              <w:t>TC-14</w:t>
            </w:r>
          </w:p>
        </w:tc>
        <w:tc>
          <w:tcPr>
            <w:tcW w:w="1276" w:type="dxa"/>
          </w:tcPr>
          <w:p w14:paraId="3E7AF0EC" w14:textId="7DFA512B" w:rsidR="00B87911" w:rsidRDefault="00B87911" w:rsidP="00B87911">
            <w:r>
              <w:t>UC-06</w:t>
            </w:r>
          </w:p>
        </w:tc>
        <w:tc>
          <w:tcPr>
            <w:tcW w:w="3675" w:type="dxa"/>
          </w:tcPr>
          <w:p w14:paraId="0708D59C" w14:textId="77777777" w:rsidR="00B87911" w:rsidRPr="00B87911" w:rsidRDefault="00B87911" w:rsidP="00B87911">
            <w:pPr>
              <w:rPr>
                <w:lang w:val="nl-NL"/>
              </w:rPr>
            </w:pPr>
            <w:r w:rsidRPr="00B87911">
              <w:rPr>
                <w:lang w:val="nl-NL"/>
              </w:rPr>
              <w:t>Omschrijving: “Voeding geven”</w:t>
            </w:r>
          </w:p>
          <w:p w14:paraId="0D7969AD" w14:textId="48C21970" w:rsidR="00B87911" w:rsidRPr="00B87911" w:rsidRDefault="00B87911" w:rsidP="00B87911">
            <w:pPr>
              <w:rPr>
                <w:lang w:val="nl-NL"/>
              </w:rPr>
            </w:pPr>
            <w:r w:rsidRPr="00B87911">
              <w:rPr>
                <w:lang w:val="nl-NL"/>
              </w:rPr>
              <w:t>Eten i</w:t>
            </w:r>
            <w:r>
              <w:rPr>
                <w:lang w:val="nl-NL"/>
              </w:rPr>
              <w:t xml:space="preserve">n Actors inventaris: “Hondenbrokken </w:t>
            </w:r>
            <w:r w:rsidRPr="00B87911">
              <w:rPr>
                <w:color w:val="FF0000"/>
                <w:lang w:val="nl-NL"/>
              </w:rPr>
              <w:t>x</w:t>
            </w:r>
            <w:r w:rsidRPr="00B87911">
              <w:rPr>
                <w:color w:val="FF0000"/>
                <w:lang w:val="nl-NL"/>
              </w:rPr>
              <w:t>0</w:t>
            </w:r>
            <w:r>
              <w:rPr>
                <w:lang w:val="nl-NL"/>
              </w:rPr>
              <w:t>”</w:t>
            </w:r>
          </w:p>
        </w:tc>
        <w:tc>
          <w:tcPr>
            <w:tcW w:w="2987" w:type="dxa"/>
          </w:tcPr>
          <w:p w14:paraId="05D7C075" w14:textId="3C671974" w:rsidR="00B87911" w:rsidRPr="00B87911" w:rsidRDefault="00B87911" w:rsidP="00B87911">
            <w:pPr>
              <w:rPr>
                <w:lang w:val="nl-NL"/>
              </w:rPr>
            </w:pPr>
            <w:r>
              <w:rPr>
                <w:lang w:val="nl-NL"/>
              </w:rPr>
              <w:t>Actor kan niks geven aan huisdier</w:t>
            </w:r>
          </w:p>
        </w:tc>
      </w:tr>
      <w:tr w:rsidR="00B87911" w14:paraId="7612F34F" w14:textId="77777777" w:rsidTr="00CC445E">
        <w:tc>
          <w:tcPr>
            <w:tcW w:w="1271" w:type="dxa"/>
          </w:tcPr>
          <w:p w14:paraId="10F8DF27" w14:textId="00745626" w:rsidR="00B87911" w:rsidRDefault="00B87911" w:rsidP="00B87911">
            <w:r>
              <w:t>TC-15</w:t>
            </w:r>
          </w:p>
        </w:tc>
        <w:tc>
          <w:tcPr>
            <w:tcW w:w="1276" w:type="dxa"/>
          </w:tcPr>
          <w:p w14:paraId="3695910B" w14:textId="5CEB16DC" w:rsidR="00B87911" w:rsidRDefault="00B87911" w:rsidP="00B87911">
            <w:r>
              <w:t>UC-07</w:t>
            </w:r>
          </w:p>
        </w:tc>
        <w:tc>
          <w:tcPr>
            <w:tcW w:w="3675" w:type="dxa"/>
          </w:tcPr>
          <w:p w14:paraId="518D8A17" w14:textId="77777777" w:rsidR="00B87911" w:rsidRDefault="00B87911" w:rsidP="00B87911">
            <w:proofErr w:type="spellStart"/>
            <w:r>
              <w:t>Omschrijving</w:t>
            </w:r>
            <w:proofErr w:type="spellEnd"/>
            <w:r>
              <w:t>: “</w:t>
            </w:r>
            <w:proofErr w:type="spellStart"/>
            <w:r>
              <w:t>Huisdier</w:t>
            </w:r>
            <w:proofErr w:type="spellEnd"/>
            <w:r>
              <w:t xml:space="preserve"> </w:t>
            </w:r>
            <w:proofErr w:type="spellStart"/>
            <w:r>
              <w:t>overlijdt</w:t>
            </w:r>
            <w:proofErr w:type="spellEnd"/>
            <w:r>
              <w:t>”</w:t>
            </w:r>
          </w:p>
          <w:p w14:paraId="1D6F96C9" w14:textId="72608C38" w:rsidR="00B87911" w:rsidRPr="00B87911" w:rsidRDefault="00B87911" w:rsidP="00B87911">
            <w:pPr>
              <w:rPr>
                <w:lang w:val="nl-NL"/>
              </w:rPr>
            </w:pPr>
            <w:proofErr w:type="spellStart"/>
            <w:r w:rsidRPr="00B87911">
              <w:rPr>
                <w:lang w:val="nl-NL"/>
              </w:rPr>
              <w:t>StatusMeter</w:t>
            </w:r>
            <w:proofErr w:type="spellEnd"/>
            <w:r w:rsidRPr="00B87911">
              <w:rPr>
                <w:lang w:val="nl-NL"/>
              </w:rPr>
              <w:t xml:space="preserve"> Blijdschap: “0”</w:t>
            </w:r>
          </w:p>
          <w:p w14:paraId="0D2F58B6" w14:textId="7CF0415E" w:rsidR="00B87911" w:rsidRPr="00B87911" w:rsidRDefault="00B87911" w:rsidP="00B87911">
            <w:pPr>
              <w:rPr>
                <w:lang w:val="nl-NL"/>
              </w:rPr>
            </w:pPr>
            <w:proofErr w:type="spellStart"/>
            <w:r w:rsidRPr="00B87911">
              <w:rPr>
                <w:lang w:val="nl-NL"/>
              </w:rPr>
              <w:t>StatusMeter</w:t>
            </w:r>
            <w:proofErr w:type="spellEnd"/>
            <w:r w:rsidRPr="00B87911">
              <w:rPr>
                <w:lang w:val="nl-NL"/>
              </w:rPr>
              <w:t xml:space="preserve"> </w:t>
            </w:r>
            <w:r w:rsidRPr="00B87911">
              <w:rPr>
                <w:lang w:val="nl-NL"/>
              </w:rPr>
              <w:t>Energie</w:t>
            </w:r>
            <w:r w:rsidRPr="00B87911">
              <w:rPr>
                <w:lang w:val="nl-NL"/>
              </w:rPr>
              <w:t>: “</w:t>
            </w:r>
            <w:r w:rsidRPr="00B87911">
              <w:rPr>
                <w:lang w:val="nl-NL"/>
              </w:rPr>
              <w:t>0</w:t>
            </w:r>
            <w:r w:rsidRPr="00B87911">
              <w:rPr>
                <w:lang w:val="nl-NL"/>
              </w:rPr>
              <w:t>”</w:t>
            </w:r>
          </w:p>
          <w:p w14:paraId="22EA1D7A" w14:textId="2808AB43" w:rsidR="00B87911" w:rsidRPr="00B87911" w:rsidRDefault="00B87911" w:rsidP="00B87911">
            <w:pPr>
              <w:rPr>
                <w:lang w:val="nl-NL"/>
              </w:rPr>
            </w:pPr>
            <w:proofErr w:type="spellStart"/>
            <w:r w:rsidRPr="00B87911">
              <w:rPr>
                <w:lang w:val="nl-NL"/>
              </w:rPr>
              <w:t>StatusMeter</w:t>
            </w:r>
            <w:proofErr w:type="spellEnd"/>
            <w:r w:rsidRPr="00B87911">
              <w:rPr>
                <w:lang w:val="nl-NL"/>
              </w:rPr>
              <w:t xml:space="preserve"> </w:t>
            </w:r>
            <w:r w:rsidRPr="00B87911">
              <w:rPr>
                <w:lang w:val="nl-NL"/>
              </w:rPr>
              <w:t>Voeding</w:t>
            </w:r>
            <w:r w:rsidRPr="00B87911">
              <w:rPr>
                <w:lang w:val="nl-NL"/>
              </w:rPr>
              <w:t>: “</w:t>
            </w:r>
            <w:r>
              <w:rPr>
                <w:lang w:val="nl-NL"/>
              </w:rPr>
              <w:t>0</w:t>
            </w:r>
            <w:r w:rsidRPr="00B87911">
              <w:rPr>
                <w:lang w:val="nl-NL"/>
              </w:rPr>
              <w:t>”</w:t>
            </w:r>
          </w:p>
        </w:tc>
        <w:tc>
          <w:tcPr>
            <w:tcW w:w="2987" w:type="dxa"/>
          </w:tcPr>
          <w:p w14:paraId="0A7999EE" w14:textId="7DA8A597" w:rsidR="00B87911" w:rsidRPr="00B87911" w:rsidRDefault="00B87911" w:rsidP="00B87911">
            <w:pPr>
              <w:rPr>
                <w:lang w:val="nl-NL"/>
              </w:rPr>
            </w:pPr>
            <w:r>
              <w:rPr>
                <w:lang w:val="nl-NL"/>
              </w:rPr>
              <w:t>Huisdier overlijdt, actor kan huisdier begraven</w:t>
            </w:r>
          </w:p>
        </w:tc>
      </w:tr>
      <w:tr w:rsidR="00B87911" w14:paraId="13BABC01" w14:textId="77777777" w:rsidTr="00CC445E">
        <w:tc>
          <w:tcPr>
            <w:tcW w:w="1271" w:type="dxa"/>
          </w:tcPr>
          <w:p w14:paraId="500D1236" w14:textId="29F6227B" w:rsidR="00B87911" w:rsidRDefault="00B87911" w:rsidP="00B87911">
            <w:r>
              <w:t>TC-16</w:t>
            </w:r>
          </w:p>
        </w:tc>
        <w:tc>
          <w:tcPr>
            <w:tcW w:w="1276" w:type="dxa"/>
          </w:tcPr>
          <w:p w14:paraId="20808CD8" w14:textId="7EB0158E" w:rsidR="00B87911" w:rsidRDefault="00B87911" w:rsidP="00B87911">
            <w:r>
              <w:t>UC-08</w:t>
            </w:r>
          </w:p>
        </w:tc>
        <w:tc>
          <w:tcPr>
            <w:tcW w:w="3675" w:type="dxa"/>
          </w:tcPr>
          <w:p w14:paraId="2F25EDA5" w14:textId="1DBDD74F" w:rsidR="00B87911" w:rsidRPr="003E6C35" w:rsidRDefault="00B87911" w:rsidP="00B87911">
            <w:pPr>
              <w:rPr>
                <w:lang w:val="nl-NL"/>
              </w:rPr>
            </w:pPr>
            <w:r w:rsidRPr="003E6C35">
              <w:rPr>
                <w:lang w:val="nl-NL"/>
              </w:rPr>
              <w:t xml:space="preserve">Omschrijving: “Geld uitgeven aan </w:t>
            </w:r>
            <w:r>
              <w:rPr>
                <w:lang w:val="nl-NL"/>
              </w:rPr>
              <w:t>items</w:t>
            </w:r>
            <w:r w:rsidRPr="003E6C35">
              <w:rPr>
                <w:lang w:val="nl-NL"/>
              </w:rPr>
              <w:t>”</w:t>
            </w:r>
          </w:p>
          <w:p w14:paraId="5D1AA0CA" w14:textId="424ECEF7" w:rsidR="00B87911" w:rsidRDefault="00B87911" w:rsidP="00B87911">
            <w:pPr>
              <w:rPr>
                <w:lang w:val="nl-NL"/>
              </w:rPr>
            </w:pPr>
            <w:r>
              <w:rPr>
                <w:lang w:val="nl-NL"/>
              </w:rPr>
              <w:t>Gekozen item: “</w:t>
            </w:r>
            <w:r>
              <w:rPr>
                <w:lang w:val="nl-NL"/>
              </w:rPr>
              <w:t>Pet</w:t>
            </w:r>
            <w:r>
              <w:rPr>
                <w:lang w:val="nl-NL"/>
              </w:rPr>
              <w:t>”</w:t>
            </w:r>
          </w:p>
          <w:p w14:paraId="61975B05" w14:textId="39C60BC6" w:rsidR="00B87911" w:rsidRPr="00B87911" w:rsidRDefault="00B87911" w:rsidP="00B87911">
            <w:pPr>
              <w:rPr>
                <w:lang w:val="nl-NL"/>
              </w:rPr>
            </w:pPr>
            <w:r w:rsidRPr="00B87911">
              <w:rPr>
                <w:lang w:val="nl-NL"/>
              </w:rPr>
              <w:t>Item prijs: “</w:t>
            </w:r>
            <w:r>
              <w:rPr>
                <w:lang w:val="nl-NL"/>
              </w:rPr>
              <w:t>200</w:t>
            </w:r>
            <w:r w:rsidRPr="00B87911">
              <w:rPr>
                <w:lang w:val="nl-NL"/>
              </w:rPr>
              <w:t>”</w:t>
            </w:r>
          </w:p>
          <w:p w14:paraId="7EA7EB2B" w14:textId="1CC95818" w:rsidR="00B87911" w:rsidRDefault="00B87911" w:rsidP="00B87911">
            <w:r w:rsidRPr="003E6C35">
              <w:t>Geld in Actors account: “</w:t>
            </w:r>
            <w:r>
              <w:t>600</w:t>
            </w:r>
            <w:r w:rsidRPr="003E6C35">
              <w:t>”</w:t>
            </w:r>
          </w:p>
        </w:tc>
        <w:tc>
          <w:tcPr>
            <w:tcW w:w="2987" w:type="dxa"/>
          </w:tcPr>
          <w:p w14:paraId="0AF5D360" w14:textId="0BBD997C" w:rsidR="00B87911" w:rsidRPr="00B87911" w:rsidRDefault="00B87911" w:rsidP="00B87911">
            <w:pPr>
              <w:rPr>
                <w:lang w:val="nl-NL"/>
              </w:rPr>
            </w:pPr>
            <w:r w:rsidRPr="003E6C35">
              <w:rPr>
                <w:lang w:val="nl-NL"/>
              </w:rPr>
              <w:t xml:space="preserve">Actor krijgt </w:t>
            </w:r>
            <w:r>
              <w:rPr>
                <w:lang w:val="nl-NL"/>
              </w:rPr>
              <w:t>pet</w:t>
            </w:r>
            <w:r w:rsidRPr="003E6C35">
              <w:rPr>
                <w:lang w:val="nl-NL"/>
              </w:rPr>
              <w:t xml:space="preserve"> in z</w:t>
            </w:r>
            <w:r>
              <w:rPr>
                <w:lang w:val="nl-NL"/>
              </w:rPr>
              <w:t xml:space="preserve">ijn inventaris, zijn nieuwe geld in zijn account is </w:t>
            </w:r>
            <w:r>
              <w:rPr>
                <w:lang w:val="nl-NL"/>
              </w:rPr>
              <w:t>400</w:t>
            </w:r>
          </w:p>
        </w:tc>
      </w:tr>
      <w:tr w:rsidR="00B87911" w14:paraId="288FEEC6" w14:textId="77777777" w:rsidTr="00CC445E">
        <w:tc>
          <w:tcPr>
            <w:tcW w:w="1271" w:type="dxa"/>
          </w:tcPr>
          <w:p w14:paraId="7DCB39B1" w14:textId="3561D681" w:rsidR="00B87911" w:rsidRDefault="00B87911" w:rsidP="00B87911">
            <w:r>
              <w:t>TC-17</w:t>
            </w:r>
          </w:p>
        </w:tc>
        <w:tc>
          <w:tcPr>
            <w:tcW w:w="1276" w:type="dxa"/>
          </w:tcPr>
          <w:p w14:paraId="78713881" w14:textId="258E2F99" w:rsidR="00B87911" w:rsidRDefault="00B87911" w:rsidP="00B87911">
            <w:r>
              <w:t>UC-08</w:t>
            </w:r>
          </w:p>
        </w:tc>
        <w:tc>
          <w:tcPr>
            <w:tcW w:w="3675" w:type="dxa"/>
          </w:tcPr>
          <w:p w14:paraId="5AC4BF98" w14:textId="77777777" w:rsidR="00B87911" w:rsidRPr="003E6C35" w:rsidRDefault="00B87911" w:rsidP="00B87911">
            <w:pPr>
              <w:rPr>
                <w:lang w:val="nl-NL"/>
              </w:rPr>
            </w:pPr>
            <w:r w:rsidRPr="003E6C35">
              <w:rPr>
                <w:lang w:val="nl-NL"/>
              </w:rPr>
              <w:t xml:space="preserve">Omschrijving: “Geld uitgeven aan </w:t>
            </w:r>
            <w:r>
              <w:rPr>
                <w:lang w:val="nl-NL"/>
              </w:rPr>
              <w:t>items</w:t>
            </w:r>
            <w:r w:rsidRPr="003E6C35">
              <w:rPr>
                <w:lang w:val="nl-NL"/>
              </w:rPr>
              <w:t>”</w:t>
            </w:r>
          </w:p>
          <w:p w14:paraId="48F72134" w14:textId="77777777" w:rsidR="00B87911" w:rsidRDefault="00B87911" w:rsidP="00B87911">
            <w:pPr>
              <w:rPr>
                <w:lang w:val="nl-NL"/>
              </w:rPr>
            </w:pPr>
            <w:r>
              <w:rPr>
                <w:lang w:val="nl-NL"/>
              </w:rPr>
              <w:t>Gekozen item: “Pet”</w:t>
            </w:r>
          </w:p>
          <w:p w14:paraId="4BC1B2D0" w14:textId="77777777" w:rsidR="00B87911" w:rsidRPr="00B87911" w:rsidRDefault="00B87911" w:rsidP="00B87911">
            <w:pPr>
              <w:rPr>
                <w:lang w:val="nl-NL"/>
              </w:rPr>
            </w:pPr>
            <w:r w:rsidRPr="00B87911">
              <w:rPr>
                <w:lang w:val="nl-NL"/>
              </w:rPr>
              <w:t>Item prijs: “</w:t>
            </w:r>
            <w:r>
              <w:rPr>
                <w:lang w:val="nl-NL"/>
              </w:rPr>
              <w:t>200</w:t>
            </w:r>
            <w:r w:rsidRPr="00B87911">
              <w:rPr>
                <w:lang w:val="nl-NL"/>
              </w:rPr>
              <w:t>”</w:t>
            </w:r>
          </w:p>
          <w:p w14:paraId="2A919AC9" w14:textId="159199CC" w:rsidR="00B87911" w:rsidRDefault="00B87911" w:rsidP="00B87911">
            <w:r w:rsidRPr="003E6C35">
              <w:t>Geld in Actors account: “</w:t>
            </w:r>
            <w:r w:rsidRPr="00B87911">
              <w:rPr>
                <w:color w:val="FF0000"/>
              </w:rPr>
              <w:t>10</w:t>
            </w:r>
            <w:r w:rsidRPr="003E6C35">
              <w:t>”</w:t>
            </w:r>
          </w:p>
        </w:tc>
        <w:tc>
          <w:tcPr>
            <w:tcW w:w="2987" w:type="dxa"/>
          </w:tcPr>
          <w:p w14:paraId="2EEBD67B" w14:textId="4C8D3AD3" w:rsidR="00B87911" w:rsidRPr="00B87911" w:rsidRDefault="00B87911" w:rsidP="00B87911">
            <w:pPr>
              <w:rPr>
                <w:lang w:val="nl-NL"/>
              </w:rPr>
            </w:pPr>
            <w:r w:rsidRPr="003E6C35">
              <w:rPr>
                <w:lang w:val="nl-NL"/>
              </w:rPr>
              <w:t xml:space="preserve">Actor </w:t>
            </w:r>
            <w:r>
              <w:rPr>
                <w:lang w:val="nl-NL"/>
              </w:rPr>
              <w:t>krijgt foutmelding dat er te weinig geld op zijn account staat.</w:t>
            </w:r>
          </w:p>
        </w:tc>
      </w:tr>
      <w:tr w:rsidR="00B87911" w14:paraId="7DF26D96" w14:textId="77777777" w:rsidTr="00CC445E">
        <w:tc>
          <w:tcPr>
            <w:tcW w:w="1271" w:type="dxa"/>
          </w:tcPr>
          <w:p w14:paraId="34C7DD59" w14:textId="2FFCF497" w:rsidR="00B87911" w:rsidRDefault="00B87911" w:rsidP="00B87911">
            <w:r>
              <w:t>TC-18</w:t>
            </w:r>
          </w:p>
        </w:tc>
        <w:tc>
          <w:tcPr>
            <w:tcW w:w="1276" w:type="dxa"/>
          </w:tcPr>
          <w:p w14:paraId="72837ABE" w14:textId="717E11C4" w:rsidR="00B87911" w:rsidRDefault="00B87911" w:rsidP="00B87911">
            <w:r>
              <w:t>UC-09</w:t>
            </w:r>
          </w:p>
        </w:tc>
        <w:tc>
          <w:tcPr>
            <w:tcW w:w="3675" w:type="dxa"/>
          </w:tcPr>
          <w:p w14:paraId="035AF502" w14:textId="77777777" w:rsidR="00B87911" w:rsidRDefault="00B87911" w:rsidP="00B87911">
            <w:pPr>
              <w:rPr>
                <w:lang w:val="nl-NL"/>
              </w:rPr>
            </w:pPr>
            <w:r w:rsidRPr="003E6C35">
              <w:rPr>
                <w:lang w:val="nl-NL"/>
              </w:rPr>
              <w:t>Omschrijving</w:t>
            </w:r>
            <w:r>
              <w:rPr>
                <w:lang w:val="nl-NL"/>
              </w:rPr>
              <w:t>: “Activiteiten met huisdier doen”</w:t>
            </w:r>
          </w:p>
          <w:p w14:paraId="767EBFD1" w14:textId="77777777" w:rsidR="00B87911" w:rsidRDefault="00B87911" w:rsidP="00B87911">
            <w:pPr>
              <w:rPr>
                <w:lang w:val="nl-NL"/>
              </w:rPr>
            </w:pPr>
            <w:proofErr w:type="spellStart"/>
            <w:r>
              <w:rPr>
                <w:lang w:val="nl-NL"/>
              </w:rPr>
              <w:t>EnergieMeter</w:t>
            </w:r>
            <w:proofErr w:type="spellEnd"/>
            <w:r>
              <w:rPr>
                <w:lang w:val="nl-NL"/>
              </w:rPr>
              <w:t>: “100”</w:t>
            </w:r>
          </w:p>
          <w:p w14:paraId="3908BBF1" w14:textId="1A3E83DD" w:rsidR="00B87911" w:rsidRPr="00B87911" w:rsidRDefault="00B87911" w:rsidP="00B87911">
            <w:pPr>
              <w:rPr>
                <w:lang w:val="nl-NL"/>
              </w:rPr>
            </w:pPr>
            <w:proofErr w:type="spellStart"/>
            <w:r>
              <w:rPr>
                <w:lang w:val="nl-NL"/>
              </w:rPr>
              <w:t>ActiviteitKosten</w:t>
            </w:r>
            <w:proofErr w:type="spellEnd"/>
            <w:r>
              <w:rPr>
                <w:lang w:val="nl-NL"/>
              </w:rPr>
              <w:t>: “40”</w:t>
            </w:r>
          </w:p>
        </w:tc>
        <w:tc>
          <w:tcPr>
            <w:tcW w:w="2987" w:type="dxa"/>
          </w:tcPr>
          <w:p w14:paraId="1F1EDC34" w14:textId="7A884771" w:rsidR="00B87911" w:rsidRPr="00B87911" w:rsidRDefault="00B87911" w:rsidP="00B87911">
            <w:pPr>
              <w:rPr>
                <w:lang w:val="nl-NL"/>
              </w:rPr>
            </w:pPr>
            <w:r>
              <w:rPr>
                <w:lang w:val="nl-NL"/>
              </w:rPr>
              <w:t xml:space="preserve">Actor kan activiteit spelen, Huisdier nieuwe </w:t>
            </w:r>
            <w:proofErr w:type="spellStart"/>
            <w:r>
              <w:rPr>
                <w:lang w:val="nl-NL"/>
              </w:rPr>
              <w:t>energieMeter</w:t>
            </w:r>
            <w:proofErr w:type="spellEnd"/>
            <w:r>
              <w:rPr>
                <w:lang w:val="nl-NL"/>
              </w:rPr>
              <w:t xml:space="preserve"> is 60</w:t>
            </w:r>
          </w:p>
        </w:tc>
      </w:tr>
      <w:tr w:rsidR="00B87911" w14:paraId="53430335" w14:textId="77777777" w:rsidTr="00CC445E">
        <w:tc>
          <w:tcPr>
            <w:tcW w:w="1271" w:type="dxa"/>
          </w:tcPr>
          <w:p w14:paraId="58630442" w14:textId="7F72CCC7" w:rsidR="00B87911" w:rsidRDefault="00B87911" w:rsidP="00B87911">
            <w:r>
              <w:t>TC-19</w:t>
            </w:r>
          </w:p>
        </w:tc>
        <w:tc>
          <w:tcPr>
            <w:tcW w:w="1276" w:type="dxa"/>
          </w:tcPr>
          <w:p w14:paraId="69A7400D" w14:textId="72DBAB1A" w:rsidR="00B87911" w:rsidRDefault="00B87911" w:rsidP="00B87911">
            <w:r>
              <w:t>UC-09</w:t>
            </w:r>
          </w:p>
        </w:tc>
        <w:tc>
          <w:tcPr>
            <w:tcW w:w="3675" w:type="dxa"/>
          </w:tcPr>
          <w:p w14:paraId="703FF31D" w14:textId="77777777" w:rsidR="00B87911" w:rsidRDefault="00B87911" w:rsidP="00B87911">
            <w:pPr>
              <w:rPr>
                <w:lang w:val="nl-NL"/>
              </w:rPr>
            </w:pPr>
            <w:r w:rsidRPr="003E6C35">
              <w:rPr>
                <w:lang w:val="nl-NL"/>
              </w:rPr>
              <w:t>Omschrijving</w:t>
            </w:r>
            <w:r>
              <w:rPr>
                <w:lang w:val="nl-NL"/>
              </w:rPr>
              <w:t>: “Activiteiten met huisdier doen”</w:t>
            </w:r>
          </w:p>
          <w:p w14:paraId="605E8450" w14:textId="60C4C1F8" w:rsidR="00B87911" w:rsidRDefault="00B87911" w:rsidP="00B87911">
            <w:pPr>
              <w:rPr>
                <w:lang w:val="nl-NL"/>
              </w:rPr>
            </w:pPr>
            <w:proofErr w:type="spellStart"/>
            <w:r>
              <w:rPr>
                <w:lang w:val="nl-NL"/>
              </w:rPr>
              <w:t>EnergieMeter</w:t>
            </w:r>
            <w:proofErr w:type="spellEnd"/>
            <w:r>
              <w:rPr>
                <w:lang w:val="nl-NL"/>
              </w:rPr>
              <w:t>: “</w:t>
            </w:r>
            <w:r w:rsidRPr="00B87911">
              <w:rPr>
                <w:color w:val="FF0000"/>
                <w:lang w:val="nl-NL"/>
              </w:rPr>
              <w:t>10</w:t>
            </w:r>
            <w:r>
              <w:rPr>
                <w:lang w:val="nl-NL"/>
              </w:rPr>
              <w:t>”</w:t>
            </w:r>
          </w:p>
          <w:p w14:paraId="50511806" w14:textId="2506D6BE" w:rsidR="00B87911" w:rsidRDefault="00B87911" w:rsidP="00B87911">
            <w:proofErr w:type="spellStart"/>
            <w:r>
              <w:rPr>
                <w:lang w:val="nl-NL"/>
              </w:rPr>
              <w:t>ActiviteitKosten</w:t>
            </w:r>
            <w:proofErr w:type="spellEnd"/>
            <w:r>
              <w:rPr>
                <w:lang w:val="nl-NL"/>
              </w:rPr>
              <w:t>: “40”</w:t>
            </w:r>
          </w:p>
        </w:tc>
        <w:tc>
          <w:tcPr>
            <w:tcW w:w="2987" w:type="dxa"/>
          </w:tcPr>
          <w:p w14:paraId="52138E32" w14:textId="3C8F3E96" w:rsidR="00B87911" w:rsidRPr="00B87911" w:rsidRDefault="00B87911" w:rsidP="00B87911">
            <w:pPr>
              <w:rPr>
                <w:lang w:val="nl-NL"/>
              </w:rPr>
            </w:pPr>
            <w:r>
              <w:rPr>
                <w:lang w:val="nl-NL"/>
              </w:rPr>
              <w:t xml:space="preserve">Actor kan activiteit </w:t>
            </w:r>
            <w:r>
              <w:rPr>
                <w:lang w:val="nl-NL"/>
              </w:rPr>
              <w:t>niet spelen, Huisdier is te moe</w:t>
            </w:r>
          </w:p>
        </w:tc>
      </w:tr>
      <w:tr w:rsidR="00B87911" w14:paraId="27D4FE74" w14:textId="77777777" w:rsidTr="00CC445E">
        <w:tc>
          <w:tcPr>
            <w:tcW w:w="1271" w:type="dxa"/>
          </w:tcPr>
          <w:p w14:paraId="4CDEE96F" w14:textId="644894D8" w:rsidR="00B87911" w:rsidRDefault="00B87911" w:rsidP="00B87911">
            <w:r>
              <w:t>TC-20</w:t>
            </w:r>
          </w:p>
        </w:tc>
        <w:tc>
          <w:tcPr>
            <w:tcW w:w="1276" w:type="dxa"/>
          </w:tcPr>
          <w:p w14:paraId="1EAE37B8" w14:textId="21A57786" w:rsidR="00B87911" w:rsidRDefault="00B87911" w:rsidP="00B87911">
            <w:r>
              <w:t>UC-10</w:t>
            </w:r>
          </w:p>
        </w:tc>
        <w:tc>
          <w:tcPr>
            <w:tcW w:w="3675" w:type="dxa"/>
          </w:tcPr>
          <w:p w14:paraId="3EEBDE09" w14:textId="77777777" w:rsidR="00B87911" w:rsidRDefault="00B87911" w:rsidP="00B87911">
            <w:proofErr w:type="spellStart"/>
            <w:r>
              <w:t>Omschrijving</w:t>
            </w:r>
            <w:proofErr w:type="spellEnd"/>
            <w:r>
              <w:t>: “</w:t>
            </w:r>
            <w:proofErr w:type="spellStart"/>
            <w:r>
              <w:t>Huisdier</w:t>
            </w:r>
            <w:proofErr w:type="spellEnd"/>
            <w:r>
              <w:t xml:space="preserve"> </w:t>
            </w:r>
            <w:proofErr w:type="spellStart"/>
            <w:r>
              <w:t>kiezen</w:t>
            </w:r>
            <w:proofErr w:type="spellEnd"/>
            <w:r>
              <w:t>”</w:t>
            </w:r>
          </w:p>
          <w:p w14:paraId="760B8046" w14:textId="77777777" w:rsidR="008661F0" w:rsidRPr="008661F0" w:rsidRDefault="008661F0" w:rsidP="00B87911">
            <w:pPr>
              <w:rPr>
                <w:lang w:val="nl-NL"/>
              </w:rPr>
            </w:pPr>
            <w:r w:rsidRPr="008661F0">
              <w:rPr>
                <w:lang w:val="nl-NL"/>
              </w:rPr>
              <w:t>Gekozen Dier prijs: “500”</w:t>
            </w:r>
          </w:p>
          <w:p w14:paraId="4E4B106F" w14:textId="77777777" w:rsidR="008661F0" w:rsidRDefault="008661F0" w:rsidP="00B87911">
            <w:pPr>
              <w:rPr>
                <w:lang w:val="nl-NL"/>
              </w:rPr>
            </w:pPr>
            <w:r>
              <w:rPr>
                <w:lang w:val="nl-NL"/>
              </w:rPr>
              <w:t>Geld in actors account: “1000”</w:t>
            </w:r>
          </w:p>
          <w:p w14:paraId="1C9C5301" w14:textId="466A5226" w:rsidR="008661F0" w:rsidRPr="008661F0" w:rsidRDefault="008661F0" w:rsidP="00B87911">
            <w:pPr>
              <w:rPr>
                <w:lang w:val="nl-NL"/>
              </w:rPr>
            </w:pPr>
            <w:r>
              <w:rPr>
                <w:lang w:val="nl-NL"/>
              </w:rPr>
              <w:t>Huisdieren gekoppeld aan actors account: “0”</w:t>
            </w:r>
          </w:p>
        </w:tc>
        <w:tc>
          <w:tcPr>
            <w:tcW w:w="2987" w:type="dxa"/>
          </w:tcPr>
          <w:p w14:paraId="342919F1" w14:textId="6EFCC840" w:rsidR="00B87911" w:rsidRPr="008661F0" w:rsidRDefault="008661F0" w:rsidP="00B87911">
            <w:pPr>
              <w:rPr>
                <w:lang w:val="nl-NL"/>
              </w:rPr>
            </w:pPr>
            <w:r>
              <w:rPr>
                <w:lang w:val="nl-NL"/>
              </w:rPr>
              <w:t>Actor krijgt 1 huisdier gekoppeld aan zijn account, er is 500 van zijn account afgegaan</w:t>
            </w:r>
          </w:p>
        </w:tc>
      </w:tr>
      <w:tr w:rsidR="008661F0" w14:paraId="686300B9" w14:textId="77777777" w:rsidTr="00CC445E">
        <w:tc>
          <w:tcPr>
            <w:tcW w:w="1271" w:type="dxa"/>
          </w:tcPr>
          <w:p w14:paraId="3132820E" w14:textId="2F53379E" w:rsidR="008661F0" w:rsidRDefault="008661F0" w:rsidP="008661F0">
            <w:r>
              <w:t>TC-21</w:t>
            </w:r>
          </w:p>
        </w:tc>
        <w:tc>
          <w:tcPr>
            <w:tcW w:w="1276" w:type="dxa"/>
          </w:tcPr>
          <w:p w14:paraId="79B42BB9" w14:textId="708FF430" w:rsidR="008661F0" w:rsidRDefault="008661F0" w:rsidP="008661F0">
            <w:r>
              <w:t>UC-10</w:t>
            </w:r>
          </w:p>
        </w:tc>
        <w:tc>
          <w:tcPr>
            <w:tcW w:w="3675" w:type="dxa"/>
          </w:tcPr>
          <w:p w14:paraId="6FA6C10C" w14:textId="77777777" w:rsidR="008661F0" w:rsidRPr="008661F0" w:rsidRDefault="008661F0" w:rsidP="008661F0">
            <w:pPr>
              <w:rPr>
                <w:lang w:val="nl-NL"/>
              </w:rPr>
            </w:pPr>
            <w:r w:rsidRPr="008661F0">
              <w:rPr>
                <w:lang w:val="nl-NL"/>
              </w:rPr>
              <w:t>Omschrijving: “Huisdier kiezen”</w:t>
            </w:r>
          </w:p>
          <w:p w14:paraId="6B48D0FC" w14:textId="77777777" w:rsidR="008661F0" w:rsidRPr="008661F0" w:rsidRDefault="008661F0" w:rsidP="008661F0">
            <w:pPr>
              <w:rPr>
                <w:lang w:val="nl-NL"/>
              </w:rPr>
            </w:pPr>
            <w:r w:rsidRPr="008661F0">
              <w:rPr>
                <w:lang w:val="nl-NL"/>
              </w:rPr>
              <w:t>Gekozen Dier prijs: “500”</w:t>
            </w:r>
          </w:p>
          <w:p w14:paraId="6386357A" w14:textId="16643A81" w:rsidR="008661F0" w:rsidRDefault="008661F0" w:rsidP="008661F0">
            <w:pPr>
              <w:rPr>
                <w:lang w:val="nl-NL"/>
              </w:rPr>
            </w:pPr>
            <w:r>
              <w:rPr>
                <w:lang w:val="nl-NL"/>
              </w:rPr>
              <w:t>Geld in actors account: “</w:t>
            </w:r>
            <w:r w:rsidRPr="008661F0">
              <w:rPr>
                <w:color w:val="FF0000"/>
                <w:lang w:val="nl-NL"/>
              </w:rPr>
              <w:t>100</w:t>
            </w:r>
            <w:r>
              <w:rPr>
                <w:lang w:val="nl-NL"/>
              </w:rPr>
              <w:t>”</w:t>
            </w:r>
          </w:p>
          <w:p w14:paraId="0FFE53D8" w14:textId="2EBE72BF" w:rsidR="008661F0" w:rsidRPr="008661F0" w:rsidRDefault="008661F0" w:rsidP="008661F0">
            <w:pPr>
              <w:rPr>
                <w:lang w:val="nl-NL"/>
              </w:rPr>
            </w:pPr>
            <w:r>
              <w:rPr>
                <w:lang w:val="nl-NL"/>
              </w:rPr>
              <w:t>Huisdieren gekoppeld aan actors account: “0”</w:t>
            </w:r>
          </w:p>
        </w:tc>
        <w:tc>
          <w:tcPr>
            <w:tcW w:w="2987" w:type="dxa"/>
          </w:tcPr>
          <w:p w14:paraId="2AE32DDB" w14:textId="11C411CE" w:rsidR="008661F0" w:rsidRPr="008661F0" w:rsidRDefault="008661F0" w:rsidP="008661F0">
            <w:pPr>
              <w:rPr>
                <w:lang w:val="nl-NL"/>
              </w:rPr>
            </w:pPr>
            <w:r>
              <w:rPr>
                <w:lang w:val="nl-NL"/>
              </w:rPr>
              <w:t>Actor krijgt foutmelding dat hij te weinig geld in zijn account heeft</w:t>
            </w:r>
          </w:p>
        </w:tc>
      </w:tr>
      <w:tr w:rsidR="008661F0" w14:paraId="71D3D03D" w14:textId="77777777" w:rsidTr="00CC445E">
        <w:tc>
          <w:tcPr>
            <w:tcW w:w="1271" w:type="dxa"/>
          </w:tcPr>
          <w:p w14:paraId="574CAECE" w14:textId="69A472BA" w:rsidR="008661F0" w:rsidRDefault="008661F0" w:rsidP="008661F0">
            <w:r>
              <w:t>TC-22</w:t>
            </w:r>
          </w:p>
        </w:tc>
        <w:tc>
          <w:tcPr>
            <w:tcW w:w="1276" w:type="dxa"/>
          </w:tcPr>
          <w:p w14:paraId="33DAF5CB" w14:textId="5EC85407" w:rsidR="008661F0" w:rsidRDefault="008661F0" w:rsidP="008661F0">
            <w:r>
              <w:t>UC-10</w:t>
            </w:r>
          </w:p>
        </w:tc>
        <w:tc>
          <w:tcPr>
            <w:tcW w:w="3675" w:type="dxa"/>
          </w:tcPr>
          <w:p w14:paraId="35448F19" w14:textId="77777777" w:rsidR="008661F0" w:rsidRPr="008661F0" w:rsidRDefault="008661F0" w:rsidP="008661F0">
            <w:pPr>
              <w:rPr>
                <w:lang w:val="nl-NL"/>
              </w:rPr>
            </w:pPr>
            <w:r w:rsidRPr="008661F0">
              <w:rPr>
                <w:lang w:val="nl-NL"/>
              </w:rPr>
              <w:t>Omschrijving: “Huisdier kiezen”</w:t>
            </w:r>
          </w:p>
          <w:p w14:paraId="22328BD9" w14:textId="77777777" w:rsidR="008661F0" w:rsidRPr="008661F0" w:rsidRDefault="008661F0" w:rsidP="008661F0">
            <w:pPr>
              <w:rPr>
                <w:lang w:val="nl-NL"/>
              </w:rPr>
            </w:pPr>
            <w:r w:rsidRPr="008661F0">
              <w:rPr>
                <w:lang w:val="nl-NL"/>
              </w:rPr>
              <w:t>Gekozen Dier prijs: “500”</w:t>
            </w:r>
          </w:p>
          <w:p w14:paraId="082BCE8A" w14:textId="77777777" w:rsidR="008661F0" w:rsidRDefault="008661F0" w:rsidP="008661F0">
            <w:pPr>
              <w:rPr>
                <w:lang w:val="nl-NL"/>
              </w:rPr>
            </w:pPr>
            <w:r>
              <w:rPr>
                <w:lang w:val="nl-NL"/>
              </w:rPr>
              <w:t>Geld in actors account: “1000”</w:t>
            </w:r>
          </w:p>
          <w:p w14:paraId="7214483B" w14:textId="62EA8B95" w:rsidR="008661F0" w:rsidRPr="008661F0" w:rsidRDefault="008661F0" w:rsidP="008661F0">
            <w:pPr>
              <w:rPr>
                <w:lang w:val="nl-NL"/>
              </w:rPr>
            </w:pPr>
            <w:r>
              <w:rPr>
                <w:lang w:val="nl-NL"/>
              </w:rPr>
              <w:lastRenderedPageBreak/>
              <w:t>Huisdieren gekoppeld aan actors account: “</w:t>
            </w:r>
            <w:r w:rsidRPr="008661F0">
              <w:rPr>
                <w:color w:val="FF0000"/>
                <w:lang w:val="nl-NL"/>
              </w:rPr>
              <w:t>1</w:t>
            </w:r>
            <w:r>
              <w:rPr>
                <w:lang w:val="nl-NL"/>
              </w:rPr>
              <w:t>”</w:t>
            </w:r>
          </w:p>
        </w:tc>
        <w:tc>
          <w:tcPr>
            <w:tcW w:w="2987" w:type="dxa"/>
          </w:tcPr>
          <w:p w14:paraId="0F23F752" w14:textId="487B5E50" w:rsidR="008661F0" w:rsidRPr="008661F0" w:rsidRDefault="008661F0" w:rsidP="008661F0">
            <w:pPr>
              <w:rPr>
                <w:lang w:val="nl-NL"/>
              </w:rPr>
            </w:pPr>
            <w:r>
              <w:rPr>
                <w:lang w:val="nl-NL"/>
              </w:rPr>
              <w:lastRenderedPageBreak/>
              <w:t>Actor krijgt foutmelding dat hij al een huisdier in bezit heeft.</w:t>
            </w:r>
          </w:p>
        </w:tc>
      </w:tr>
      <w:tr w:rsidR="008661F0" w14:paraId="5AA0269E" w14:textId="77777777" w:rsidTr="00CC445E">
        <w:tc>
          <w:tcPr>
            <w:tcW w:w="1271" w:type="dxa"/>
          </w:tcPr>
          <w:p w14:paraId="27AED9D5" w14:textId="3B20FB44" w:rsidR="008661F0" w:rsidRDefault="008661F0" w:rsidP="008661F0">
            <w:r>
              <w:lastRenderedPageBreak/>
              <w:t>TC-23</w:t>
            </w:r>
          </w:p>
        </w:tc>
        <w:tc>
          <w:tcPr>
            <w:tcW w:w="1276" w:type="dxa"/>
          </w:tcPr>
          <w:p w14:paraId="79E78B74" w14:textId="3D9CB776" w:rsidR="008661F0" w:rsidRDefault="008661F0" w:rsidP="008661F0">
            <w:r>
              <w:t>UC-11</w:t>
            </w:r>
          </w:p>
        </w:tc>
        <w:tc>
          <w:tcPr>
            <w:tcW w:w="3675" w:type="dxa"/>
          </w:tcPr>
          <w:p w14:paraId="7C8C7428" w14:textId="77777777" w:rsidR="008661F0" w:rsidRPr="008661F0" w:rsidRDefault="008661F0" w:rsidP="008661F0">
            <w:pPr>
              <w:rPr>
                <w:lang w:val="nl-NL"/>
              </w:rPr>
            </w:pPr>
            <w:r w:rsidRPr="008661F0">
              <w:rPr>
                <w:lang w:val="nl-NL"/>
              </w:rPr>
              <w:t>Omschrijving: “Groeien huisdier”</w:t>
            </w:r>
          </w:p>
          <w:p w14:paraId="4FC953C7" w14:textId="77777777" w:rsidR="008661F0" w:rsidRPr="008661F0" w:rsidRDefault="008661F0" w:rsidP="008661F0">
            <w:pPr>
              <w:rPr>
                <w:lang w:val="nl-NL"/>
              </w:rPr>
            </w:pPr>
            <w:proofErr w:type="spellStart"/>
            <w:r w:rsidRPr="008661F0">
              <w:rPr>
                <w:lang w:val="nl-NL"/>
              </w:rPr>
              <w:t>VoedingsMeter</w:t>
            </w:r>
            <w:proofErr w:type="spellEnd"/>
            <w:r w:rsidRPr="008661F0">
              <w:rPr>
                <w:lang w:val="nl-NL"/>
              </w:rPr>
              <w:t>: “100”</w:t>
            </w:r>
          </w:p>
          <w:p w14:paraId="42DDE17E" w14:textId="1F186199" w:rsidR="008661F0" w:rsidRPr="008661F0" w:rsidRDefault="008661F0" w:rsidP="008661F0">
            <w:pPr>
              <w:rPr>
                <w:lang w:val="nl-NL"/>
              </w:rPr>
            </w:pPr>
            <w:proofErr w:type="spellStart"/>
            <w:r w:rsidRPr="008661F0">
              <w:rPr>
                <w:lang w:val="nl-NL"/>
              </w:rPr>
              <w:t>B</w:t>
            </w:r>
            <w:r>
              <w:rPr>
                <w:lang w:val="nl-NL"/>
              </w:rPr>
              <w:t>lijheidsMeter</w:t>
            </w:r>
            <w:proofErr w:type="spellEnd"/>
            <w:r>
              <w:rPr>
                <w:lang w:val="nl-NL"/>
              </w:rPr>
              <w:t>: “100”</w:t>
            </w:r>
          </w:p>
        </w:tc>
        <w:tc>
          <w:tcPr>
            <w:tcW w:w="2987" w:type="dxa"/>
          </w:tcPr>
          <w:p w14:paraId="55207E75" w14:textId="5CAFC360" w:rsidR="008661F0" w:rsidRPr="008661F0" w:rsidRDefault="008661F0" w:rsidP="008661F0">
            <w:pPr>
              <w:rPr>
                <w:lang w:val="nl-NL"/>
              </w:rPr>
            </w:pPr>
            <w:r>
              <w:rPr>
                <w:lang w:val="nl-NL"/>
              </w:rPr>
              <w:t>Huisdier blijft groeien tot level up.</w:t>
            </w:r>
          </w:p>
        </w:tc>
      </w:tr>
      <w:tr w:rsidR="008661F0" w14:paraId="0A27C7E5" w14:textId="77777777" w:rsidTr="00CC445E">
        <w:tc>
          <w:tcPr>
            <w:tcW w:w="1271" w:type="dxa"/>
          </w:tcPr>
          <w:p w14:paraId="0D68E0F4" w14:textId="67B84B5F" w:rsidR="008661F0" w:rsidRDefault="008661F0" w:rsidP="008661F0">
            <w:r>
              <w:t>TC-24</w:t>
            </w:r>
          </w:p>
        </w:tc>
        <w:tc>
          <w:tcPr>
            <w:tcW w:w="1276" w:type="dxa"/>
          </w:tcPr>
          <w:p w14:paraId="0B8AA6F8" w14:textId="37DB04EE" w:rsidR="008661F0" w:rsidRDefault="008661F0" w:rsidP="008661F0">
            <w:r>
              <w:t>UC-11</w:t>
            </w:r>
          </w:p>
        </w:tc>
        <w:tc>
          <w:tcPr>
            <w:tcW w:w="3675" w:type="dxa"/>
          </w:tcPr>
          <w:p w14:paraId="41678908" w14:textId="77777777" w:rsidR="008661F0" w:rsidRPr="008661F0" w:rsidRDefault="008661F0" w:rsidP="008661F0">
            <w:pPr>
              <w:rPr>
                <w:lang w:val="nl-NL"/>
              </w:rPr>
            </w:pPr>
            <w:r w:rsidRPr="008661F0">
              <w:rPr>
                <w:lang w:val="nl-NL"/>
              </w:rPr>
              <w:t>Omschrijving: “Groeien huisdier”</w:t>
            </w:r>
          </w:p>
          <w:p w14:paraId="3C00D365" w14:textId="77777777" w:rsidR="008661F0" w:rsidRPr="008661F0" w:rsidRDefault="008661F0" w:rsidP="008661F0">
            <w:pPr>
              <w:rPr>
                <w:lang w:val="nl-NL"/>
              </w:rPr>
            </w:pPr>
            <w:proofErr w:type="spellStart"/>
            <w:r w:rsidRPr="008661F0">
              <w:rPr>
                <w:lang w:val="nl-NL"/>
              </w:rPr>
              <w:t>VoedingsMeter</w:t>
            </w:r>
            <w:proofErr w:type="spellEnd"/>
            <w:r w:rsidRPr="008661F0">
              <w:rPr>
                <w:lang w:val="nl-NL"/>
              </w:rPr>
              <w:t>: “100”</w:t>
            </w:r>
          </w:p>
          <w:p w14:paraId="61341FA7" w14:textId="4BC226C5" w:rsidR="008661F0" w:rsidRPr="008661F0" w:rsidRDefault="008661F0" w:rsidP="008661F0">
            <w:pPr>
              <w:rPr>
                <w:lang w:val="nl-NL"/>
              </w:rPr>
            </w:pPr>
            <w:proofErr w:type="spellStart"/>
            <w:r w:rsidRPr="008661F0">
              <w:rPr>
                <w:lang w:val="nl-NL"/>
              </w:rPr>
              <w:t>B</w:t>
            </w:r>
            <w:r>
              <w:rPr>
                <w:lang w:val="nl-NL"/>
              </w:rPr>
              <w:t>lijheidsMeter</w:t>
            </w:r>
            <w:proofErr w:type="spellEnd"/>
            <w:r>
              <w:rPr>
                <w:lang w:val="nl-NL"/>
              </w:rPr>
              <w:t>: “</w:t>
            </w:r>
            <w:r w:rsidRPr="00486EE9">
              <w:rPr>
                <w:color w:val="FF0000"/>
                <w:lang w:val="nl-NL"/>
              </w:rPr>
              <w:t>10</w:t>
            </w:r>
            <w:r>
              <w:rPr>
                <w:lang w:val="nl-NL"/>
              </w:rPr>
              <w:t>”</w:t>
            </w:r>
          </w:p>
        </w:tc>
        <w:tc>
          <w:tcPr>
            <w:tcW w:w="2987" w:type="dxa"/>
          </w:tcPr>
          <w:p w14:paraId="27AF4647" w14:textId="1798D34C" w:rsidR="008661F0" w:rsidRPr="008661F0" w:rsidRDefault="008661F0" w:rsidP="008661F0">
            <w:pPr>
              <w:rPr>
                <w:lang w:val="nl-NL"/>
              </w:rPr>
            </w:pPr>
            <w:proofErr w:type="spellStart"/>
            <w:r>
              <w:rPr>
                <w:lang w:val="nl-NL"/>
              </w:rPr>
              <w:t>BlijheidsMeter</w:t>
            </w:r>
            <w:proofErr w:type="spellEnd"/>
            <w:r>
              <w:rPr>
                <w:lang w:val="nl-NL"/>
              </w:rPr>
              <w:t xml:space="preserve"> is te laag dus huisdier groeit niet</w:t>
            </w:r>
          </w:p>
        </w:tc>
      </w:tr>
      <w:tr w:rsidR="008661F0" w14:paraId="0C6D61F5" w14:textId="77777777" w:rsidTr="00CC445E">
        <w:tc>
          <w:tcPr>
            <w:tcW w:w="1271" w:type="dxa"/>
          </w:tcPr>
          <w:p w14:paraId="5B690426" w14:textId="2E688183" w:rsidR="008661F0" w:rsidRDefault="008661F0" w:rsidP="008661F0">
            <w:r>
              <w:t>TC-25</w:t>
            </w:r>
          </w:p>
        </w:tc>
        <w:tc>
          <w:tcPr>
            <w:tcW w:w="1276" w:type="dxa"/>
          </w:tcPr>
          <w:p w14:paraId="66D0F9B9" w14:textId="43557554" w:rsidR="008661F0" w:rsidRDefault="008661F0" w:rsidP="008661F0">
            <w:r>
              <w:t>UC-13</w:t>
            </w:r>
          </w:p>
        </w:tc>
        <w:tc>
          <w:tcPr>
            <w:tcW w:w="3675" w:type="dxa"/>
          </w:tcPr>
          <w:p w14:paraId="01D2FACE" w14:textId="77777777" w:rsidR="008661F0" w:rsidRDefault="008661F0" w:rsidP="008661F0">
            <w:pPr>
              <w:rPr>
                <w:lang w:val="nl-NL"/>
              </w:rPr>
            </w:pPr>
            <w:r w:rsidRPr="008661F0">
              <w:rPr>
                <w:lang w:val="nl-NL"/>
              </w:rPr>
              <w:t xml:space="preserve">Omschrijving: “Geld opwaarderen via </w:t>
            </w:r>
            <w:proofErr w:type="spellStart"/>
            <w:r w:rsidRPr="008661F0">
              <w:rPr>
                <w:lang w:val="nl-NL"/>
              </w:rPr>
              <w:t>paypal</w:t>
            </w:r>
            <w:proofErr w:type="spellEnd"/>
            <w:r w:rsidRPr="008661F0">
              <w:rPr>
                <w:lang w:val="nl-NL"/>
              </w:rPr>
              <w:t>”</w:t>
            </w:r>
          </w:p>
          <w:p w14:paraId="11D0F5B4" w14:textId="77777777" w:rsidR="008661F0" w:rsidRDefault="008661F0" w:rsidP="008661F0">
            <w:pPr>
              <w:rPr>
                <w:lang w:val="nl-NL"/>
              </w:rPr>
            </w:pPr>
            <w:r>
              <w:rPr>
                <w:lang w:val="nl-NL"/>
              </w:rPr>
              <w:t xml:space="preserve">Pakket gekozen: “1000 </w:t>
            </w:r>
            <w:proofErr w:type="spellStart"/>
            <w:r>
              <w:rPr>
                <w:lang w:val="nl-NL"/>
              </w:rPr>
              <w:t>coins</w:t>
            </w:r>
            <w:proofErr w:type="spellEnd"/>
            <w:r>
              <w:rPr>
                <w:lang w:val="nl-NL"/>
              </w:rPr>
              <w:t xml:space="preserve"> voor </w:t>
            </w:r>
            <w:r w:rsidR="00486EE9">
              <w:rPr>
                <w:lang w:val="nl-NL"/>
              </w:rPr>
              <w:t>€</w:t>
            </w:r>
            <w:r>
              <w:rPr>
                <w:lang w:val="nl-NL"/>
              </w:rPr>
              <w:t>5.99”</w:t>
            </w:r>
          </w:p>
          <w:p w14:paraId="7A0918D4" w14:textId="718C3E4F" w:rsidR="00486EE9" w:rsidRPr="008661F0" w:rsidRDefault="00486EE9" w:rsidP="008661F0">
            <w:pPr>
              <w:rPr>
                <w:lang w:val="nl-NL"/>
              </w:rPr>
            </w:pPr>
            <w:r>
              <w:rPr>
                <w:lang w:val="nl-NL"/>
              </w:rPr>
              <w:t>Transactie voltooid: “</w:t>
            </w:r>
            <w:proofErr w:type="spellStart"/>
            <w:r>
              <w:rPr>
                <w:lang w:val="nl-NL"/>
              </w:rPr>
              <w:t>true</w:t>
            </w:r>
            <w:proofErr w:type="spellEnd"/>
            <w:r>
              <w:rPr>
                <w:lang w:val="nl-NL"/>
              </w:rPr>
              <w:t>”</w:t>
            </w:r>
          </w:p>
        </w:tc>
        <w:tc>
          <w:tcPr>
            <w:tcW w:w="2987" w:type="dxa"/>
          </w:tcPr>
          <w:p w14:paraId="4A0A6910" w14:textId="5C5D270F" w:rsidR="008661F0" w:rsidRPr="008661F0" w:rsidRDefault="00486EE9" w:rsidP="008661F0">
            <w:pPr>
              <w:rPr>
                <w:lang w:val="nl-NL"/>
              </w:rPr>
            </w:pPr>
            <w:r>
              <w:rPr>
                <w:lang w:val="nl-NL"/>
              </w:rPr>
              <w:t xml:space="preserve">Actor krijgt 1000 </w:t>
            </w:r>
            <w:proofErr w:type="spellStart"/>
            <w:r>
              <w:rPr>
                <w:lang w:val="nl-NL"/>
              </w:rPr>
              <w:t>coins</w:t>
            </w:r>
            <w:proofErr w:type="spellEnd"/>
            <w:r>
              <w:rPr>
                <w:lang w:val="nl-NL"/>
              </w:rPr>
              <w:t xml:space="preserve"> op zijn account en er wordt €5.99 van zijn rekening afgeschreven</w:t>
            </w:r>
          </w:p>
        </w:tc>
      </w:tr>
      <w:tr w:rsidR="00486EE9" w14:paraId="42E3DA44" w14:textId="77777777" w:rsidTr="00CC445E">
        <w:tc>
          <w:tcPr>
            <w:tcW w:w="1271" w:type="dxa"/>
          </w:tcPr>
          <w:p w14:paraId="2D47FAAF" w14:textId="3DA84C7E" w:rsidR="00486EE9" w:rsidRPr="008661F0" w:rsidRDefault="00486EE9" w:rsidP="00486EE9">
            <w:pPr>
              <w:rPr>
                <w:lang w:val="nl-NL"/>
              </w:rPr>
            </w:pPr>
            <w:r>
              <w:t>TC-2</w:t>
            </w:r>
            <w:r>
              <w:t>6</w:t>
            </w:r>
          </w:p>
        </w:tc>
        <w:tc>
          <w:tcPr>
            <w:tcW w:w="1276" w:type="dxa"/>
          </w:tcPr>
          <w:p w14:paraId="3D68E6B0" w14:textId="41635A19" w:rsidR="00486EE9" w:rsidRPr="008661F0" w:rsidRDefault="00486EE9" w:rsidP="00486EE9">
            <w:pPr>
              <w:rPr>
                <w:lang w:val="nl-NL"/>
              </w:rPr>
            </w:pPr>
            <w:r>
              <w:t>UC-1</w:t>
            </w:r>
            <w:r>
              <w:t>3</w:t>
            </w:r>
          </w:p>
        </w:tc>
        <w:tc>
          <w:tcPr>
            <w:tcW w:w="3675" w:type="dxa"/>
          </w:tcPr>
          <w:p w14:paraId="3D5AE530" w14:textId="77777777" w:rsidR="00486EE9" w:rsidRDefault="00486EE9" w:rsidP="00486EE9">
            <w:pPr>
              <w:rPr>
                <w:lang w:val="nl-NL"/>
              </w:rPr>
            </w:pPr>
            <w:r w:rsidRPr="008661F0">
              <w:rPr>
                <w:lang w:val="nl-NL"/>
              </w:rPr>
              <w:t xml:space="preserve">Omschrijving: “Geld opwaarderen via </w:t>
            </w:r>
            <w:proofErr w:type="spellStart"/>
            <w:r w:rsidRPr="008661F0">
              <w:rPr>
                <w:lang w:val="nl-NL"/>
              </w:rPr>
              <w:t>paypal</w:t>
            </w:r>
            <w:proofErr w:type="spellEnd"/>
            <w:r w:rsidRPr="008661F0">
              <w:rPr>
                <w:lang w:val="nl-NL"/>
              </w:rPr>
              <w:t>”</w:t>
            </w:r>
          </w:p>
          <w:p w14:paraId="63173BC0" w14:textId="77777777" w:rsidR="00486EE9" w:rsidRDefault="00486EE9" w:rsidP="00486EE9">
            <w:pPr>
              <w:rPr>
                <w:lang w:val="nl-NL"/>
              </w:rPr>
            </w:pPr>
            <w:r>
              <w:rPr>
                <w:lang w:val="nl-NL"/>
              </w:rPr>
              <w:t xml:space="preserve">Pakket gekozen: “1000 </w:t>
            </w:r>
            <w:proofErr w:type="spellStart"/>
            <w:r>
              <w:rPr>
                <w:lang w:val="nl-NL"/>
              </w:rPr>
              <w:t>coins</w:t>
            </w:r>
            <w:proofErr w:type="spellEnd"/>
            <w:r>
              <w:rPr>
                <w:lang w:val="nl-NL"/>
              </w:rPr>
              <w:t xml:space="preserve"> voor €5.99”</w:t>
            </w:r>
          </w:p>
          <w:p w14:paraId="7C66C2FA" w14:textId="02C3E9CB" w:rsidR="00486EE9" w:rsidRPr="008661F0" w:rsidRDefault="00486EE9" w:rsidP="00486EE9">
            <w:pPr>
              <w:rPr>
                <w:lang w:val="nl-NL"/>
              </w:rPr>
            </w:pPr>
            <w:r>
              <w:rPr>
                <w:lang w:val="nl-NL"/>
              </w:rPr>
              <w:t>Transactie voltooid: “</w:t>
            </w:r>
            <w:proofErr w:type="spellStart"/>
            <w:r w:rsidRPr="00486EE9">
              <w:rPr>
                <w:color w:val="FF0000"/>
                <w:lang w:val="nl-NL"/>
              </w:rPr>
              <w:t>false</w:t>
            </w:r>
            <w:proofErr w:type="spellEnd"/>
            <w:r>
              <w:rPr>
                <w:lang w:val="nl-NL"/>
              </w:rPr>
              <w:t>”</w:t>
            </w:r>
          </w:p>
        </w:tc>
        <w:tc>
          <w:tcPr>
            <w:tcW w:w="2987" w:type="dxa"/>
          </w:tcPr>
          <w:p w14:paraId="0D52F73F" w14:textId="01AE21A4" w:rsidR="00486EE9" w:rsidRPr="008661F0" w:rsidRDefault="00486EE9" w:rsidP="00486EE9">
            <w:pPr>
              <w:rPr>
                <w:lang w:val="nl-NL"/>
              </w:rPr>
            </w:pPr>
            <w:r>
              <w:rPr>
                <w:lang w:val="nl-NL"/>
              </w:rPr>
              <w:t>Actor krijgt foutmelding dat transactie niet voltooid is</w:t>
            </w:r>
          </w:p>
        </w:tc>
      </w:tr>
      <w:tr w:rsidR="00486EE9" w14:paraId="14D9B59D" w14:textId="77777777" w:rsidTr="00CC445E">
        <w:tc>
          <w:tcPr>
            <w:tcW w:w="1271" w:type="dxa"/>
          </w:tcPr>
          <w:p w14:paraId="61AF06F4" w14:textId="6D023286" w:rsidR="00486EE9" w:rsidRDefault="00486EE9" w:rsidP="00486EE9">
            <w:r>
              <w:t>TC-27</w:t>
            </w:r>
          </w:p>
        </w:tc>
        <w:tc>
          <w:tcPr>
            <w:tcW w:w="1276" w:type="dxa"/>
          </w:tcPr>
          <w:p w14:paraId="12AAA256" w14:textId="4FE17CFF" w:rsidR="00486EE9" w:rsidRDefault="00486EE9" w:rsidP="00486EE9">
            <w:r>
              <w:t>UC-14</w:t>
            </w:r>
          </w:p>
        </w:tc>
        <w:tc>
          <w:tcPr>
            <w:tcW w:w="3675" w:type="dxa"/>
          </w:tcPr>
          <w:p w14:paraId="5BA46997" w14:textId="77777777" w:rsidR="00486EE9" w:rsidRDefault="00486EE9" w:rsidP="00486EE9">
            <w:pPr>
              <w:rPr>
                <w:lang w:val="nl-NL"/>
              </w:rPr>
            </w:pPr>
            <w:r w:rsidRPr="00486EE9">
              <w:rPr>
                <w:lang w:val="nl-NL"/>
              </w:rPr>
              <w:t>Omschrijving: “Huisdier een naam geven”</w:t>
            </w:r>
          </w:p>
          <w:p w14:paraId="04D105A0" w14:textId="77777777" w:rsidR="00486EE9" w:rsidRDefault="00486EE9" w:rsidP="00486EE9">
            <w:pPr>
              <w:rPr>
                <w:lang w:val="nl-NL"/>
              </w:rPr>
            </w:pPr>
            <w:r>
              <w:rPr>
                <w:lang w:val="nl-NL"/>
              </w:rPr>
              <w:t>Gekozen naam: “Willard de 14</w:t>
            </w:r>
            <w:r w:rsidRPr="00486EE9">
              <w:rPr>
                <w:vertAlign w:val="superscript"/>
                <w:lang w:val="nl-NL"/>
              </w:rPr>
              <w:t>e</w:t>
            </w:r>
            <w:r>
              <w:rPr>
                <w:lang w:val="nl-NL"/>
              </w:rPr>
              <w:t>”</w:t>
            </w:r>
          </w:p>
          <w:p w14:paraId="37227763" w14:textId="5C38D5E4" w:rsidR="00486EE9" w:rsidRPr="00486EE9" w:rsidRDefault="00486EE9" w:rsidP="00486EE9">
            <w:pPr>
              <w:rPr>
                <w:lang w:val="nl-NL"/>
              </w:rPr>
            </w:pPr>
            <w:r>
              <w:rPr>
                <w:lang w:val="nl-NL"/>
              </w:rPr>
              <w:t>Huisdier dood: “</w:t>
            </w:r>
            <w:proofErr w:type="spellStart"/>
            <w:r>
              <w:rPr>
                <w:lang w:val="nl-NL"/>
              </w:rPr>
              <w:t>false</w:t>
            </w:r>
            <w:proofErr w:type="spellEnd"/>
            <w:r>
              <w:rPr>
                <w:lang w:val="nl-NL"/>
              </w:rPr>
              <w:t>”</w:t>
            </w:r>
          </w:p>
        </w:tc>
        <w:tc>
          <w:tcPr>
            <w:tcW w:w="2987" w:type="dxa"/>
          </w:tcPr>
          <w:p w14:paraId="404AE902" w14:textId="160B9EBB" w:rsidR="00486EE9" w:rsidRPr="00486EE9" w:rsidRDefault="00486EE9" w:rsidP="00486EE9">
            <w:pPr>
              <w:rPr>
                <w:lang w:val="nl-NL"/>
              </w:rPr>
            </w:pPr>
            <w:r>
              <w:rPr>
                <w:lang w:val="nl-NL"/>
              </w:rPr>
              <w:t>Naam wordt gekoppeld aan huisdier</w:t>
            </w:r>
          </w:p>
        </w:tc>
      </w:tr>
      <w:tr w:rsidR="00486EE9" w14:paraId="269CDC46" w14:textId="77777777" w:rsidTr="00CC445E">
        <w:tc>
          <w:tcPr>
            <w:tcW w:w="1271" w:type="dxa"/>
          </w:tcPr>
          <w:p w14:paraId="3436FCEA" w14:textId="731AD92B" w:rsidR="00486EE9" w:rsidRDefault="00486EE9" w:rsidP="00486EE9">
            <w:r>
              <w:t>TC-2</w:t>
            </w:r>
            <w:r>
              <w:t>8</w:t>
            </w:r>
          </w:p>
        </w:tc>
        <w:tc>
          <w:tcPr>
            <w:tcW w:w="1276" w:type="dxa"/>
          </w:tcPr>
          <w:p w14:paraId="3C91677D" w14:textId="77C6772C" w:rsidR="00486EE9" w:rsidRDefault="00486EE9" w:rsidP="00486EE9">
            <w:r>
              <w:t>UC-14</w:t>
            </w:r>
          </w:p>
        </w:tc>
        <w:tc>
          <w:tcPr>
            <w:tcW w:w="3675" w:type="dxa"/>
          </w:tcPr>
          <w:p w14:paraId="13D6BE96" w14:textId="77777777" w:rsidR="00486EE9" w:rsidRDefault="00486EE9" w:rsidP="00486EE9">
            <w:pPr>
              <w:rPr>
                <w:lang w:val="nl-NL"/>
              </w:rPr>
            </w:pPr>
            <w:r w:rsidRPr="00486EE9">
              <w:rPr>
                <w:lang w:val="nl-NL"/>
              </w:rPr>
              <w:t>Omschrijving: “Huisdier een naam geven”</w:t>
            </w:r>
          </w:p>
          <w:p w14:paraId="305A2DAD" w14:textId="77777777" w:rsidR="00486EE9" w:rsidRDefault="00486EE9" w:rsidP="00486EE9">
            <w:pPr>
              <w:rPr>
                <w:lang w:val="nl-NL"/>
              </w:rPr>
            </w:pPr>
            <w:r>
              <w:rPr>
                <w:lang w:val="nl-NL"/>
              </w:rPr>
              <w:t>Gekozen naam: “Willard de 14</w:t>
            </w:r>
            <w:r w:rsidRPr="00486EE9">
              <w:rPr>
                <w:vertAlign w:val="superscript"/>
                <w:lang w:val="nl-NL"/>
              </w:rPr>
              <w:t>e</w:t>
            </w:r>
            <w:r>
              <w:rPr>
                <w:lang w:val="nl-NL"/>
              </w:rPr>
              <w:t>”</w:t>
            </w:r>
          </w:p>
          <w:p w14:paraId="313BEF04" w14:textId="1C41B5C4" w:rsidR="00486EE9" w:rsidRPr="00486EE9" w:rsidRDefault="00486EE9" w:rsidP="00486EE9">
            <w:r>
              <w:rPr>
                <w:lang w:val="nl-NL"/>
              </w:rPr>
              <w:t>Huisdier dood: “</w:t>
            </w:r>
            <w:proofErr w:type="spellStart"/>
            <w:r w:rsidRPr="00486EE9">
              <w:rPr>
                <w:color w:val="FF0000"/>
                <w:lang w:val="nl-NL"/>
              </w:rPr>
              <w:t>true</w:t>
            </w:r>
            <w:proofErr w:type="spellEnd"/>
            <w:r>
              <w:rPr>
                <w:lang w:val="nl-NL"/>
              </w:rPr>
              <w:t>”</w:t>
            </w:r>
          </w:p>
        </w:tc>
        <w:tc>
          <w:tcPr>
            <w:tcW w:w="2987" w:type="dxa"/>
          </w:tcPr>
          <w:p w14:paraId="634D46AA" w14:textId="140A165A" w:rsidR="00486EE9" w:rsidRPr="00486EE9" w:rsidRDefault="00486EE9" w:rsidP="00486EE9">
            <w:pPr>
              <w:rPr>
                <w:lang w:val="nl-NL"/>
              </w:rPr>
            </w:pPr>
            <w:r>
              <w:rPr>
                <w:lang w:val="nl-NL"/>
              </w:rPr>
              <w:t>Actor krijgt foutmelding dat huisdier dood is en niet hernoemt kan worden</w:t>
            </w:r>
          </w:p>
        </w:tc>
      </w:tr>
      <w:tr w:rsidR="00486EE9" w14:paraId="507E98BE" w14:textId="77777777" w:rsidTr="00CC445E">
        <w:tc>
          <w:tcPr>
            <w:tcW w:w="1271" w:type="dxa"/>
          </w:tcPr>
          <w:p w14:paraId="2F74EF36" w14:textId="3E00A29F" w:rsidR="00486EE9" w:rsidRDefault="00486EE9" w:rsidP="00486EE9">
            <w:r>
              <w:t>TC-2</w:t>
            </w:r>
            <w:r>
              <w:t>9</w:t>
            </w:r>
          </w:p>
        </w:tc>
        <w:tc>
          <w:tcPr>
            <w:tcW w:w="1276" w:type="dxa"/>
          </w:tcPr>
          <w:p w14:paraId="3409C402" w14:textId="5D3DAF1B" w:rsidR="00486EE9" w:rsidRDefault="00486EE9" w:rsidP="00486EE9">
            <w:r>
              <w:t>UC-14</w:t>
            </w:r>
          </w:p>
        </w:tc>
        <w:tc>
          <w:tcPr>
            <w:tcW w:w="3675" w:type="dxa"/>
          </w:tcPr>
          <w:p w14:paraId="227384B7" w14:textId="77777777" w:rsidR="00486EE9" w:rsidRDefault="00486EE9" w:rsidP="00486EE9">
            <w:pPr>
              <w:rPr>
                <w:lang w:val="nl-NL"/>
              </w:rPr>
            </w:pPr>
            <w:r w:rsidRPr="00486EE9">
              <w:rPr>
                <w:lang w:val="nl-NL"/>
              </w:rPr>
              <w:t>Omschrijving: “Huisdier een naam geven”</w:t>
            </w:r>
          </w:p>
          <w:p w14:paraId="44B71528" w14:textId="5A29A254" w:rsidR="00486EE9" w:rsidRDefault="00486EE9" w:rsidP="00486EE9">
            <w:pPr>
              <w:rPr>
                <w:lang w:val="nl-NL"/>
              </w:rPr>
            </w:pPr>
            <w:r>
              <w:rPr>
                <w:lang w:val="nl-NL"/>
              </w:rPr>
              <w:t>Gekozen naam: “</w:t>
            </w:r>
            <w:r w:rsidRPr="00486EE9">
              <w:rPr>
                <w:highlight w:val="yellow"/>
                <w:lang w:val="nl-NL"/>
              </w:rPr>
              <w:t>scheldwoord</w:t>
            </w:r>
            <w:r>
              <w:rPr>
                <w:lang w:val="nl-NL"/>
              </w:rPr>
              <w:t>”</w:t>
            </w:r>
          </w:p>
          <w:p w14:paraId="75B14EF3" w14:textId="3EB36D9B" w:rsidR="00486EE9" w:rsidRPr="00486EE9" w:rsidRDefault="00486EE9" w:rsidP="00486EE9">
            <w:r>
              <w:rPr>
                <w:lang w:val="nl-NL"/>
              </w:rPr>
              <w:t>Huisdier dood: “</w:t>
            </w:r>
            <w:proofErr w:type="spellStart"/>
            <w:r>
              <w:rPr>
                <w:lang w:val="nl-NL"/>
              </w:rPr>
              <w:t>false</w:t>
            </w:r>
            <w:proofErr w:type="spellEnd"/>
            <w:r>
              <w:rPr>
                <w:lang w:val="nl-NL"/>
              </w:rPr>
              <w:t>”</w:t>
            </w:r>
          </w:p>
        </w:tc>
        <w:tc>
          <w:tcPr>
            <w:tcW w:w="2987" w:type="dxa"/>
          </w:tcPr>
          <w:p w14:paraId="2E2EB265" w14:textId="4739D54C" w:rsidR="00486EE9" w:rsidRPr="00486EE9" w:rsidRDefault="00486EE9" w:rsidP="00486EE9">
            <w:pPr>
              <w:rPr>
                <w:lang w:val="nl-NL"/>
              </w:rPr>
            </w:pPr>
            <w:r>
              <w:rPr>
                <w:lang w:val="nl-NL"/>
              </w:rPr>
              <w:t>Actor krijgt foutmelding dat scheldwoorden niet toegestaan zijn als naam.</w:t>
            </w:r>
          </w:p>
        </w:tc>
      </w:tr>
      <w:tr w:rsidR="00486EE9" w14:paraId="6EBC17D4" w14:textId="77777777" w:rsidTr="00CC445E">
        <w:tc>
          <w:tcPr>
            <w:tcW w:w="1271" w:type="dxa"/>
          </w:tcPr>
          <w:p w14:paraId="667D3424" w14:textId="3094B74A" w:rsidR="00486EE9" w:rsidRDefault="00486EE9" w:rsidP="00486EE9">
            <w:r>
              <w:t>TC-</w:t>
            </w:r>
            <w:r>
              <w:t>30</w:t>
            </w:r>
          </w:p>
        </w:tc>
        <w:tc>
          <w:tcPr>
            <w:tcW w:w="1276" w:type="dxa"/>
          </w:tcPr>
          <w:p w14:paraId="6C462B02" w14:textId="71EC5DFB" w:rsidR="00486EE9" w:rsidRDefault="00486EE9" w:rsidP="00486EE9">
            <w:r>
              <w:t>UC-14</w:t>
            </w:r>
          </w:p>
        </w:tc>
        <w:tc>
          <w:tcPr>
            <w:tcW w:w="3675" w:type="dxa"/>
          </w:tcPr>
          <w:p w14:paraId="13DE4964" w14:textId="77777777" w:rsidR="00486EE9" w:rsidRDefault="00486EE9" w:rsidP="00486EE9">
            <w:pPr>
              <w:rPr>
                <w:lang w:val="nl-NL"/>
              </w:rPr>
            </w:pPr>
            <w:r w:rsidRPr="00486EE9">
              <w:rPr>
                <w:lang w:val="nl-NL"/>
              </w:rPr>
              <w:t>Omschrijving: “Huisdier een naam geven”</w:t>
            </w:r>
          </w:p>
          <w:p w14:paraId="51B247AF" w14:textId="1969FD2C" w:rsidR="00486EE9" w:rsidRDefault="00486EE9" w:rsidP="00486EE9">
            <w:pPr>
              <w:rPr>
                <w:lang w:val="nl-NL"/>
              </w:rPr>
            </w:pPr>
            <w:r>
              <w:rPr>
                <w:lang w:val="nl-NL"/>
              </w:rPr>
              <w:t>Gekozen naam: “</w:t>
            </w:r>
            <w:r w:rsidRPr="00486EE9">
              <w:rPr>
                <w:highlight w:val="yellow"/>
                <w:lang w:val="nl-NL"/>
              </w:rPr>
              <w:t>ditiseennaamvanmeerdan24karakters</w:t>
            </w:r>
            <w:r>
              <w:rPr>
                <w:lang w:val="nl-NL"/>
              </w:rPr>
              <w:t>”</w:t>
            </w:r>
          </w:p>
          <w:p w14:paraId="5AECD513" w14:textId="3F74F3EB" w:rsidR="00486EE9" w:rsidRPr="00486EE9" w:rsidRDefault="00486EE9" w:rsidP="00486EE9">
            <w:r>
              <w:rPr>
                <w:lang w:val="nl-NL"/>
              </w:rPr>
              <w:t>Huisdier dood: “</w:t>
            </w:r>
            <w:proofErr w:type="spellStart"/>
            <w:r>
              <w:rPr>
                <w:lang w:val="nl-NL"/>
              </w:rPr>
              <w:t>false</w:t>
            </w:r>
            <w:proofErr w:type="spellEnd"/>
            <w:r>
              <w:rPr>
                <w:lang w:val="nl-NL"/>
              </w:rPr>
              <w:t>”</w:t>
            </w:r>
          </w:p>
        </w:tc>
        <w:tc>
          <w:tcPr>
            <w:tcW w:w="2987" w:type="dxa"/>
          </w:tcPr>
          <w:p w14:paraId="4AB722BA" w14:textId="321691C5" w:rsidR="00486EE9" w:rsidRPr="00486EE9" w:rsidRDefault="00486EE9" w:rsidP="00486EE9">
            <w:pPr>
              <w:rPr>
                <w:lang w:val="nl-NL"/>
              </w:rPr>
            </w:pPr>
            <w:r>
              <w:rPr>
                <w:lang w:val="nl-NL"/>
              </w:rPr>
              <w:t>Actor krijgt foutmelding dat gekozen naam meer dan 24 karakters heeft</w:t>
            </w:r>
          </w:p>
        </w:tc>
      </w:tr>
    </w:tbl>
    <w:p w14:paraId="509685EF" w14:textId="2A78E9D3" w:rsidR="00486EE9" w:rsidRDefault="00486EE9" w:rsidP="00CC0EBE"/>
    <w:p w14:paraId="7BAF1865" w14:textId="77777777" w:rsidR="00486EE9" w:rsidRDefault="00486EE9">
      <w:r>
        <w:br w:type="page"/>
      </w:r>
    </w:p>
    <w:p w14:paraId="6E6B6E71" w14:textId="0188D3E1" w:rsidR="008F7DDF" w:rsidRDefault="00486EE9" w:rsidP="00486EE9">
      <w:pPr>
        <w:pStyle w:val="Kop2"/>
      </w:pPr>
      <w:r>
        <w:lastRenderedPageBreak/>
        <w:t>Test Matrix</w:t>
      </w:r>
    </w:p>
    <w:p w14:paraId="7856BCDF" w14:textId="4597D0E1" w:rsidR="00FF4E31" w:rsidRDefault="00FF4E31" w:rsidP="00FF4E31">
      <w:r>
        <w:fldChar w:fldCharType="begin"/>
      </w:r>
      <w:r>
        <w:instrText xml:space="preserve"> LINK Excel.Sheet.12 "Map1" "Blad1!R1K1:R31K15" \a \f 5 \h  \* MERGEFORMAT </w:instrText>
      </w:r>
      <w:r>
        <w:fldChar w:fldCharType="separate"/>
      </w:r>
    </w:p>
    <w:tbl>
      <w:tblPr>
        <w:tblStyle w:val="Tabelraster"/>
        <w:tblW w:w="10022" w:type="dxa"/>
        <w:tblInd w:w="-862" w:type="dxa"/>
        <w:tblLook w:val="04A0" w:firstRow="1" w:lastRow="0" w:firstColumn="1" w:lastColumn="0" w:noHBand="0" w:noVBand="1"/>
      </w:tblPr>
      <w:tblGrid>
        <w:gridCol w:w="960"/>
        <w:gridCol w:w="620"/>
        <w:gridCol w:w="680"/>
        <w:gridCol w:w="640"/>
        <w:gridCol w:w="680"/>
        <w:gridCol w:w="660"/>
        <w:gridCol w:w="640"/>
        <w:gridCol w:w="680"/>
        <w:gridCol w:w="620"/>
        <w:gridCol w:w="680"/>
        <w:gridCol w:w="640"/>
        <w:gridCol w:w="602"/>
        <w:gridCol w:w="640"/>
        <w:gridCol w:w="640"/>
        <w:gridCol w:w="640"/>
      </w:tblGrid>
      <w:tr w:rsidR="00FF4E31" w:rsidRPr="00FF4E31" w14:paraId="28922FC3" w14:textId="77777777" w:rsidTr="00FF4E31">
        <w:trPr>
          <w:trHeight w:val="576"/>
        </w:trPr>
        <w:tc>
          <w:tcPr>
            <w:tcW w:w="960" w:type="dxa"/>
            <w:noWrap/>
            <w:hideMark/>
          </w:tcPr>
          <w:p w14:paraId="2AC3E900" w14:textId="6C0AE096" w:rsidR="00FF4E31" w:rsidRPr="00FF4E31" w:rsidRDefault="00FF4E31"/>
        </w:tc>
        <w:tc>
          <w:tcPr>
            <w:tcW w:w="620" w:type="dxa"/>
            <w:noWrap/>
            <w:hideMark/>
          </w:tcPr>
          <w:p w14:paraId="38CE7506" w14:textId="77777777" w:rsidR="00FF4E31" w:rsidRPr="00FF4E31" w:rsidRDefault="00FF4E31">
            <w:r w:rsidRPr="00FF4E31">
              <w:t>UC-01</w:t>
            </w:r>
          </w:p>
        </w:tc>
        <w:tc>
          <w:tcPr>
            <w:tcW w:w="680" w:type="dxa"/>
            <w:noWrap/>
            <w:hideMark/>
          </w:tcPr>
          <w:p w14:paraId="636C40B8" w14:textId="77777777" w:rsidR="00FF4E31" w:rsidRPr="00FF4E31" w:rsidRDefault="00FF4E31">
            <w:r w:rsidRPr="00FF4E31">
              <w:t>UC-02</w:t>
            </w:r>
          </w:p>
        </w:tc>
        <w:tc>
          <w:tcPr>
            <w:tcW w:w="640" w:type="dxa"/>
            <w:noWrap/>
            <w:hideMark/>
          </w:tcPr>
          <w:p w14:paraId="4AFBAF01" w14:textId="77777777" w:rsidR="00FF4E31" w:rsidRPr="00FF4E31" w:rsidRDefault="00FF4E31">
            <w:r w:rsidRPr="00FF4E31">
              <w:t>UC-03</w:t>
            </w:r>
          </w:p>
        </w:tc>
        <w:tc>
          <w:tcPr>
            <w:tcW w:w="680" w:type="dxa"/>
            <w:noWrap/>
            <w:hideMark/>
          </w:tcPr>
          <w:p w14:paraId="3475A33D" w14:textId="77777777" w:rsidR="00FF4E31" w:rsidRPr="00FF4E31" w:rsidRDefault="00FF4E31">
            <w:r w:rsidRPr="00FF4E31">
              <w:t>UC-04</w:t>
            </w:r>
          </w:p>
        </w:tc>
        <w:tc>
          <w:tcPr>
            <w:tcW w:w="660" w:type="dxa"/>
            <w:noWrap/>
            <w:hideMark/>
          </w:tcPr>
          <w:p w14:paraId="200427E4" w14:textId="77777777" w:rsidR="00FF4E31" w:rsidRPr="00FF4E31" w:rsidRDefault="00FF4E31">
            <w:r w:rsidRPr="00FF4E31">
              <w:t>UC-05</w:t>
            </w:r>
          </w:p>
        </w:tc>
        <w:tc>
          <w:tcPr>
            <w:tcW w:w="640" w:type="dxa"/>
            <w:noWrap/>
            <w:hideMark/>
          </w:tcPr>
          <w:p w14:paraId="5A7B094D" w14:textId="77777777" w:rsidR="00FF4E31" w:rsidRPr="00FF4E31" w:rsidRDefault="00FF4E31">
            <w:r w:rsidRPr="00FF4E31">
              <w:t>UC-06</w:t>
            </w:r>
          </w:p>
        </w:tc>
        <w:tc>
          <w:tcPr>
            <w:tcW w:w="680" w:type="dxa"/>
            <w:noWrap/>
            <w:hideMark/>
          </w:tcPr>
          <w:p w14:paraId="3D20C702" w14:textId="77777777" w:rsidR="00FF4E31" w:rsidRPr="00FF4E31" w:rsidRDefault="00FF4E31">
            <w:r w:rsidRPr="00FF4E31">
              <w:t>UC-07</w:t>
            </w:r>
          </w:p>
        </w:tc>
        <w:tc>
          <w:tcPr>
            <w:tcW w:w="620" w:type="dxa"/>
            <w:noWrap/>
            <w:hideMark/>
          </w:tcPr>
          <w:p w14:paraId="2D7F711E" w14:textId="77777777" w:rsidR="00FF4E31" w:rsidRPr="00FF4E31" w:rsidRDefault="00FF4E31">
            <w:r w:rsidRPr="00FF4E31">
              <w:t>UC-08</w:t>
            </w:r>
          </w:p>
        </w:tc>
        <w:tc>
          <w:tcPr>
            <w:tcW w:w="680" w:type="dxa"/>
            <w:noWrap/>
            <w:hideMark/>
          </w:tcPr>
          <w:p w14:paraId="0D235A21" w14:textId="77777777" w:rsidR="00FF4E31" w:rsidRPr="00FF4E31" w:rsidRDefault="00FF4E31">
            <w:r w:rsidRPr="00FF4E31">
              <w:t>UC-09</w:t>
            </w:r>
          </w:p>
        </w:tc>
        <w:tc>
          <w:tcPr>
            <w:tcW w:w="640" w:type="dxa"/>
            <w:noWrap/>
            <w:hideMark/>
          </w:tcPr>
          <w:p w14:paraId="20454961" w14:textId="77777777" w:rsidR="00FF4E31" w:rsidRPr="00FF4E31" w:rsidRDefault="00FF4E31">
            <w:r w:rsidRPr="00FF4E31">
              <w:t>UC-10</w:t>
            </w:r>
          </w:p>
        </w:tc>
        <w:tc>
          <w:tcPr>
            <w:tcW w:w="602" w:type="dxa"/>
            <w:noWrap/>
            <w:hideMark/>
          </w:tcPr>
          <w:p w14:paraId="1D1CDA38" w14:textId="77777777" w:rsidR="00FF4E31" w:rsidRPr="00FF4E31" w:rsidRDefault="00FF4E31">
            <w:r w:rsidRPr="00FF4E31">
              <w:t>UC-11</w:t>
            </w:r>
          </w:p>
        </w:tc>
        <w:tc>
          <w:tcPr>
            <w:tcW w:w="640" w:type="dxa"/>
            <w:noWrap/>
            <w:hideMark/>
          </w:tcPr>
          <w:p w14:paraId="76EC50DC" w14:textId="77777777" w:rsidR="00FF4E31" w:rsidRPr="00FF4E31" w:rsidRDefault="00FF4E31">
            <w:r w:rsidRPr="00FF4E31">
              <w:t>UC-12</w:t>
            </w:r>
          </w:p>
        </w:tc>
        <w:tc>
          <w:tcPr>
            <w:tcW w:w="640" w:type="dxa"/>
            <w:noWrap/>
            <w:hideMark/>
          </w:tcPr>
          <w:p w14:paraId="62E702CD" w14:textId="77777777" w:rsidR="00FF4E31" w:rsidRPr="00FF4E31" w:rsidRDefault="00FF4E31">
            <w:r w:rsidRPr="00FF4E31">
              <w:t>UC-13</w:t>
            </w:r>
          </w:p>
        </w:tc>
        <w:tc>
          <w:tcPr>
            <w:tcW w:w="640" w:type="dxa"/>
            <w:noWrap/>
            <w:hideMark/>
          </w:tcPr>
          <w:p w14:paraId="53636E7A" w14:textId="77777777" w:rsidR="00FF4E31" w:rsidRPr="00FF4E31" w:rsidRDefault="00FF4E31">
            <w:r w:rsidRPr="00FF4E31">
              <w:t>UC-14</w:t>
            </w:r>
          </w:p>
        </w:tc>
      </w:tr>
      <w:tr w:rsidR="00FF4E31" w:rsidRPr="00FF4E31" w14:paraId="43B72019" w14:textId="77777777" w:rsidTr="00FF4E31">
        <w:trPr>
          <w:trHeight w:val="288"/>
        </w:trPr>
        <w:tc>
          <w:tcPr>
            <w:tcW w:w="960" w:type="dxa"/>
            <w:noWrap/>
            <w:hideMark/>
          </w:tcPr>
          <w:p w14:paraId="0B3F25D5" w14:textId="77777777" w:rsidR="00FF4E31" w:rsidRPr="00FF4E31" w:rsidRDefault="00FF4E31">
            <w:r w:rsidRPr="00FF4E31">
              <w:t>TC-01</w:t>
            </w:r>
          </w:p>
        </w:tc>
        <w:tc>
          <w:tcPr>
            <w:tcW w:w="620" w:type="dxa"/>
            <w:noWrap/>
            <w:hideMark/>
          </w:tcPr>
          <w:p w14:paraId="109B15A1" w14:textId="77777777" w:rsidR="00FF4E31" w:rsidRPr="00FF4E31" w:rsidRDefault="00FF4E31">
            <w:r w:rsidRPr="00FF4E31">
              <w:t>x</w:t>
            </w:r>
          </w:p>
        </w:tc>
        <w:tc>
          <w:tcPr>
            <w:tcW w:w="680" w:type="dxa"/>
            <w:noWrap/>
            <w:hideMark/>
          </w:tcPr>
          <w:p w14:paraId="28996C46" w14:textId="77777777" w:rsidR="00FF4E31" w:rsidRPr="00FF4E31" w:rsidRDefault="00FF4E31"/>
        </w:tc>
        <w:tc>
          <w:tcPr>
            <w:tcW w:w="640" w:type="dxa"/>
            <w:noWrap/>
            <w:hideMark/>
          </w:tcPr>
          <w:p w14:paraId="20DB8868" w14:textId="77777777" w:rsidR="00FF4E31" w:rsidRPr="00FF4E31" w:rsidRDefault="00FF4E31"/>
        </w:tc>
        <w:tc>
          <w:tcPr>
            <w:tcW w:w="680" w:type="dxa"/>
            <w:noWrap/>
            <w:hideMark/>
          </w:tcPr>
          <w:p w14:paraId="210CC27E" w14:textId="77777777" w:rsidR="00FF4E31" w:rsidRPr="00FF4E31" w:rsidRDefault="00FF4E31"/>
        </w:tc>
        <w:tc>
          <w:tcPr>
            <w:tcW w:w="660" w:type="dxa"/>
            <w:noWrap/>
            <w:hideMark/>
          </w:tcPr>
          <w:p w14:paraId="018E24E8" w14:textId="77777777" w:rsidR="00FF4E31" w:rsidRPr="00FF4E31" w:rsidRDefault="00FF4E31"/>
        </w:tc>
        <w:tc>
          <w:tcPr>
            <w:tcW w:w="640" w:type="dxa"/>
            <w:noWrap/>
            <w:hideMark/>
          </w:tcPr>
          <w:p w14:paraId="452A968C" w14:textId="77777777" w:rsidR="00FF4E31" w:rsidRPr="00FF4E31" w:rsidRDefault="00FF4E31"/>
        </w:tc>
        <w:tc>
          <w:tcPr>
            <w:tcW w:w="680" w:type="dxa"/>
            <w:noWrap/>
            <w:hideMark/>
          </w:tcPr>
          <w:p w14:paraId="0DDE5088" w14:textId="77777777" w:rsidR="00FF4E31" w:rsidRPr="00FF4E31" w:rsidRDefault="00FF4E31"/>
        </w:tc>
        <w:tc>
          <w:tcPr>
            <w:tcW w:w="620" w:type="dxa"/>
            <w:noWrap/>
            <w:hideMark/>
          </w:tcPr>
          <w:p w14:paraId="24C41DEA" w14:textId="77777777" w:rsidR="00FF4E31" w:rsidRPr="00FF4E31" w:rsidRDefault="00FF4E31"/>
        </w:tc>
        <w:tc>
          <w:tcPr>
            <w:tcW w:w="680" w:type="dxa"/>
            <w:noWrap/>
            <w:hideMark/>
          </w:tcPr>
          <w:p w14:paraId="12BC6FCE" w14:textId="77777777" w:rsidR="00FF4E31" w:rsidRPr="00FF4E31" w:rsidRDefault="00FF4E31"/>
        </w:tc>
        <w:tc>
          <w:tcPr>
            <w:tcW w:w="640" w:type="dxa"/>
            <w:noWrap/>
            <w:hideMark/>
          </w:tcPr>
          <w:p w14:paraId="6219E47C" w14:textId="77777777" w:rsidR="00FF4E31" w:rsidRPr="00FF4E31" w:rsidRDefault="00FF4E31"/>
        </w:tc>
        <w:tc>
          <w:tcPr>
            <w:tcW w:w="602" w:type="dxa"/>
            <w:noWrap/>
            <w:hideMark/>
          </w:tcPr>
          <w:p w14:paraId="165F6129" w14:textId="77777777" w:rsidR="00FF4E31" w:rsidRPr="00FF4E31" w:rsidRDefault="00FF4E31"/>
        </w:tc>
        <w:tc>
          <w:tcPr>
            <w:tcW w:w="640" w:type="dxa"/>
            <w:noWrap/>
            <w:hideMark/>
          </w:tcPr>
          <w:p w14:paraId="641F1BE3" w14:textId="77777777" w:rsidR="00FF4E31" w:rsidRPr="00FF4E31" w:rsidRDefault="00FF4E31"/>
        </w:tc>
        <w:tc>
          <w:tcPr>
            <w:tcW w:w="640" w:type="dxa"/>
            <w:noWrap/>
            <w:hideMark/>
          </w:tcPr>
          <w:p w14:paraId="187DC3EF" w14:textId="77777777" w:rsidR="00FF4E31" w:rsidRPr="00FF4E31" w:rsidRDefault="00FF4E31"/>
        </w:tc>
        <w:tc>
          <w:tcPr>
            <w:tcW w:w="640" w:type="dxa"/>
            <w:noWrap/>
            <w:hideMark/>
          </w:tcPr>
          <w:p w14:paraId="2BD273F4" w14:textId="77777777" w:rsidR="00FF4E31" w:rsidRPr="00FF4E31" w:rsidRDefault="00FF4E31"/>
        </w:tc>
      </w:tr>
      <w:tr w:rsidR="00FF4E31" w:rsidRPr="00FF4E31" w14:paraId="1AA69BF9" w14:textId="77777777" w:rsidTr="00FF4E31">
        <w:trPr>
          <w:trHeight w:val="288"/>
        </w:trPr>
        <w:tc>
          <w:tcPr>
            <w:tcW w:w="960" w:type="dxa"/>
            <w:noWrap/>
            <w:hideMark/>
          </w:tcPr>
          <w:p w14:paraId="63572B5B" w14:textId="77777777" w:rsidR="00FF4E31" w:rsidRPr="00FF4E31" w:rsidRDefault="00FF4E31">
            <w:r w:rsidRPr="00FF4E31">
              <w:t>TC-02</w:t>
            </w:r>
          </w:p>
        </w:tc>
        <w:tc>
          <w:tcPr>
            <w:tcW w:w="620" w:type="dxa"/>
            <w:noWrap/>
            <w:hideMark/>
          </w:tcPr>
          <w:p w14:paraId="22273ED1" w14:textId="77777777" w:rsidR="00FF4E31" w:rsidRPr="00FF4E31" w:rsidRDefault="00FF4E31">
            <w:r w:rsidRPr="00FF4E31">
              <w:t>x</w:t>
            </w:r>
          </w:p>
        </w:tc>
        <w:tc>
          <w:tcPr>
            <w:tcW w:w="680" w:type="dxa"/>
            <w:noWrap/>
            <w:hideMark/>
          </w:tcPr>
          <w:p w14:paraId="56A19BF6" w14:textId="77777777" w:rsidR="00FF4E31" w:rsidRPr="00FF4E31" w:rsidRDefault="00FF4E31"/>
        </w:tc>
        <w:tc>
          <w:tcPr>
            <w:tcW w:w="640" w:type="dxa"/>
            <w:noWrap/>
            <w:hideMark/>
          </w:tcPr>
          <w:p w14:paraId="10E90383" w14:textId="77777777" w:rsidR="00FF4E31" w:rsidRPr="00FF4E31" w:rsidRDefault="00FF4E31"/>
        </w:tc>
        <w:tc>
          <w:tcPr>
            <w:tcW w:w="680" w:type="dxa"/>
            <w:noWrap/>
            <w:hideMark/>
          </w:tcPr>
          <w:p w14:paraId="56387595" w14:textId="77777777" w:rsidR="00FF4E31" w:rsidRPr="00FF4E31" w:rsidRDefault="00FF4E31"/>
        </w:tc>
        <w:tc>
          <w:tcPr>
            <w:tcW w:w="660" w:type="dxa"/>
            <w:noWrap/>
            <w:hideMark/>
          </w:tcPr>
          <w:p w14:paraId="4F03A96C" w14:textId="77777777" w:rsidR="00FF4E31" w:rsidRPr="00FF4E31" w:rsidRDefault="00FF4E31"/>
        </w:tc>
        <w:tc>
          <w:tcPr>
            <w:tcW w:w="640" w:type="dxa"/>
            <w:noWrap/>
            <w:hideMark/>
          </w:tcPr>
          <w:p w14:paraId="5A877B56" w14:textId="77777777" w:rsidR="00FF4E31" w:rsidRPr="00FF4E31" w:rsidRDefault="00FF4E31"/>
        </w:tc>
        <w:tc>
          <w:tcPr>
            <w:tcW w:w="680" w:type="dxa"/>
            <w:noWrap/>
            <w:hideMark/>
          </w:tcPr>
          <w:p w14:paraId="1A9369B0" w14:textId="77777777" w:rsidR="00FF4E31" w:rsidRPr="00FF4E31" w:rsidRDefault="00FF4E31"/>
        </w:tc>
        <w:tc>
          <w:tcPr>
            <w:tcW w:w="620" w:type="dxa"/>
            <w:noWrap/>
            <w:hideMark/>
          </w:tcPr>
          <w:p w14:paraId="244A3771" w14:textId="77777777" w:rsidR="00FF4E31" w:rsidRPr="00FF4E31" w:rsidRDefault="00FF4E31"/>
        </w:tc>
        <w:tc>
          <w:tcPr>
            <w:tcW w:w="680" w:type="dxa"/>
            <w:noWrap/>
            <w:hideMark/>
          </w:tcPr>
          <w:p w14:paraId="4E3DADDC" w14:textId="77777777" w:rsidR="00FF4E31" w:rsidRPr="00FF4E31" w:rsidRDefault="00FF4E31"/>
        </w:tc>
        <w:tc>
          <w:tcPr>
            <w:tcW w:w="640" w:type="dxa"/>
            <w:noWrap/>
            <w:hideMark/>
          </w:tcPr>
          <w:p w14:paraId="2F43B986" w14:textId="77777777" w:rsidR="00FF4E31" w:rsidRPr="00FF4E31" w:rsidRDefault="00FF4E31"/>
        </w:tc>
        <w:tc>
          <w:tcPr>
            <w:tcW w:w="602" w:type="dxa"/>
            <w:noWrap/>
            <w:hideMark/>
          </w:tcPr>
          <w:p w14:paraId="54311309" w14:textId="77777777" w:rsidR="00FF4E31" w:rsidRPr="00FF4E31" w:rsidRDefault="00FF4E31"/>
        </w:tc>
        <w:tc>
          <w:tcPr>
            <w:tcW w:w="640" w:type="dxa"/>
            <w:noWrap/>
            <w:hideMark/>
          </w:tcPr>
          <w:p w14:paraId="79B41370" w14:textId="77777777" w:rsidR="00FF4E31" w:rsidRPr="00FF4E31" w:rsidRDefault="00FF4E31"/>
        </w:tc>
        <w:tc>
          <w:tcPr>
            <w:tcW w:w="640" w:type="dxa"/>
            <w:noWrap/>
            <w:hideMark/>
          </w:tcPr>
          <w:p w14:paraId="0C5AA15B" w14:textId="77777777" w:rsidR="00FF4E31" w:rsidRPr="00FF4E31" w:rsidRDefault="00FF4E31"/>
        </w:tc>
        <w:tc>
          <w:tcPr>
            <w:tcW w:w="640" w:type="dxa"/>
            <w:noWrap/>
            <w:hideMark/>
          </w:tcPr>
          <w:p w14:paraId="0BECE8AB" w14:textId="77777777" w:rsidR="00FF4E31" w:rsidRPr="00FF4E31" w:rsidRDefault="00FF4E31"/>
        </w:tc>
      </w:tr>
      <w:tr w:rsidR="00FF4E31" w:rsidRPr="00FF4E31" w14:paraId="34358DC1" w14:textId="77777777" w:rsidTr="00FF4E31">
        <w:trPr>
          <w:trHeight w:val="288"/>
        </w:trPr>
        <w:tc>
          <w:tcPr>
            <w:tcW w:w="960" w:type="dxa"/>
            <w:noWrap/>
            <w:hideMark/>
          </w:tcPr>
          <w:p w14:paraId="04BA6D9C" w14:textId="77777777" w:rsidR="00FF4E31" w:rsidRPr="00FF4E31" w:rsidRDefault="00FF4E31">
            <w:r w:rsidRPr="00FF4E31">
              <w:t>TC-03</w:t>
            </w:r>
          </w:p>
        </w:tc>
        <w:tc>
          <w:tcPr>
            <w:tcW w:w="620" w:type="dxa"/>
            <w:noWrap/>
            <w:hideMark/>
          </w:tcPr>
          <w:p w14:paraId="7F0BBE74" w14:textId="77777777" w:rsidR="00FF4E31" w:rsidRPr="00FF4E31" w:rsidRDefault="00FF4E31">
            <w:r w:rsidRPr="00FF4E31">
              <w:t>x</w:t>
            </w:r>
          </w:p>
        </w:tc>
        <w:tc>
          <w:tcPr>
            <w:tcW w:w="680" w:type="dxa"/>
            <w:noWrap/>
            <w:hideMark/>
          </w:tcPr>
          <w:p w14:paraId="00965E9B" w14:textId="77777777" w:rsidR="00FF4E31" w:rsidRPr="00FF4E31" w:rsidRDefault="00FF4E31"/>
        </w:tc>
        <w:tc>
          <w:tcPr>
            <w:tcW w:w="640" w:type="dxa"/>
            <w:noWrap/>
            <w:hideMark/>
          </w:tcPr>
          <w:p w14:paraId="23B81A88" w14:textId="77777777" w:rsidR="00FF4E31" w:rsidRPr="00FF4E31" w:rsidRDefault="00FF4E31"/>
        </w:tc>
        <w:tc>
          <w:tcPr>
            <w:tcW w:w="680" w:type="dxa"/>
            <w:noWrap/>
            <w:hideMark/>
          </w:tcPr>
          <w:p w14:paraId="68DE8C0D" w14:textId="77777777" w:rsidR="00FF4E31" w:rsidRPr="00FF4E31" w:rsidRDefault="00FF4E31"/>
        </w:tc>
        <w:tc>
          <w:tcPr>
            <w:tcW w:w="660" w:type="dxa"/>
            <w:noWrap/>
            <w:hideMark/>
          </w:tcPr>
          <w:p w14:paraId="3CAFC05A" w14:textId="77777777" w:rsidR="00FF4E31" w:rsidRPr="00FF4E31" w:rsidRDefault="00FF4E31"/>
        </w:tc>
        <w:tc>
          <w:tcPr>
            <w:tcW w:w="640" w:type="dxa"/>
            <w:noWrap/>
            <w:hideMark/>
          </w:tcPr>
          <w:p w14:paraId="3D7314F6" w14:textId="77777777" w:rsidR="00FF4E31" w:rsidRPr="00FF4E31" w:rsidRDefault="00FF4E31"/>
        </w:tc>
        <w:tc>
          <w:tcPr>
            <w:tcW w:w="680" w:type="dxa"/>
            <w:noWrap/>
            <w:hideMark/>
          </w:tcPr>
          <w:p w14:paraId="02F7FA29" w14:textId="77777777" w:rsidR="00FF4E31" w:rsidRPr="00FF4E31" w:rsidRDefault="00FF4E31"/>
        </w:tc>
        <w:tc>
          <w:tcPr>
            <w:tcW w:w="620" w:type="dxa"/>
            <w:noWrap/>
            <w:hideMark/>
          </w:tcPr>
          <w:p w14:paraId="7E44B3BC" w14:textId="77777777" w:rsidR="00FF4E31" w:rsidRPr="00FF4E31" w:rsidRDefault="00FF4E31"/>
        </w:tc>
        <w:tc>
          <w:tcPr>
            <w:tcW w:w="680" w:type="dxa"/>
            <w:noWrap/>
            <w:hideMark/>
          </w:tcPr>
          <w:p w14:paraId="2CB02006" w14:textId="77777777" w:rsidR="00FF4E31" w:rsidRPr="00FF4E31" w:rsidRDefault="00FF4E31"/>
        </w:tc>
        <w:tc>
          <w:tcPr>
            <w:tcW w:w="640" w:type="dxa"/>
            <w:noWrap/>
            <w:hideMark/>
          </w:tcPr>
          <w:p w14:paraId="7BC93FCC" w14:textId="77777777" w:rsidR="00FF4E31" w:rsidRPr="00FF4E31" w:rsidRDefault="00FF4E31"/>
        </w:tc>
        <w:tc>
          <w:tcPr>
            <w:tcW w:w="602" w:type="dxa"/>
            <w:noWrap/>
            <w:hideMark/>
          </w:tcPr>
          <w:p w14:paraId="72A16918" w14:textId="77777777" w:rsidR="00FF4E31" w:rsidRPr="00FF4E31" w:rsidRDefault="00FF4E31"/>
        </w:tc>
        <w:tc>
          <w:tcPr>
            <w:tcW w:w="640" w:type="dxa"/>
            <w:noWrap/>
            <w:hideMark/>
          </w:tcPr>
          <w:p w14:paraId="3549C4D1" w14:textId="77777777" w:rsidR="00FF4E31" w:rsidRPr="00FF4E31" w:rsidRDefault="00FF4E31"/>
        </w:tc>
        <w:tc>
          <w:tcPr>
            <w:tcW w:w="640" w:type="dxa"/>
            <w:noWrap/>
            <w:hideMark/>
          </w:tcPr>
          <w:p w14:paraId="6A104C95" w14:textId="77777777" w:rsidR="00FF4E31" w:rsidRPr="00FF4E31" w:rsidRDefault="00FF4E31"/>
        </w:tc>
        <w:tc>
          <w:tcPr>
            <w:tcW w:w="640" w:type="dxa"/>
            <w:noWrap/>
            <w:hideMark/>
          </w:tcPr>
          <w:p w14:paraId="0E56D4FC" w14:textId="77777777" w:rsidR="00FF4E31" w:rsidRPr="00FF4E31" w:rsidRDefault="00FF4E31"/>
        </w:tc>
      </w:tr>
      <w:tr w:rsidR="00FF4E31" w:rsidRPr="00FF4E31" w14:paraId="7504A155" w14:textId="77777777" w:rsidTr="00FF4E31">
        <w:trPr>
          <w:trHeight w:val="288"/>
        </w:trPr>
        <w:tc>
          <w:tcPr>
            <w:tcW w:w="960" w:type="dxa"/>
            <w:noWrap/>
            <w:hideMark/>
          </w:tcPr>
          <w:p w14:paraId="058C0686" w14:textId="77777777" w:rsidR="00FF4E31" w:rsidRPr="00FF4E31" w:rsidRDefault="00FF4E31">
            <w:r w:rsidRPr="00FF4E31">
              <w:t>TC-04</w:t>
            </w:r>
          </w:p>
        </w:tc>
        <w:tc>
          <w:tcPr>
            <w:tcW w:w="620" w:type="dxa"/>
            <w:noWrap/>
            <w:hideMark/>
          </w:tcPr>
          <w:p w14:paraId="67E2FB40" w14:textId="77777777" w:rsidR="00FF4E31" w:rsidRPr="00FF4E31" w:rsidRDefault="00FF4E31">
            <w:r w:rsidRPr="00FF4E31">
              <w:t>x</w:t>
            </w:r>
          </w:p>
        </w:tc>
        <w:tc>
          <w:tcPr>
            <w:tcW w:w="680" w:type="dxa"/>
            <w:noWrap/>
            <w:hideMark/>
          </w:tcPr>
          <w:p w14:paraId="09CDA56A" w14:textId="77777777" w:rsidR="00FF4E31" w:rsidRPr="00FF4E31" w:rsidRDefault="00FF4E31"/>
        </w:tc>
        <w:tc>
          <w:tcPr>
            <w:tcW w:w="640" w:type="dxa"/>
            <w:noWrap/>
            <w:hideMark/>
          </w:tcPr>
          <w:p w14:paraId="314F7AD9" w14:textId="77777777" w:rsidR="00FF4E31" w:rsidRPr="00FF4E31" w:rsidRDefault="00FF4E31"/>
        </w:tc>
        <w:tc>
          <w:tcPr>
            <w:tcW w:w="680" w:type="dxa"/>
            <w:noWrap/>
            <w:hideMark/>
          </w:tcPr>
          <w:p w14:paraId="5128982B" w14:textId="77777777" w:rsidR="00FF4E31" w:rsidRPr="00FF4E31" w:rsidRDefault="00FF4E31"/>
        </w:tc>
        <w:tc>
          <w:tcPr>
            <w:tcW w:w="660" w:type="dxa"/>
            <w:noWrap/>
            <w:hideMark/>
          </w:tcPr>
          <w:p w14:paraId="1D629273" w14:textId="77777777" w:rsidR="00FF4E31" w:rsidRPr="00FF4E31" w:rsidRDefault="00FF4E31"/>
        </w:tc>
        <w:tc>
          <w:tcPr>
            <w:tcW w:w="640" w:type="dxa"/>
            <w:noWrap/>
            <w:hideMark/>
          </w:tcPr>
          <w:p w14:paraId="6998FDAC" w14:textId="77777777" w:rsidR="00FF4E31" w:rsidRPr="00FF4E31" w:rsidRDefault="00FF4E31"/>
        </w:tc>
        <w:tc>
          <w:tcPr>
            <w:tcW w:w="680" w:type="dxa"/>
            <w:noWrap/>
            <w:hideMark/>
          </w:tcPr>
          <w:p w14:paraId="2D489CA8" w14:textId="77777777" w:rsidR="00FF4E31" w:rsidRPr="00FF4E31" w:rsidRDefault="00FF4E31"/>
        </w:tc>
        <w:tc>
          <w:tcPr>
            <w:tcW w:w="620" w:type="dxa"/>
            <w:noWrap/>
            <w:hideMark/>
          </w:tcPr>
          <w:p w14:paraId="55AEA575" w14:textId="77777777" w:rsidR="00FF4E31" w:rsidRPr="00FF4E31" w:rsidRDefault="00FF4E31"/>
        </w:tc>
        <w:tc>
          <w:tcPr>
            <w:tcW w:w="680" w:type="dxa"/>
            <w:noWrap/>
            <w:hideMark/>
          </w:tcPr>
          <w:p w14:paraId="280E5DD6" w14:textId="77777777" w:rsidR="00FF4E31" w:rsidRPr="00FF4E31" w:rsidRDefault="00FF4E31"/>
        </w:tc>
        <w:tc>
          <w:tcPr>
            <w:tcW w:w="640" w:type="dxa"/>
            <w:noWrap/>
            <w:hideMark/>
          </w:tcPr>
          <w:p w14:paraId="4A329689" w14:textId="77777777" w:rsidR="00FF4E31" w:rsidRPr="00FF4E31" w:rsidRDefault="00FF4E31"/>
        </w:tc>
        <w:tc>
          <w:tcPr>
            <w:tcW w:w="602" w:type="dxa"/>
            <w:noWrap/>
            <w:hideMark/>
          </w:tcPr>
          <w:p w14:paraId="11C5DDAA" w14:textId="77777777" w:rsidR="00FF4E31" w:rsidRPr="00FF4E31" w:rsidRDefault="00FF4E31"/>
        </w:tc>
        <w:tc>
          <w:tcPr>
            <w:tcW w:w="640" w:type="dxa"/>
            <w:noWrap/>
            <w:hideMark/>
          </w:tcPr>
          <w:p w14:paraId="6ED578B4" w14:textId="77777777" w:rsidR="00FF4E31" w:rsidRPr="00FF4E31" w:rsidRDefault="00FF4E31"/>
        </w:tc>
        <w:tc>
          <w:tcPr>
            <w:tcW w:w="640" w:type="dxa"/>
            <w:noWrap/>
            <w:hideMark/>
          </w:tcPr>
          <w:p w14:paraId="0E848934" w14:textId="77777777" w:rsidR="00FF4E31" w:rsidRPr="00FF4E31" w:rsidRDefault="00FF4E31"/>
        </w:tc>
        <w:tc>
          <w:tcPr>
            <w:tcW w:w="640" w:type="dxa"/>
            <w:noWrap/>
            <w:hideMark/>
          </w:tcPr>
          <w:p w14:paraId="0D905474" w14:textId="77777777" w:rsidR="00FF4E31" w:rsidRPr="00FF4E31" w:rsidRDefault="00FF4E31"/>
        </w:tc>
      </w:tr>
      <w:tr w:rsidR="00FF4E31" w:rsidRPr="00FF4E31" w14:paraId="0B7C588F" w14:textId="77777777" w:rsidTr="00FF4E31">
        <w:trPr>
          <w:trHeight w:val="288"/>
        </w:trPr>
        <w:tc>
          <w:tcPr>
            <w:tcW w:w="960" w:type="dxa"/>
            <w:noWrap/>
            <w:hideMark/>
          </w:tcPr>
          <w:p w14:paraId="4DAE26C0" w14:textId="77777777" w:rsidR="00FF4E31" w:rsidRPr="00FF4E31" w:rsidRDefault="00FF4E31">
            <w:r w:rsidRPr="00FF4E31">
              <w:t>TC-05</w:t>
            </w:r>
          </w:p>
        </w:tc>
        <w:tc>
          <w:tcPr>
            <w:tcW w:w="620" w:type="dxa"/>
            <w:noWrap/>
            <w:hideMark/>
          </w:tcPr>
          <w:p w14:paraId="2D116ABE" w14:textId="77777777" w:rsidR="00FF4E31" w:rsidRPr="00FF4E31" w:rsidRDefault="00FF4E31">
            <w:r w:rsidRPr="00FF4E31">
              <w:t>x</w:t>
            </w:r>
          </w:p>
        </w:tc>
        <w:tc>
          <w:tcPr>
            <w:tcW w:w="680" w:type="dxa"/>
            <w:noWrap/>
            <w:hideMark/>
          </w:tcPr>
          <w:p w14:paraId="1038D072" w14:textId="77777777" w:rsidR="00FF4E31" w:rsidRPr="00FF4E31" w:rsidRDefault="00FF4E31"/>
        </w:tc>
        <w:tc>
          <w:tcPr>
            <w:tcW w:w="640" w:type="dxa"/>
            <w:noWrap/>
            <w:hideMark/>
          </w:tcPr>
          <w:p w14:paraId="6EA15B96" w14:textId="77777777" w:rsidR="00FF4E31" w:rsidRPr="00FF4E31" w:rsidRDefault="00FF4E31"/>
        </w:tc>
        <w:tc>
          <w:tcPr>
            <w:tcW w:w="680" w:type="dxa"/>
            <w:noWrap/>
            <w:hideMark/>
          </w:tcPr>
          <w:p w14:paraId="3F436FD8" w14:textId="77777777" w:rsidR="00FF4E31" w:rsidRPr="00FF4E31" w:rsidRDefault="00FF4E31"/>
        </w:tc>
        <w:tc>
          <w:tcPr>
            <w:tcW w:w="660" w:type="dxa"/>
            <w:noWrap/>
            <w:hideMark/>
          </w:tcPr>
          <w:p w14:paraId="1926901B" w14:textId="77777777" w:rsidR="00FF4E31" w:rsidRPr="00FF4E31" w:rsidRDefault="00FF4E31"/>
        </w:tc>
        <w:tc>
          <w:tcPr>
            <w:tcW w:w="640" w:type="dxa"/>
            <w:noWrap/>
            <w:hideMark/>
          </w:tcPr>
          <w:p w14:paraId="77731F17" w14:textId="77777777" w:rsidR="00FF4E31" w:rsidRPr="00FF4E31" w:rsidRDefault="00FF4E31"/>
        </w:tc>
        <w:tc>
          <w:tcPr>
            <w:tcW w:w="680" w:type="dxa"/>
            <w:noWrap/>
            <w:hideMark/>
          </w:tcPr>
          <w:p w14:paraId="167CB9E8" w14:textId="77777777" w:rsidR="00FF4E31" w:rsidRPr="00FF4E31" w:rsidRDefault="00FF4E31"/>
        </w:tc>
        <w:tc>
          <w:tcPr>
            <w:tcW w:w="620" w:type="dxa"/>
            <w:noWrap/>
            <w:hideMark/>
          </w:tcPr>
          <w:p w14:paraId="49F4B932" w14:textId="77777777" w:rsidR="00FF4E31" w:rsidRPr="00FF4E31" w:rsidRDefault="00FF4E31"/>
        </w:tc>
        <w:tc>
          <w:tcPr>
            <w:tcW w:w="680" w:type="dxa"/>
            <w:noWrap/>
            <w:hideMark/>
          </w:tcPr>
          <w:p w14:paraId="4C718AAE" w14:textId="77777777" w:rsidR="00FF4E31" w:rsidRPr="00FF4E31" w:rsidRDefault="00FF4E31"/>
        </w:tc>
        <w:tc>
          <w:tcPr>
            <w:tcW w:w="640" w:type="dxa"/>
            <w:noWrap/>
            <w:hideMark/>
          </w:tcPr>
          <w:p w14:paraId="3AE2150B" w14:textId="77777777" w:rsidR="00FF4E31" w:rsidRPr="00FF4E31" w:rsidRDefault="00FF4E31"/>
        </w:tc>
        <w:tc>
          <w:tcPr>
            <w:tcW w:w="602" w:type="dxa"/>
            <w:noWrap/>
            <w:hideMark/>
          </w:tcPr>
          <w:p w14:paraId="0E4E2D0D" w14:textId="77777777" w:rsidR="00FF4E31" w:rsidRPr="00FF4E31" w:rsidRDefault="00FF4E31"/>
        </w:tc>
        <w:tc>
          <w:tcPr>
            <w:tcW w:w="640" w:type="dxa"/>
            <w:noWrap/>
            <w:hideMark/>
          </w:tcPr>
          <w:p w14:paraId="68230E55" w14:textId="77777777" w:rsidR="00FF4E31" w:rsidRPr="00FF4E31" w:rsidRDefault="00FF4E31"/>
        </w:tc>
        <w:tc>
          <w:tcPr>
            <w:tcW w:w="640" w:type="dxa"/>
            <w:noWrap/>
            <w:hideMark/>
          </w:tcPr>
          <w:p w14:paraId="23E9BF14" w14:textId="77777777" w:rsidR="00FF4E31" w:rsidRPr="00FF4E31" w:rsidRDefault="00FF4E31"/>
        </w:tc>
        <w:tc>
          <w:tcPr>
            <w:tcW w:w="640" w:type="dxa"/>
            <w:noWrap/>
            <w:hideMark/>
          </w:tcPr>
          <w:p w14:paraId="595420D4" w14:textId="77777777" w:rsidR="00FF4E31" w:rsidRPr="00FF4E31" w:rsidRDefault="00FF4E31"/>
        </w:tc>
      </w:tr>
      <w:tr w:rsidR="00FF4E31" w:rsidRPr="00FF4E31" w14:paraId="59D88C54" w14:textId="77777777" w:rsidTr="00FF4E31">
        <w:trPr>
          <w:trHeight w:val="288"/>
        </w:trPr>
        <w:tc>
          <w:tcPr>
            <w:tcW w:w="960" w:type="dxa"/>
            <w:noWrap/>
            <w:hideMark/>
          </w:tcPr>
          <w:p w14:paraId="3C5E1CDF" w14:textId="77777777" w:rsidR="00FF4E31" w:rsidRPr="00FF4E31" w:rsidRDefault="00FF4E31">
            <w:r w:rsidRPr="00FF4E31">
              <w:t>TC-06</w:t>
            </w:r>
          </w:p>
        </w:tc>
        <w:tc>
          <w:tcPr>
            <w:tcW w:w="620" w:type="dxa"/>
            <w:noWrap/>
            <w:hideMark/>
          </w:tcPr>
          <w:p w14:paraId="01867653" w14:textId="77777777" w:rsidR="00FF4E31" w:rsidRPr="00FF4E31" w:rsidRDefault="00FF4E31"/>
        </w:tc>
        <w:tc>
          <w:tcPr>
            <w:tcW w:w="680" w:type="dxa"/>
            <w:noWrap/>
            <w:hideMark/>
          </w:tcPr>
          <w:p w14:paraId="1E76036E" w14:textId="77777777" w:rsidR="00FF4E31" w:rsidRPr="00FF4E31" w:rsidRDefault="00FF4E31">
            <w:r w:rsidRPr="00FF4E31">
              <w:t>x</w:t>
            </w:r>
          </w:p>
        </w:tc>
        <w:tc>
          <w:tcPr>
            <w:tcW w:w="640" w:type="dxa"/>
            <w:noWrap/>
            <w:hideMark/>
          </w:tcPr>
          <w:p w14:paraId="306E4C0F" w14:textId="77777777" w:rsidR="00FF4E31" w:rsidRPr="00FF4E31" w:rsidRDefault="00FF4E31"/>
        </w:tc>
        <w:tc>
          <w:tcPr>
            <w:tcW w:w="680" w:type="dxa"/>
            <w:noWrap/>
            <w:hideMark/>
          </w:tcPr>
          <w:p w14:paraId="1268AA2A" w14:textId="77777777" w:rsidR="00FF4E31" w:rsidRPr="00FF4E31" w:rsidRDefault="00FF4E31"/>
        </w:tc>
        <w:tc>
          <w:tcPr>
            <w:tcW w:w="660" w:type="dxa"/>
            <w:noWrap/>
            <w:hideMark/>
          </w:tcPr>
          <w:p w14:paraId="5454CCC2" w14:textId="77777777" w:rsidR="00FF4E31" w:rsidRPr="00FF4E31" w:rsidRDefault="00FF4E31"/>
        </w:tc>
        <w:tc>
          <w:tcPr>
            <w:tcW w:w="640" w:type="dxa"/>
            <w:noWrap/>
            <w:hideMark/>
          </w:tcPr>
          <w:p w14:paraId="54401936" w14:textId="77777777" w:rsidR="00FF4E31" w:rsidRPr="00FF4E31" w:rsidRDefault="00FF4E31"/>
        </w:tc>
        <w:tc>
          <w:tcPr>
            <w:tcW w:w="680" w:type="dxa"/>
            <w:noWrap/>
            <w:hideMark/>
          </w:tcPr>
          <w:p w14:paraId="3A140FF9" w14:textId="77777777" w:rsidR="00FF4E31" w:rsidRPr="00FF4E31" w:rsidRDefault="00FF4E31"/>
        </w:tc>
        <w:tc>
          <w:tcPr>
            <w:tcW w:w="620" w:type="dxa"/>
            <w:noWrap/>
            <w:hideMark/>
          </w:tcPr>
          <w:p w14:paraId="2EB597C1" w14:textId="77777777" w:rsidR="00FF4E31" w:rsidRPr="00FF4E31" w:rsidRDefault="00FF4E31"/>
        </w:tc>
        <w:tc>
          <w:tcPr>
            <w:tcW w:w="680" w:type="dxa"/>
            <w:noWrap/>
            <w:hideMark/>
          </w:tcPr>
          <w:p w14:paraId="078B87DB" w14:textId="77777777" w:rsidR="00FF4E31" w:rsidRPr="00FF4E31" w:rsidRDefault="00FF4E31"/>
        </w:tc>
        <w:tc>
          <w:tcPr>
            <w:tcW w:w="640" w:type="dxa"/>
            <w:noWrap/>
            <w:hideMark/>
          </w:tcPr>
          <w:p w14:paraId="0EE78DA4" w14:textId="77777777" w:rsidR="00FF4E31" w:rsidRPr="00FF4E31" w:rsidRDefault="00FF4E31"/>
        </w:tc>
        <w:tc>
          <w:tcPr>
            <w:tcW w:w="602" w:type="dxa"/>
            <w:noWrap/>
            <w:hideMark/>
          </w:tcPr>
          <w:p w14:paraId="64317F14" w14:textId="77777777" w:rsidR="00FF4E31" w:rsidRPr="00FF4E31" w:rsidRDefault="00FF4E31"/>
        </w:tc>
        <w:tc>
          <w:tcPr>
            <w:tcW w:w="640" w:type="dxa"/>
            <w:noWrap/>
            <w:hideMark/>
          </w:tcPr>
          <w:p w14:paraId="59E50C70" w14:textId="77777777" w:rsidR="00FF4E31" w:rsidRPr="00FF4E31" w:rsidRDefault="00FF4E31"/>
        </w:tc>
        <w:tc>
          <w:tcPr>
            <w:tcW w:w="640" w:type="dxa"/>
            <w:noWrap/>
            <w:hideMark/>
          </w:tcPr>
          <w:p w14:paraId="431B0D4A" w14:textId="77777777" w:rsidR="00FF4E31" w:rsidRPr="00FF4E31" w:rsidRDefault="00FF4E31"/>
        </w:tc>
        <w:tc>
          <w:tcPr>
            <w:tcW w:w="640" w:type="dxa"/>
            <w:noWrap/>
            <w:hideMark/>
          </w:tcPr>
          <w:p w14:paraId="7FD9993C" w14:textId="77777777" w:rsidR="00FF4E31" w:rsidRPr="00FF4E31" w:rsidRDefault="00FF4E31"/>
        </w:tc>
      </w:tr>
      <w:tr w:rsidR="00FF4E31" w:rsidRPr="00FF4E31" w14:paraId="1B3A0775" w14:textId="77777777" w:rsidTr="00FF4E31">
        <w:trPr>
          <w:trHeight w:val="288"/>
        </w:trPr>
        <w:tc>
          <w:tcPr>
            <w:tcW w:w="960" w:type="dxa"/>
            <w:noWrap/>
            <w:hideMark/>
          </w:tcPr>
          <w:p w14:paraId="638C6454" w14:textId="77777777" w:rsidR="00FF4E31" w:rsidRPr="00FF4E31" w:rsidRDefault="00FF4E31">
            <w:r w:rsidRPr="00FF4E31">
              <w:t>TC-07</w:t>
            </w:r>
          </w:p>
        </w:tc>
        <w:tc>
          <w:tcPr>
            <w:tcW w:w="620" w:type="dxa"/>
            <w:noWrap/>
            <w:hideMark/>
          </w:tcPr>
          <w:p w14:paraId="1BF1E759" w14:textId="77777777" w:rsidR="00FF4E31" w:rsidRPr="00FF4E31" w:rsidRDefault="00FF4E31"/>
        </w:tc>
        <w:tc>
          <w:tcPr>
            <w:tcW w:w="680" w:type="dxa"/>
            <w:noWrap/>
            <w:hideMark/>
          </w:tcPr>
          <w:p w14:paraId="2A450C56" w14:textId="77777777" w:rsidR="00FF4E31" w:rsidRPr="00FF4E31" w:rsidRDefault="00FF4E31">
            <w:r w:rsidRPr="00FF4E31">
              <w:t>x</w:t>
            </w:r>
          </w:p>
        </w:tc>
        <w:tc>
          <w:tcPr>
            <w:tcW w:w="640" w:type="dxa"/>
            <w:noWrap/>
            <w:hideMark/>
          </w:tcPr>
          <w:p w14:paraId="35F71244" w14:textId="77777777" w:rsidR="00FF4E31" w:rsidRPr="00FF4E31" w:rsidRDefault="00FF4E31"/>
        </w:tc>
        <w:tc>
          <w:tcPr>
            <w:tcW w:w="680" w:type="dxa"/>
            <w:noWrap/>
            <w:hideMark/>
          </w:tcPr>
          <w:p w14:paraId="62847811" w14:textId="77777777" w:rsidR="00FF4E31" w:rsidRPr="00FF4E31" w:rsidRDefault="00FF4E31"/>
        </w:tc>
        <w:tc>
          <w:tcPr>
            <w:tcW w:w="660" w:type="dxa"/>
            <w:noWrap/>
            <w:hideMark/>
          </w:tcPr>
          <w:p w14:paraId="0EFF1B51" w14:textId="77777777" w:rsidR="00FF4E31" w:rsidRPr="00FF4E31" w:rsidRDefault="00FF4E31"/>
        </w:tc>
        <w:tc>
          <w:tcPr>
            <w:tcW w:w="640" w:type="dxa"/>
            <w:noWrap/>
            <w:hideMark/>
          </w:tcPr>
          <w:p w14:paraId="6BC79E8E" w14:textId="77777777" w:rsidR="00FF4E31" w:rsidRPr="00FF4E31" w:rsidRDefault="00FF4E31"/>
        </w:tc>
        <w:tc>
          <w:tcPr>
            <w:tcW w:w="680" w:type="dxa"/>
            <w:noWrap/>
            <w:hideMark/>
          </w:tcPr>
          <w:p w14:paraId="641AAD43" w14:textId="77777777" w:rsidR="00FF4E31" w:rsidRPr="00FF4E31" w:rsidRDefault="00FF4E31"/>
        </w:tc>
        <w:tc>
          <w:tcPr>
            <w:tcW w:w="620" w:type="dxa"/>
            <w:noWrap/>
            <w:hideMark/>
          </w:tcPr>
          <w:p w14:paraId="6E75D0F5" w14:textId="77777777" w:rsidR="00FF4E31" w:rsidRPr="00FF4E31" w:rsidRDefault="00FF4E31"/>
        </w:tc>
        <w:tc>
          <w:tcPr>
            <w:tcW w:w="680" w:type="dxa"/>
            <w:noWrap/>
            <w:hideMark/>
          </w:tcPr>
          <w:p w14:paraId="38DE3D3E" w14:textId="77777777" w:rsidR="00FF4E31" w:rsidRPr="00FF4E31" w:rsidRDefault="00FF4E31"/>
        </w:tc>
        <w:tc>
          <w:tcPr>
            <w:tcW w:w="640" w:type="dxa"/>
            <w:noWrap/>
            <w:hideMark/>
          </w:tcPr>
          <w:p w14:paraId="40E03F47" w14:textId="77777777" w:rsidR="00FF4E31" w:rsidRPr="00FF4E31" w:rsidRDefault="00FF4E31"/>
        </w:tc>
        <w:tc>
          <w:tcPr>
            <w:tcW w:w="602" w:type="dxa"/>
            <w:noWrap/>
            <w:hideMark/>
          </w:tcPr>
          <w:p w14:paraId="75E852C4" w14:textId="77777777" w:rsidR="00FF4E31" w:rsidRPr="00FF4E31" w:rsidRDefault="00FF4E31"/>
        </w:tc>
        <w:tc>
          <w:tcPr>
            <w:tcW w:w="640" w:type="dxa"/>
            <w:noWrap/>
            <w:hideMark/>
          </w:tcPr>
          <w:p w14:paraId="6CBC3072" w14:textId="77777777" w:rsidR="00FF4E31" w:rsidRPr="00FF4E31" w:rsidRDefault="00FF4E31"/>
        </w:tc>
        <w:tc>
          <w:tcPr>
            <w:tcW w:w="640" w:type="dxa"/>
            <w:noWrap/>
            <w:hideMark/>
          </w:tcPr>
          <w:p w14:paraId="0A9B8060" w14:textId="77777777" w:rsidR="00FF4E31" w:rsidRPr="00FF4E31" w:rsidRDefault="00FF4E31"/>
        </w:tc>
        <w:tc>
          <w:tcPr>
            <w:tcW w:w="640" w:type="dxa"/>
            <w:noWrap/>
            <w:hideMark/>
          </w:tcPr>
          <w:p w14:paraId="0A989934" w14:textId="77777777" w:rsidR="00FF4E31" w:rsidRPr="00FF4E31" w:rsidRDefault="00FF4E31"/>
        </w:tc>
      </w:tr>
      <w:tr w:rsidR="00FF4E31" w:rsidRPr="00FF4E31" w14:paraId="775F108F" w14:textId="77777777" w:rsidTr="00FF4E31">
        <w:trPr>
          <w:trHeight w:val="288"/>
        </w:trPr>
        <w:tc>
          <w:tcPr>
            <w:tcW w:w="960" w:type="dxa"/>
            <w:noWrap/>
            <w:hideMark/>
          </w:tcPr>
          <w:p w14:paraId="1C3CC363" w14:textId="77777777" w:rsidR="00FF4E31" w:rsidRPr="00FF4E31" w:rsidRDefault="00FF4E31">
            <w:r w:rsidRPr="00FF4E31">
              <w:t>TC-08</w:t>
            </w:r>
          </w:p>
        </w:tc>
        <w:tc>
          <w:tcPr>
            <w:tcW w:w="620" w:type="dxa"/>
            <w:noWrap/>
            <w:hideMark/>
          </w:tcPr>
          <w:p w14:paraId="62206310" w14:textId="77777777" w:rsidR="00FF4E31" w:rsidRPr="00FF4E31" w:rsidRDefault="00FF4E31"/>
        </w:tc>
        <w:tc>
          <w:tcPr>
            <w:tcW w:w="680" w:type="dxa"/>
            <w:noWrap/>
            <w:hideMark/>
          </w:tcPr>
          <w:p w14:paraId="0F853C33" w14:textId="77777777" w:rsidR="00FF4E31" w:rsidRPr="00FF4E31" w:rsidRDefault="00FF4E31">
            <w:r w:rsidRPr="00FF4E31">
              <w:t>x</w:t>
            </w:r>
          </w:p>
        </w:tc>
        <w:tc>
          <w:tcPr>
            <w:tcW w:w="640" w:type="dxa"/>
            <w:noWrap/>
            <w:hideMark/>
          </w:tcPr>
          <w:p w14:paraId="05632CC6" w14:textId="77777777" w:rsidR="00FF4E31" w:rsidRPr="00FF4E31" w:rsidRDefault="00FF4E31"/>
        </w:tc>
        <w:tc>
          <w:tcPr>
            <w:tcW w:w="680" w:type="dxa"/>
            <w:noWrap/>
            <w:hideMark/>
          </w:tcPr>
          <w:p w14:paraId="48B95CE7" w14:textId="77777777" w:rsidR="00FF4E31" w:rsidRPr="00FF4E31" w:rsidRDefault="00FF4E31"/>
        </w:tc>
        <w:tc>
          <w:tcPr>
            <w:tcW w:w="660" w:type="dxa"/>
            <w:noWrap/>
            <w:hideMark/>
          </w:tcPr>
          <w:p w14:paraId="0A2DF3DF" w14:textId="77777777" w:rsidR="00FF4E31" w:rsidRPr="00FF4E31" w:rsidRDefault="00FF4E31"/>
        </w:tc>
        <w:tc>
          <w:tcPr>
            <w:tcW w:w="640" w:type="dxa"/>
            <w:noWrap/>
            <w:hideMark/>
          </w:tcPr>
          <w:p w14:paraId="1FF15F58" w14:textId="77777777" w:rsidR="00FF4E31" w:rsidRPr="00FF4E31" w:rsidRDefault="00FF4E31"/>
        </w:tc>
        <w:tc>
          <w:tcPr>
            <w:tcW w:w="680" w:type="dxa"/>
            <w:noWrap/>
            <w:hideMark/>
          </w:tcPr>
          <w:p w14:paraId="09E388B1" w14:textId="77777777" w:rsidR="00FF4E31" w:rsidRPr="00FF4E31" w:rsidRDefault="00FF4E31"/>
        </w:tc>
        <w:tc>
          <w:tcPr>
            <w:tcW w:w="620" w:type="dxa"/>
            <w:noWrap/>
            <w:hideMark/>
          </w:tcPr>
          <w:p w14:paraId="78FF99FB" w14:textId="77777777" w:rsidR="00FF4E31" w:rsidRPr="00FF4E31" w:rsidRDefault="00FF4E31"/>
        </w:tc>
        <w:tc>
          <w:tcPr>
            <w:tcW w:w="680" w:type="dxa"/>
            <w:noWrap/>
            <w:hideMark/>
          </w:tcPr>
          <w:p w14:paraId="00C32E6B" w14:textId="77777777" w:rsidR="00FF4E31" w:rsidRPr="00FF4E31" w:rsidRDefault="00FF4E31"/>
        </w:tc>
        <w:tc>
          <w:tcPr>
            <w:tcW w:w="640" w:type="dxa"/>
            <w:noWrap/>
            <w:hideMark/>
          </w:tcPr>
          <w:p w14:paraId="5AD878A4" w14:textId="77777777" w:rsidR="00FF4E31" w:rsidRPr="00FF4E31" w:rsidRDefault="00FF4E31"/>
        </w:tc>
        <w:tc>
          <w:tcPr>
            <w:tcW w:w="602" w:type="dxa"/>
            <w:noWrap/>
            <w:hideMark/>
          </w:tcPr>
          <w:p w14:paraId="3D990724" w14:textId="77777777" w:rsidR="00FF4E31" w:rsidRPr="00FF4E31" w:rsidRDefault="00FF4E31"/>
        </w:tc>
        <w:tc>
          <w:tcPr>
            <w:tcW w:w="640" w:type="dxa"/>
            <w:noWrap/>
            <w:hideMark/>
          </w:tcPr>
          <w:p w14:paraId="32B3D409" w14:textId="77777777" w:rsidR="00FF4E31" w:rsidRPr="00FF4E31" w:rsidRDefault="00FF4E31"/>
        </w:tc>
        <w:tc>
          <w:tcPr>
            <w:tcW w:w="640" w:type="dxa"/>
            <w:noWrap/>
            <w:hideMark/>
          </w:tcPr>
          <w:p w14:paraId="37DA1C96" w14:textId="77777777" w:rsidR="00FF4E31" w:rsidRPr="00FF4E31" w:rsidRDefault="00FF4E31"/>
        </w:tc>
        <w:tc>
          <w:tcPr>
            <w:tcW w:w="640" w:type="dxa"/>
            <w:noWrap/>
            <w:hideMark/>
          </w:tcPr>
          <w:p w14:paraId="45876CA0" w14:textId="77777777" w:rsidR="00FF4E31" w:rsidRPr="00FF4E31" w:rsidRDefault="00FF4E31"/>
        </w:tc>
      </w:tr>
      <w:tr w:rsidR="00FF4E31" w:rsidRPr="00FF4E31" w14:paraId="7CC723C5" w14:textId="77777777" w:rsidTr="00FF4E31">
        <w:trPr>
          <w:trHeight w:val="288"/>
        </w:trPr>
        <w:tc>
          <w:tcPr>
            <w:tcW w:w="960" w:type="dxa"/>
            <w:noWrap/>
            <w:hideMark/>
          </w:tcPr>
          <w:p w14:paraId="150B475F" w14:textId="77777777" w:rsidR="00FF4E31" w:rsidRPr="00FF4E31" w:rsidRDefault="00FF4E31">
            <w:r w:rsidRPr="00FF4E31">
              <w:t>TC-09</w:t>
            </w:r>
          </w:p>
        </w:tc>
        <w:tc>
          <w:tcPr>
            <w:tcW w:w="620" w:type="dxa"/>
            <w:noWrap/>
            <w:hideMark/>
          </w:tcPr>
          <w:p w14:paraId="6CBDC015" w14:textId="77777777" w:rsidR="00FF4E31" w:rsidRPr="00FF4E31" w:rsidRDefault="00FF4E31"/>
        </w:tc>
        <w:tc>
          <w:tcPr>
            <w:tcW w:w="680" w:type="dxa"/>
            <w:noWrap/>
            <w:hideMark/>
          </w:tcPr>
          <w:p w14:paraId="467EC4CA" w14:textId="77777777" w:rsidR="00FF4E31" w:rsidRPr="00FF4E31" w:rsidRDefault="00FF4E31"/>
        </w:tc>
        <w:tc>
          <w:tcPr>
            <w:tcW w:w="640" w:type="dxa"/>
            <w:noWrap/>
            <w:hideMark/>
          </w:tcPr>
          <w:p w14:paraId="0850473D" w14:textId="77777777" w:rsidR="00FF4E31" w:rsidRPr="00FF4E31" w:rsidRDefault="00FF4E31">
            <w:r w:rsidRPr="00FF4E31">
              <w:t>x</w:t>
            </w:r>
          </w:p>
        </w:tc>
        <w:tc>
          <w:tcPr>
            <w:tcW w:w="680" w:type="dxa"/>
            <w:noWrap/>
            <w:hideMark/>
          </w:tcPr>
          <w:p w14:paraId="0AC99813" w14:textId="77777777" w:rsidR="00FF4E31" w:rsidRPr="00FF4E31" w:rsidRDefault="00FF4E31"/>
        </w:tc>
        <w:tc>
          <w:tcPr>
            <w:tcW w:w="660" w:type="dxa"/>
            <w:noWrap/>
            <w:hideMark/>
          </w:tcPr>
          <w:p w14:paraId="72DBCB1E" w14:textId="77777777" w:rsidR="00FF4E31" w:rsidRPr="00FF4E31" w:rsidRDefault="00FF4E31"/>
        </w:tc>
        <w:tc>
          <w:tcPr>
            <w:tcW w:w="640" w:type="dxa"/>
            <w:noWrap/>
            <w:hideMark/>
          </w:tcPr>
          <w:p w14:paraId="750C4345" w14:textId="77777777" w:rsidR="00FF4E31" w:rsidRPr="00FF4E31" w:rsidRDefault="00FF4E31"/>
        </w:tc>
        <w:tc>
          <w:tcPr>
            <w:tcW w:w="680" w:type="dxa"/>
            <w:noWrap/>
            <w:hideMark/>
          </w:tcPr>
          <w:p w14:paraId="727D9431" w14:textId="77777777" w:rsidR="00FF4E31" w:rsidRPr="00FF4E31" w:rsidRDefault="00FF4E31"/>
        </w:tc>
        <w:tc>
          <w:tcPr>
            <w:tcW w:w="620" w:type="dxa"/>
            <w:noWrap/>
            <w:hideMark/>
          </w:tcPr>
          <w:p w14:paraId="56AB0BD1" w14:textId="77777777" w:rsidR="00FF4E31" w:rsidRPr="00FF4E31" w:rsidRDefault="00FF4E31"/>
        </w:tc>
        <w:tc>
          <w:tcPr>
            <w:tcW w:w="680" w:type="dxa"/>
            <w:noWrap/>
            <w:hideMark/>
          </w:tcPr>
          <w:p w14:paraId="7AF1400B" w14:textId="77777777" w:rsidR="00FF4E31" w:rsidRPr="00FF4E31" w:rsidRDefault="00FF4E31"/>
        </w:tc>
        <w:tc>
          <w:tcPr>
            <w:tcW w:w="640" w:type="dxa"/>
            <w:noWrap/>
            <w:hideMark/>
          </w:tcPr>
          <w:p w14:paraId="1432CE26" w14:textId="77777777" w:rsidR="00FF4E31" w:rsidRPr="00FF4E31" w:rsidRDefault="00FF4E31"/>
        </w:tc>
        <w:tc>
          <w:tcPr>
            <w:tcW w:w="602" w:type="dxa"/>
            <w:noWrap/>
            <w:hideMark/>
          </w:tcPr>
          <w:p w14:paraId="7C1B4DDC" w14:textId="77777777" w:rsidR="00FF4E31" w:rsidRPr="00FF4E31" w:rsidRDefault="00FF4E31"/>
        </w:tc>
        <w:tc>
          <w:tcPr>
            <w:tcW w:w="640" w:type="dxa"/>
            <w:noWrap/>
            <w:hideMark/>
          </w:tcPr>
          <w:p w14:paraId="3E86EAC1" w14:textId="77777777" w:rsidR="00FF4E31" w:rsidRPr="00FF4E31" w:rsidRDefault="00FF4E31"/>
        </w:tc>
        <w:tc>
          <w:tcPr>
            <w:tcW w:w="640" w:type="dxa"/>
            <w:noWrap/>
            <w:hideMark/>
          </w:tcPr>
          <w:p w14:paraId="58E8D570" w14:textId="77777777" w:rsidR="00FF4E31" w:rsidRPr="00FF4E31" w:rsidRDefault="00FF4E31"/>
        </w:tc>
        <w:tc>
          <w:tcPr>
            <w:tcW w:w="640" w:type="dxa"/>
            <w:noWrap/>
            <w:hideMark/>
          </w:tcPr>
          <w:p w14:paraId="77511608" w14:textId="77777777" w:rsidR="00FF4E31" w:rsidRPr="00FF4E31" w:rsidRDefault="00FF4E31"/>
        </w:tc>
      </w:tr>
      <w:tr w:rsidR="00FF4E31" w:rsidRPr="00FF4E31" w14:paraId="16009082" w14:textId="77777777" w:rsidTr="00FF4E31">
        <w:trPr>
          <w:trHeight w:val="288"/>
        </w:trPr>
        <w:tc>
          <w:tcPr>
            <w:tcW w:w="960" w:type="dxa"/>
            <w:noWrap/>
            <w:hideMark/>
          </w:tcPr>
          <w:p w14:paraId="7EB427EF" w14:textId="77777777" w:rsidR="00FF4E31" w:rsidRPr="00FF4E31" w:rsidRDefault="00FF4E31">
            <w:r w:rsidRPr="00FF4E31">
              <w:t>TC-10</w:t>
            </w:r>
          </w:p>
        </w:tc>
        <w:tc>
          <w:tcPr>
            <w:tcW w:w="620" w:type="dxa"/>
            <w:noWrap/>
            <w:hideMark/>
          </w:tcPr>
          <w:p w14:paraId="606D0744" w14:textId="77777777" w:rsidR="00FF4E31" w:rsidRPr="00FF4E31" w:rsidRDefault="00FF4E31"/>
        </w:tc>
        <w:tc>
          <w:tcPr>
            <w:tcW w:w="680" w:type="dxa"/>
            <w:noWrap/>
            <w:hideMark/>
          </w:tcPr>
          <w:p w14:paraId="51BC96E4" w14:textId="77777777" w:rsidR="00FF4E31" w:rsidRPr="00FF4E31" w:rsidRDefault="00FF4E31"/>
        </w:tc>
        <w:tc>
          <w:tcPr>
            <w:tcW w:w="640" w:type="dxa"/>
            <w:noWrap/>
            <w:hideMark/>
          </w:tcPr>
          <w:p w14:paraId="4AF584D7" w14:textId="77777777" w:rsidR="00FF4E31" w:rsidRPr="00FF4E31" w:rsidRDefault="00FF4E31"/>
        </w:tc>
        <w:tc>
          <w:tcPr>
            <w:tcW w:w="680" w:type="dxa"/>
            <w:noWrap/>
            <w:hideMark/>
          </w:tcPr>
          <w:p w14:paraId="47F6080B" w14:textId="77777777" w:rsidR="00FF4E31" w:rsidRPr="00FF4E31" w:rsidRDefault="00FF4E31">
            <w:r w:rsidRPr="00FF4E31">
              <w:t>x</w:t>
            </w:r>
          </w:p>
        </w:tc>
        <w:tc>
          <w:tcPr>
            <w:tcW w:w="660" w:type="dxa"/>
            <w:noWrap/>
            <w:hideMark/>
          </w:tcPr>
          <w:p w14:paraId="449F62F7" w14:textId="77777777" w:rsidR="00FF4E31" w:rsidRPr="00FF4E31" w:rsidRDefault="00FF4E31"/>
        </w:tc>
        <w:tc>
          <w:tcPr>
            <w:tcW w:w="640" w:type="dxa"/>
            <w:noWrap/>
            <w:hideMark/>
          </w:tcPr>
          <w:p w14:paraId="31A476D2" w14:textId="77777777" w:rsidR="00FF4E31" w:rsidRPr="00FF4E31" w:rsidRDefault="00FF4E31"/>
        </w:tc>
        <w:tc>
          <w:tcPr>
            <w:tcW w:w="680" w:type="dxa"/>
            <w:noWrap/>
            <w:hideMark/>
          </w:tcPr>
          <w:p w14:paraId="0D6F2F02" w14:textId="77777777" w:rsidR="00FF4E31" w:rsidRPr="00FF4E31" w:rsidRDefault="00FF4E31"/>
        </w:tc>
        <w:tc>
          <w:tcPr>
            <w:tcW w:w="620" w:type="dxa"/>
            <w:noWrap/>
            <w:hideMark/>
          </w:tcPr>
          <w:p w14:paraId="7D6B1599" w14:textId="77777777" w:rsidR="00FF4E31" w:rsidRPr="00FF4E31" w:rsidRDefault="00FF4E31"/>
        </w:tc>
        <w:tc>
          <w:tcPr>
            <w:tcW w:w="680" w:type="dxa"/>
            <w:noWrap/>
            <w:hideMark/>
          </w:tcPr>
          <w:p w14:paraId="10287F6D" w14:textId="77777777" w:rsidR="00FF4E31" w:rsidRPr="00FF4E31" w:rsidRDefault="00FF4E31"/>
        </w:tc>
        <w:tc>
          <w:tcPr>
            <w:tcW w:w="640" w:type="dxa"/>
            <w:noWrap/>
            <w:hideMark/>
          </w:tcPr>
          <w:p w14:paraId="7CAD415A" w14:textId="77777777" w:rsidR="00FF4E31" w:rsidRPr="00FF4E31" w:rsidRDefault="00FF4E31"/>
        </w:tc>
        <w:tc>
          <w:tcPr>
            <w:tcW w:w="602" w:type="dxa"/>
            <w:noWrap/>
            <w:hideMark/>
          </w:tcPr>
          <w:p w14:paraId="1DB101D9" w14:textId="77777777" w:rsidR="00FF4E31" w:rsidRPr="00FF4E31" w:rsidRDefault="00FF4E31"/>
        </w:tc>
        <w:tc>
          <w:tcPr>
            <w:tcW w:w="640" w:type="dxa"/>
            <w:noWrap/>
            <w:hideMark/>
          </w:tcPr>
          <w:p w14:paraId="2AA0A7E4" w14:textId="77777777" w:rsidR="00FF4E31" w:rsidRPr="00FF4E31" w:rsidRDefault="00FF4E31"/>
        </w:tc>
        <w:tc>
          <w:tcPr>
            <w:tcW w:w="640" w:type="dxa"/>
            <w:noWrap/>
            <w:hideMark/>
          </w:tcPr>
          <w:p w14:paraId="7055A94C" w14:textId="77777777" w:rsidR="00FF4E31" w:rsidRPr="00FF4E31" w:rsidRDefault="00FF4E31"/>
        </w:tc>
        <w:tc>
          <w:tcPr>
            <w:tcW w:w="640" w:type="dxa"/>
            <w:noWrap/>
            <w:hideMark/>
          </w:tcPr>
          <w:p w14:paraId="214CAFCA" w14:textId="77777777" w:rsidR="00FF4E31" w:rsidRPr="00FF4E31" w:rsidRDefault="00FF4E31"/>
        </w:tc>
      </w:tr>
      <w:tr w:rsidR="00FF4E31" w:rsidRPr="00FF4E31" w14:paraId="77A244ED" w14:textId="77777777" w:rsidTr="00FF4E31">
        <w:trPr>
          <w:trHeight w:val="288"/>
        </w:trPr>
        <w:tc>
          <w:tcPr>
            <w:tcW w:w="960" w:type="dxa"/>
            <w:noWrap/>
            <w:hideMark/>
          </w:tcPr>
          <w:p w14:paraId="2EB48094" w14:textId="77777777" w:rsidR="00FF4E31" w:rsidRPr="00FF4E31" w:rsidRDefault="00FF4E31">
            <w:r w:rsidRPr="00FF4E31">
              <w:t>TC-11</w:t>
            </w:r>
          </w:p>
        </w:tc>
        <w:tc>
          <w:tcPr>
            <w:tcW w:w="620" w:type="dxa"/>
            <w:noWrap/>
            <w:hideMark/>
          </w:tcPr>
          <w:p w14:paraId="5DB56DD4" w14:textId="77777777" w:rsidR="00FF4E31" w:rsidRPr="00FF4E31" w:rsidRDefault="00FF4E31"/>
        </w:tc>
        <w:tc>
          <w:tcPr>
            <w:tcW w:w="680" w:type="dxa"/>
            <w:noWrap/>
            <w:hideMark/>
          </w:tcPr>
          <w:p w14:paraId="14434379" w14:textId="77777777" w:rsidR="00FF4E31" w:rsidRPr="00FF4E31" w:rsidRDefault="00FF4E31"/>
        </w:tc>
        <w:tc>
          <w:tcPr>
            <w:tcW w:w="640" w:type="dxa"/>
            <w:noWrap/>
            <w:hideMark/>
          </w:tcPr>
          <w:p w14:paraId="73802A2F" w14:textId="77777777" w:rsidR="00FF4E31" w:rsidRPr="00FF4E31" w:rsidRDefault="00FF4E31"/>
        </w:tc>
        <w:tc>
          <w:tcPr>
            <w:tcW w:w="680" w:type="dxa"/>
            <w:noWrap/>
            <w:hideMark/>
          </w:tcPr>
          <w:p w14:paraId="16DF33E1" w14:textId="77777777" w:rsidR="00FF4E31" w:rsidRPr="00FF4E31" w:rsidRDefault="00FF4E31">
            <w:r w:rsidRPr="00FF4E31">
              <w:t>x</w:t>
            </w:r>
          </w:p>
        </w:tc>
        <w:tc>
          <w:tcPr>
            <w:tcW w:w="660" w:type="dxa"/>
            <w:noWrap/>
            <w:hideMark/>
          </w:tcPr>
          <w:p w14:paraId="0BD5FA4F" w14:textId="77777777" w:rsidR="00FF4E31" w:rsidRPr="00FF4E31" w:rsidRDefault="00FF4E31"/>
        </w:tc>
        <w:tc>
          <w:tcPr>
            <w:tcW w:w="640" w:type="dxa"/>
            <w:noWrap/>
            <w:hideMark/>
          </w:tcPr>
          <w:p w14:paraId="2AF06BB0" w14:textId="77777777" w:rsidR="00FF4E31" w:rsidRPr="00FF4E31" w:rsidRDefault="00FF4E31"/>
        </w:tc>
        <w:tc>
          <w:tcPr>
            <w:tcW w:w="680" w:type="dxa"/>
            <w:noWrap/>
            <w:hideMark/>
          </w:tcPr>
          <w:p w14:paraId="6460013F" w14:textId="77777777" w:rsidR="00FF4E31" w:rsidRPr="00FF4E31" w:rsidRDefault="00FF4E31"/>
        </w:tc>
        <w:tc>
          <w:tcPr>
            <w:tcW w:w="620" w:type="dxa"/>
            <w:noWrap/>
            <w:hideMark/>
          </w:tcPr>
          <w:p w14:paraId="521CC493" w14:textId="77777777" w:rsidR="00FF4E31" w:rsidRPr="00FF4E31" w:rsidRDefault="00FF4E31"/>
        </w:tc>
        <w:tc>
          <w:tcPr>
            <w:tcW w:w="680" w:type="dxa"/>
            <w:noWrap/>
            <w:hideMark/>
          </w:tcPr>
          <w:p w14:paraId="34AE0A74" w14:textId="77777777" w:rsidR="00FF4E31" w:rsidRPr="00FF4E31" w:rsidRDefault="00FF4E31"/>
        </w:tc>
        <w:tc>
          <w:tcPr>
            <w:tcW w:w="640" w:type="dxa"/>
            <w:noWrap/>
            <w:hideMark/>
          </w:tcPr>
          <w:p w14:paraId="13D3CFD2" w14:textId="77777777" w:rsidR="00FF4E31" w:rsidRPr="00FF4E31" w:rsidRDefault="00FF4E31"/>
        </w:tc>
        <w:tc>
          <w:tcPr>
            <w:tcW w:w="602" w:type="dxa"/>
            <w:noWrap/>
            <w:hideMark/>
          </w:tcPr>
          <w:p w14:paraId="3FD8704C" w14:textId="77777777" w:rsidR="00FF4E31" w:rsidRPr="00FF4E31" w:rsidRDefault="00FF4E31"/>
        </w:tc>
        <w:tc>
          <w:tcPr>
            <w:tcW w:w="640" w:type="dxa"/>
            <w:noWrap/>
            <w:hideMark/>
          </w:tcPr>
          <w:p w14:paraId="6D58F89C" w14:textId="77777777" w:rsidR="00FF4E31" w:rsidRPr="00FF4E31" w:rsidRDefault="00FF4E31"/>
        </w:tc>
        <w:tc>
          <w:tcPr>
            <w:tcW w:w="640" w:type="dxa"/>
            <w:noWrap/>
            <w:hideMark/>
          </w:tcPr>
          <w:p w14:paraId="0946732F" w14:textId="77777777" w:rsidR="00FF4E31" w:rsidRPr="00FF4E31" w:rsidRDefault="00FF4E31"/>
        </w:tc>
        <w:tc>
          <w:tcPr>
            <w:tcW w:w="640" w:type="dxa"/>
            <w:noWrap/>
            <w:hideMark/>
          </w:tcPr>
          <w:p w14:paraId="6EBD84F3" w14:textId="77777777" w:rsidR="00FF4E31" w:rsidRPr="00FF4E31" w:rsidRDefault="00FF4E31"/>
        </w:tc>
      </w:tr>
      <w:tr w:rsidR="00FF4E31" w:rsidRPr="00FF4E31" w14:paraId="61BE24E7" w14:textId="77777777" w:rsidTr="00FF4E31">
        <w:trPr>
          <w:trHeight w:val="288"/>
        </w:trPr>
        <w:tc>
          <w:tcPr>
            <w:tcW w:w="960" w:type="dxa"/>
            <w:noWrap/>
            <w:hideMark/>
          </w:tcPr>
          <w:p w14:paraId="273B329B" w14:textId="77777777" w:rsidR="00FF4E31" w:rsidRPr="00FF4E31" w:rsidRDefault="00FF4E31">
            <w:r w:rsidRPr="00FF4E31">
              <w:t>TC-12</w:t>
            </w:r>
          </w:p>
        </w:tc>
        <w:tc>
          <w:tcPr>
            <w:tcW w:w="620" w:type="dxa"/>
            <w:noWrap/>
            <w:hideMark/>
          </w:tcPr>
          <w:p w14:paraId="25113D8D" w14:textId="77777777" w:rsidR="00FF4E31" w:rsidRPr="00FF4E31" w:rsidRDefault="00FF4E31"/>
        </w:tc>
        <w:tc>
          <w:tcPr>
            <w:tcW w:w="680" w:type="dxa"/>
            <w:noWrap/>
            <w:hideMark/>
          </w:tcPr>
          <w:p w14:paraId="21730A83" w14:textId="77777777" w:rsidR="00FF4E31" w:rsidRPr="00FF4E31" w:rsidRDefault="00FF4E31"/>
        </w:tc>
        <w:tc>
          <w:tcPr>
            <w:tcW w:w="640" w:type="dxa"/>
            <w:noWrap/>
            <w:hideMark/>
          </w:tcPr>
          <w:p w14:paraId="55671795" w14:textId="77777777" w:rsidR="00FF4E31" w:rsidRPr="00FF4E31" w:rsidRDefault="00FF4E31"/>
        </w:tc>
        <w:tc>
          <w:tcPr>
            <w:tcW w:w="680" w:type="dxa"/>
            <w:noWrap/>
            <w:hideMark/>
          </w:tcPr>
          <w:p w14:paraId="6F00A0B8" w14:textId="77777777" w:rsidR="00FF4E31" w:rsidRPr="00FF4E31" w:rsidRDefault="00FF4E31"/>
        </w:tc>
        <w:tc>
          <w:tcPr>
            <w:tcW w:w="660" w:type="dxa"/>
            <w:noWrap/>
            <w:hideMark/>
          </w:tcPr>
          <w:p w14:paraId="06229AC6" w14:textId="77777777" w:rsidR="00FF4E31" w:rsidRPr="00FF4E31" w:rsidRDefault="00FF4E31">
            <w:r w:rsidRPr="00FF4E31">
              <w:t>x</w:t>
            </w:r>
          </w:p>
        </w:tc>
        <w:tc>
          <w:tcPr>
            <w:tcW w:w="640" w:type="dxa"/>
            <w:noWrap/>
            <w:hideMark/>
          </w:tcPr>
          <w:p w14:paraId="78984F01" w14:textId="77777777" w:rsidR="00FF4E31" w:rsidRPr="00FF4E31" w:rsidRDefault="00FF4E31"/>
        </w:tc>
        <w:tc>
          <w:tcPr>
            <w:tcW w:w="680" w:type="dxa"/>
            <w:noWrap/>
            <w:hideMark/>
          </w:tcPr>
          <w:p w14:paraId="061BD898" w14:textId="77777777" w:rsidR="00FF4E31" w:rsidRPr="00FF4E31" w:rsidRDefault="00FF4E31"/>
        </w:tc>
        <w:tc>
          <w:tcPr>
            <w:tcW w:w="620" w:type="dxa"/>
            <w:noWrap/>
            <w:hideMark/>
          </w:tcPr>
          <w:p w14:paraId="7551032D" w14:textId="77777777" w:rsidR="00FF4E31" w:rsidRPr="00FF4E31" w:rsidRDefault="00FF4E31"/>
        </w:tc>
        <w:tc>
          <w:tcPr>
            <w:tcW w:w="680" w:type="dxa"/>
            <w:noWrap/>
            <w:hideMark/>
          </w:tcPr>
          <w:p w14:paraId="3FF3CBE2" w14:textId="77777777" w:rsidR="00FF4E31" w:rsidRPr="00FF4E31" w:rsidRDefault="00FF4E31"/>
        </w:tc>
        <w:tc>
          <w:tcPr>
            <w:tcW w:w="640" w:type="dxa"/>
            <w:noWrap/>
            <w:hideMark/>
          </w:tcPr>
          <w:p w14:paraId="06E184BB" w14:textId="77777777" w:rsidR="00FF4E31" w:rsidRPr="00FF4E31" w:rsidRDefault="00FF4E31"/>
        </w:tc>
        <w:tc>
          <w:tcPr>
            <w:tcW w:w="602" w:type="dxa"/>
            <w:noWrap/>
            <w:hideMark/>
          </w:tcPr>
          <w:p w14:paraId="14ADB56E" w14:textId="77777777" w:rsidR="00FF4E31" w:rsidRPr="00FF4E31" w:rsidRDefault="00FF4E31"/>
        </w:tc>
        <w:tc>
          <w:tcPr>
            <w:tcW w:w="640" w:type="dxa"/>
            <w:noWrap/>
            <w:hideMark/>
          </w:tcPr>
          <w:p w14:paraId="6715F8FA" w14:textId="77777777" w:rsidR="00FF4E31" w:rsidRPr="00FF4E31" w:rsidRDefault="00FF4E31"/>
        </w:tc>
        <w:tc>
          <w:tcPr>
            <w:tcW w:w="640" w:type="dxa"/>
            <w:noWrap/>
            <w:hideMark/>
          </w:tcPr>
          <w:p w14:paraId="50FD7B9E" w14:textId="77777777" w:rsidR="00FF4E31" w:rsidRPr="00FF4E31" w:rsidRDefault="00FF4E31"/>
        </w:tc>
        <w:tc>
          <w:tcPr>
            <w:tcW w:w="640" w:type="dxa"/>
            <w:noWrap/>
            <w:hideMark/>
          </w:tcPr>
          <w:p w14:paraId="277C2C59" w14:textId="77777777" w:rsidR="00FF4E31" w:rsidRPr="00FF4E31" w:rsidRDefault="00FF4E31"/>
        </w:tc>
      </w:tr>
      <w:tr w:rsidR="00FF4E31" w:rsidRPr="00FF4E31" w14:paraId="7CA6D0D0" w14:textId="77777777" w:rsidTr="00FF4E31">
        <w:trPr>
          <w:trHeight w:val="288"/>
        </w:trPr>
        <w:tc>
          <w:tcPr>
            <w:tcW w:w="960" w:type="dxa"/>
            <w:noWrap/>
            <w:hideMark/>
          </w:tcPr>
          <w:p w14:paraId="569A9233" w14:textId="77777777" w:rsidR="00FF4E31" w:rsidRPr="00FF4E31" w:rsidRDefault="00FF4E31">
            <w:r w:rsidRPr="00FF4E31">
              <w:t>TC-13</w:t>
            </w:r>
          </w:p>
        </w:tc>
        <w:tc>
          <w:tcPr>
            <w:tcW w:w="620" w:type="dxa"/>
            <w:noWrap/>
            <w:hideMark/>
          </w:tcPr>
          <w:p w14:paraId="02E79808" w14:textId="77777777" w:rsidR="00FF4E31" w:rsidRPr="00FF4E31" w:rsidRDefault="00FF4E31"/>
        </w:tc>
        <w:tc>
          <w:tcPr>
            <w:tcW w:w="680" w:type="dxa"/>
            <w:noWrap/>
            <w:hideMark/>
          </w:tcPr>
          <w:p w14:paraId="09C014CB" w14:textId="77777777" w:rsidR="00FF4E31" w:rsidRPr="00FF4E31" w:rsidRDefault="00FF4E31"/>
        </w:tc>
        <w:tc>
          <w:tcPr>
            <w:tcW w:w="640" w:type="dxa"/>
            <w:noWrap/>
            <w:hideMark/>
          </w:tcPr>
          <w:p w14:paraId="28EA77D5" w14:textId="77777777" w:rsidR="00FF4E31" w:rsidRPr="00FF4E31" w:rsidRDefault="00FF4E31"/>
        </w:tc>
        <w:tc>
          <w:tcPr>
            <w:tcW w:w="680" w:type="dxa"/>
            <w:noWrap/>
            <w:hideMark/>
          </w:tcPr>
          <w:p w14:paraId="4603E6CF" w14:textId="77777777" w:rsidR="00FF4E31" w:rsidRPr="00FF4E31" w:rsidRDefault="00FF4E31"/>
        </w:tc>
        <w:tc>
          <w:tcPr>
            <w:tcW w:w="660" w:type="dxa"/>
            <w:noWrap/>
            <w:hideMark/>
          </w:tcPr>
          <w:p w14:paraId="1EBA65E3" w14:textId="77777777" w:rsidR="00FF4E31" w:rsidRPr="00FF4E31" w:rsidRDefault="00FF4E31"/>
        </w:tc>
        <w:tc>
          <w:tcPr>
            <w:tcW w:w="640" w:type="dxa"/>
            <w:noWrap/>
            <w:hideMark/>
          </w:tcPr>
          <w:p w14:paraId="6FE3669D" w14:textId="77777777" w:rsidR="00FF4E31" w:rsidRPr="00FF4E31" w:rsidRDefault="00FF4E31">
            <w:r w:rsidRPr="00FF4E31">
              <w:t>x</w:t>
            </w:r>
          </w:p>
        </w:tc>
        <w:tc>
          <w:tcPr>
            <w:tcW w:w="680" w:type="dxa"/>
            <w:noWrap/>
            <w:hideMark/>
          </w:tcPr>
          <w:p w14:paraId="01E49B3C" w14:textId="77777777" w:rsidR="00FF4E31" w:rsidRPr="00FF4E31" w:rsidRDefault="00FF4E31"/>
        </w:tc>
        <w:tc>
          <w:tcPr>
            <w:tcW w:w="620" w:type="dxa"/>
            <w:noWrap/>
            <w:hideMark/>
          </w:tcPr>
          <w:p w14:paraId="3A240C90" w14:textId="77777777" w:rsidR="00FF4E31" w:rsidRPr="00FF4E31" w:rsidRDefault="00FF4E31"/>
        </w:tc>
        <w:tc>
          <w:tcPr>
            <w:tcW w:w="680" w:type="dxa"/>
            <w:noWrap/>
            <w:hideMark/>
          </w:tcPr>
          <w:p w14:paraId="1402B9E6" w14:textId="77777777" w:rsidR="00FF4E31" w:rsidRPr="00FF4E31" w:rsidRDefault="00FF4E31"/>
        </w:tc>
        <w:tc>
          <w:tcPr>
            <w:tcW w:w="640" w:type="dxa"/>
            <w:noWrap/>
            <w:hideMark/>
          </w:tcPr>
          <w:p w14:paraId="47A25EE8" w14:textId="77777777" w:rsidR="00FF4E31" w:rsidRPr="00FF4E31" w:rsidRDefault="00FF4E31"/>
        </w:tc>
        <w:tc>
          <w:tcPr>
            <w:tcW w:w="602" w:type="dxa"/>
            <w:noWrap/>
            <w:hideMark/>
          </w:tcPr>
          <w:p w14:paraId="3B1FC685" w14:textId="77777777" w:rsidR="00FF4E31" w:rsidRPr="00FF4E31" w:rsidRDefault="00FF4E31"/>
        </w:tc>
        <w:tc>
          <w:tcPr>
            <w:tcW w:w="640" w:type="dxa"/>
            <w:noWrap/>
            <w:hideMark/>
          </w:tcPr>
          <w:p w14:paraId="4D0FA6CB" w14:textId="77777777" w:rsidR="00FF4E31" w:rsidRPr="00FF4E31" w:rsidRDefault="00FF4E31"/>
        </w:tc>
        <w:tc>
          <w:tcPr>
            <w:tcW w:w="640" w:type="dxa"/>
            <w:noWrap/>
            <w:hideMark/>
          </w:tcPr>
          <w:p w14:paraId="6C7EA8B6" w14:textId="77777777" w:rsidR="00FF4E31" w:rsidRPr="00FF4E31" w:rsidRDefault="00FF4E31"/>
        </w:tc>
        <w:tc>
          <w:tcPr>
            <w:tcW w:w="640" w:type="dxa"/>
            <w:noWrap/>
            <w:hideMark/>
          </w:tcPr>
          <w:p w14:paraId="521B4EB1" w14:textId="77777777" w:rsidR="00FF4E31" w:rsidRPr="00FF4E31" w:rsidRDefault="00FF4E31"/>
        </w:tc>
      </w:tr>
      <w:tr w:rsidR="00FF4E31" w:rsidRPr="00FF4E31" w14:paraId="0DD57F38" w14:textId="77777777" w:rsidTr="00FF4E31">
        <w:trPr>
          <w:trHeight w:val="288"/>
        </w:trPr>
        <w:tc>
          <w:tcPr>
            <w:tcW w:w="960" w:type="dxa"/>
            <w:noWrap/>
            <w:hideMark/>
          </w:tcPr>
          <w:p w14:paraId="26A5A6B6" w14:textId="77777777" w:rsidR="00FF4E31" w:rsidRPr="00FF4E31" w:rsidRDefault="00FF4E31">
            <w:r w:rsidRPr="00FF4E31">
              <w:t>TC-14</w:t>
            </w:r>
          </w:p>
        </w:tc>
        <w:tc>
          <w:tcPr>
            <w:tcW w:w="620" w:type="dxa"/>
            <w:noWrap/>
            <w:hideMark/>
          </w:tcPr>
          <w:p w14:paraId="3BF9645E" w14:textId="77777777" w:rsidR="00FF4E31" w:rsidRPr="00FF4E31" w:rsidRDefault="00FF4E31"/>
        </w:tc>
        <w:tc>
          <w:tcPr>
            <w:tcW w:w="680" w:type="dxa"/>
            <w:noWrap/>
            <w:hideMark/>
          </w:tcPr>
          <w:p w14:paraId="698C323A" w14:textId="77777777" w:rsidR="00FF4E31" w:rsidRPr="00FF4E31" w:rsidRDefault="00FF4E31"/>
        </w:tc>
        <w:tc>
          <w:tcPr>
            <w:tcW w:w="640" w:type="dxa"/>
            <w:noWrap/>
            <w:hideMark/>
          </w:tcPr>
          <w:p w14:paraId="426FD13B" w14:textId="77777777" w:rsidR="00FF4E31" w:rsidRPr="00FF4E31" w:rsidRDefault="00FF4E31"/>
        </w:tc>
        <w:tc>
          <w:tcPr>
            <w:tcW w:w="680" w:type="dxa"/>
            <w:noWrap/>
            <w:hideMark/>
          </w:tcPr>
          <w:p w14:paraId="56BAAF6E" w14:textId="77777777" w:rsidR="00FF4E31" w:rsidRPr="00FF4E31" w:rsidRDefault="00FF4E31"/>
        </w:tc>
        <w:tc>
          <w:tcPr>
            <w:tcW w:w="660" w:type="dxa"/>
            <w:noWrap/>
            <w:hideMark/>
          </w:tcPr>
          <w:p w14:paraId="52E8F77C" w14:textId="77777777" w:rsidR="00FF4E31" w:rsidRPr="00FF4E31" w:rsidRDefault="00FF4E31"/>
        </w:tc>
        <w:tc>
          <w:tcPr>
            <w:tcW w:w="640" w:type="dxa"/>
            <w:noWrap/>
            <w:hideMark/>
          </w:tcPr>
          <w:p w14:paraId="4E6B38CC" w14:textId="77777777" w:rsidR="00FF4E31" w:rsidRPr="00FF4E31" w:rsidRDefault="00FF4E31">
            <w:r w:rsidRPr="00FF4E31">
              <w:t>x</w:t>
            </w:r>
          </w:p>
        </w:tc>
        <w:tc>
          <w:tcPr>
            <w:tcW w:w="680" w:type="dxa"/>
            <w:noWrap/>
            <w:hideMark/>
          </w:tcPr>
          <w:p w14:paraId="026EC168" w14:textId="77777777" w:rsidR="00FF4E31" w:rsidRPr="00FF4E31" w:rsidRDefault="00FF4E31"/>
        </w:tc>
        <w:tc>
          <w:tcPr>
            <w:tcW w:w="620" w:type="dxa"/>
            <w:noWrap/>
            <w:hideMark/>
          </w:tcPr>
          <w:p w14:paraId="6DFE5758" w14:textId="77777777" w:rsidR="00FF4E31" w:rsidRPr="00FF4E31" w:rsidRDefault="00FF4E31"/>
        </w:tc>
        <w:tc>
          <w:tcPr>
            <w:tcW w:w="680" w:type="dxa"/>
            <w:noWrap/>
            <w:hideMark/>
          </w:tcPr>
          <w:p w14:paraId="5169BD63" w14:textId="77777777" w:rsidR="00FF4E31" w:rsidRPr="00FF4E31" w:rsidRDefault="00FF4E31"/>
        </w:tc>
        <w:tc>
          <w:tcPr>
            <w:tcW w:w="640" w:type="dxa"/>
            <w:noWrap/>
            <w:hideMark/>
          </w:tcPr>
          <w:p w14:paraId="60935774" w14:textId="77777777" w:rsidR="00FF4E31" w:rsidRPr="00FF4E31" w:rsidRDefault="00FF4E31"/>
        </w:tc>
        <w:tc>
          <w:tcPr>
            <w:tcW w:w="602" w:type="dxa"/>
            <w:noWrap/>
            <w:hideMark/>
          </w:tcPr>
          <w:p w14:paraId="0F8EEAD7" w14:textId="77777777" w:rsidR="00FF4E31" w:rsidRPr="00FF4E31" w:rsidRDefault="00FF4E31"/>
        </w:tc>
        <w:tc>
          <w:tcPr>
            <w:tcW w:w="640" w:type="dxa"/>
            <w:noWrap/>
            <w:hideMark/>
          </w:tcPr>
          <w:p w14:paraId="78D3EA95" w14:textId="77777777" w:rsidR="00FF4E31" w:rsidRPr="00FF4E31" w:rsidRDefault="00FF4E31"/>
        </w:tc>
        <w:tc>
          <w:tcPr>
            <w:tcW w:w="640" w:type="dxa"/>
            <w:noWrap/>
            <w:hideMark/>
          </w:tcPr>
          <w:p w14:paraId="74DB43F9" w14:textId="77777777" w:rsidR="00FF4E31" w:rsidRPr="00FF4E31" w:rsidRDefault="00FF4E31"/>
        </w:tc>
        <w:tc>
          <w:tcPr>
            <w:tcW w:w="640" w:type="dxa"/>
            <w:noWrap/>
            <w:hideMark/>
          </w:tcPr>
          <w:p w14:paraId="1ACB8C63" w14:textId="77777777" w:rsidR="00FF4E31" w:rsidRPr="00FF4E31" w:rsidRDefault="00FF4E31"/>
        </w:tc>
      </w:tr>
      <w:tr w:rsidR="00FF4E31" w:rsidRPr="00FF4E31" w14:paraId="4398A8B9" w14:textId="77777777" w:rsidTr="00FF4E31">
        <w:trPr>
          <w:trHeight w:val="288"/>
        </w:trPr>
        <w:tc>
          <w:tcPr>
            <w:tcW w:w="960" w:type="dxa"/>
            <w:noWrap/>
            <w:hideMark/>
          </w:tcPr>
          <w:p w14:paraId="527E453C" w14:textId="77777777" w:rsidR="00FF4E31" w:rsidRPr="00FF4E31" w:rsidRDefault="00FF4E31">
            <w:r w:rsidRPr="00FF4E31">
              <w:t>TC-15</w:t>
            </w:r>
          </w:p>
        </w:tc>
        <w:tc>
          <w:tcPr>
            <w:tcW w:w="620" w:type="dxa"/>
            <w:noWrap/>
            <w:hideMark/>
          </w:tcPr>
          <w:p w14:paraId="5132E9FC" w14:textId="77777777" w:rsidR="00FF4E31" w:rsidRPr="00FF4E31" w:rsidRDefault="00FF4E31"/>
        </w:tc>
        <w:tc>
          <w:tcPr>
            <w:tcW w:w="680" w:type="dxa"/>
            <w:noWrap/>
            <w:hideMark/>
          </w:tcPr>
          <w:p w14:paraId="2947448F" w14:textId="77777777" w:rsidR="00FF4E31" w:rsidRPr="00FF4E31" w:rsidRDefault="00FF4E31"/>
        </w:tc>
        <w:tc>
          <w:tcPr>
            <w:tcW w:w="640" w:type="dxa"/>
            <w:noWrap/>
            <w:hideMark/>
          </w:tcPr>
          <w:p w14:paraId="2E1DFDE3" w14:textId="77777777" w:rsidR="00FF4E31" w:rsidRPr="00FF4E31" w:rsidRDefault="00FF4E31"/>
        </w:tc>
        <w:tc>
          <w:tcPr>
            <w:tcW w:w="680" w:type="dxa"/>
            <w:noWrap/>
            <w:hideMark/>
          </w:tcPr>
          <w:p w14:paraId="4FA1C26F" w14:textId="77777777" w:rsidR="00FF4E31" w:rsidRPr="00FF4E31" w:rsidRDefault="00FF4E31"/>
        </w:tc>
        <w:tc>
          <w:tcPr>
            <w:tcW w:w="660" w:type="dxa"/>
            <w:noWrap/>
            <w:hideMark/>
          </w:tcPr>
          <w:p w14:paraId="0BACF56B" w14:textId="77777777" w:rsidR="00FF4E31" w:rsidRPr="00FF4E31" w:rsidRDefault="00FF4E31"/>
        </w:tc>
        <w:tc>
          <w:tcPr>
            <w:tcW w:w="640" w:type="dxa"/>
            <w:noWrap/>
            <w:hideMark/>
          </w:tcPr>
          <w:p w14:paraId="054FBC3A" w14:textId="77777777" w:rsidR="00FF4E31" w:rsidRPr="00FF4E31" w:rsidRDefault="00FF4E31"/>
        </w:tc>
        <w:tc>
          <w:tcPr>
            <w:tcW w:w="680" w:type="dxa"/>
            <w:noWrap/>
            <w:hideMark/>
          </w:tcPr>
          <w:p w14:paraId="5EF4B2F1" w14:textId="77777777" w:rsidR="00FF4E31" w:rsidRPr="00FF4E31" w:rsidRDefault="00FF4E31">
            <w:r w:rsidRPr="00FF4E31">
              <w:t>x</w:t>
            </w:r>
          </w:p>
        </w:tc>
        <w:tc>
          <w:tcPr>
            <w:tcW w:w="620" w:type="dxa"/>
            <w:noWrap/>
            <w:hideMark/>
          </w:tcPr>
          <w:p w14:paraId="6C81B864" w14:textId="77777777" w:rsidR="00FF4E31" w:rsidRPr="00FF4E31" w:rsidRDefault="00FF4E31"/>
        </w:tc>
        <w:tc>
          <w:tcPr>
            <w:tcW w:w="680" w:type="dxa"/>
            <w:noWrap/>
            <w:hideMark/>
          </w:tcPr>
          <w:p w14:paraId="478BC34C" w14:textId="77777777" w:rsidR="00FF4E31" w:rsidRPr="00FF4E31" w:rsidRDefault="00FF4E31"/>
        </w:tc>
        <w:tc>
          <w:tcPr>
            <w:tcW w:w="640" w:type="dxa"/>
            <w:noWrap/>
            <w:hideMark/>
          </w:tcPr>
          <w:p w14:paraId="57D014E6" w14:textId="77777777" w:rsidR="00FF4E31" w:rsidRPr="00FF4E31" w:rsidRDefault="00FF4E31"/>
        </w:tc>
        <w:tc>
          <w:tcPr>
            <w:tcW w:w="602" w:type="dxa"/>
            <w:noWrap/>
            <w:hideMark/>
          </w:tcPr>
          <w:p w14:paraId="64BE90AC" w14:textId="77777777" w:rsidR="00FF4E31" w:rsidRPr="00FF4E31" w:rsidRDefault="00FF4E31"/>
        </w:tc>
        <w:tc>
          <w:tcPr>
            <w:tcW w:w="640" w:type="dxa"/>
            <w:noWrap/>
            <w:hideMark/>
          </w:tcPr>
          <w:p w14:paraId="7DC0FD82" w14:textId="77777777" w:rsidR="00FF4E31" w:rsidRPr="00FF4E31" w:rsidRDefault="00FF4E31"/>
        </w:tc>
        <w:tc>
          <w:tcPr>
            <w:tcW w:w="640" w:type="dxa"/>
            <w:noWrap/>
            <w:hideMark/>
          </w:tcPr>
          <w:p w14:paraId="6FCA5B0F" w14:textId="77777777" w:rsidR="00FF4E31" w:rsidRPr="00FF4E31" w:rsidRDefault="00FF4E31"/>
        </w:tc>
        <w:tc>
          <w:tcPr>
            <w:tcW w:w="640" w:type="dxa"/>
            <w:noWrap/>
            <w:hideMark/>
          </w:tcPr>
          <w:p w14:paraId="411451F3" w14:textId="77777777" w:rsidR="00FF4E31" w:rsidRPr="00FF4E31" w:rsidRDefault="00FF4E31"/>
        </w:tc>
      </w:tr>
      <w:tr w:rsidR="00FF4E31" w:rsidRPr="00FF4E31" w14:paraId="74501588" w14:textId="77777777" w:rsidTr="00FF4E31">
        <w:trPr>
          <w:trHeight w:val="288"/>
        </w:trPr>
        <w:tc>
          <w:tcPr>
            <w:tcW w:w="960" w:type="dxa"/>
            <w:noWrap/>
            <w:hideMark/>
          </w:tcPr>
          <w:p w14:paraId="528DAC0E" w14:textId="77777777" w:rsidR="00FF4E31" w:rsidRPr="00FF4E31" w:rsidRDefault="00FF4E31">
            <w:r w:rsidRPr="00FF4E31">
              <w:t>TC-16</w:t>
            </w:r>
          </w:p>
        </w:tc>
        <w:tc>
          <w:tcPr>
            <w:tcW w:w="620" w:type="dxa"/>
            <w:noWrap/>
            <w:hideMark/>
          </w:tcPr>
          <w:p w14:paraId="200E6FAD" w14:textId="77777777" w:rsidR="00FF4E31" w:rsidRPr="00FF4E31" w:rsidRDefault="00FF4E31"/>
        </w:tc>
        <w:tc>
          <w:tcPr>
            <w:tcW w:w="680" w:type="dxa"/>
            <w:noWrap/>
            <w:hideMark/>
          </w:tcPr>
          <w:p w14:paraId="64DF0A79" w14:textId="77777777" w:rsidR="00FF4E31" w:rsidRPr="00FF4E31" w:rsidRDefault="00FF4E31"/>
        </w:tc>
        <w:tc>
          <w:tcPr>
            <w:tcW w:w="640" w:type="dxa"/>
            <w:noWrap/>
            <w:hideMark/>
          </w:tcPr>
          <w:p w14:paraId="5BA1C0DC" w14:textId="77777777" w:rsidR="00FF4E31" w:rsidRPr="00FF4E31" w:rsidRDefault="00FF4E31"/>
        </w:tc>
        <w:tc>
          <w:tcPr>
            <w:tcW w:w="680" w:type="dxa"/>
            <w:noWrap/>
            <w:hideMark/>
          </w:tcPr>
          <w:p w14:paraId="6770B041" w14:textId="77777777" w:rsidR="00FF4E31" w:rsidRPr="00FF4E31" w:rsidRDefault="00FF4E31"/>
        </w:tc>
        <w:tc>
          <w:tcPr>
            <w:tcW w:w="660" w:type="dxa"/>
            <w:noWrap/>
            <w:hideMark/>
          </w:tcPr>
          <w:p w14:paraId="6926A2E0" w14:textId="77777777" w:rsidR="00FF4E31" w:rsidRPr="00FF4E31" w:rsidRDefault="00FF4E31"/>
        </w:tc>
        <w:tc>
          <w:tcPr>
            <w:tcW w:w="640" w:type="dxa"/>
            <w:noWrap/>
            <w:hideMark/>
          </w:tcPr>
          <w:p w14:paraId="0A434F7C" w14:textId="77777777" w:rsidR="00FF4E31" w:rsidRPr="00FF4E31" w:rsidRDefault="00FF4E31"/>
        </w:tc>
        <w:tc>
          <w:tcPr>
            <w:tcW w:w="680" w:type="dxa"/>
            <w:noWrap/>
            <w:hideMark/>
          </w:tcPr>
          <w:p w14:paraId="534CEEEF" w14:textId="77777777" w:rsidR="00FF4E31" w:rsidRPr="00FF4E31" w:rsidRDefault="00FF4E31"/>
        </w:tc>
        <w:tc>
          <w:tcPr>
            <w:tcW w:w="620" w:type="dxa"/>
            <w:noWrap/>
            <w:hideMark/>
          </w:tcPr>
          <w:p w14:paraId="49772B14" w14:textId="77777777" w:rsidR="00FF4E31" w:rsidRPr="00FF4E31" w:rsidRDefault="00FF4E31">
            <w:r w:rsidRPr="00FF4E31">
              <w:t>x</w:t>
            </w:r>
          </w:p>
        </w:tc>
        <w:tc>
          <w:tcPr>
            <w:tcW w:w="680" w:type="dxa"/>
            <w:noWrap/>
            <w:hideMark/>
          </w:tcPr>
          <w:p w14:paraId="7BBC7973" w14:textId="77777777" w:rsidR="00FF4E31" w:rsidRPr="00FF4E31" w:rsidRDefault="00FF4E31"/>
        </w:tc>
        <w:tc>
          <w:tcPr>
            <w:tcW w:w="640" w:type="dxa"/>
            <w:noWrap/>
            <w:hideMark/>
          </w:tcPr>
          <w:p w14:paraId="088C3328" w14:textId="77777777" w:rsidR="00FF4E31" w:rsidRPr="00FF4E31" w:rsidRDefault="00FF4E31"/>
        </w:tc>
        <w:tc>
          <w:tcPr>
            <w:tcW w:w="602" w:type="dxa"/>
            <w:noWrap/>
            <w:hideMark/>
          </w:tcPr>
          <w:p w14:paraId="05933B1C" w14:textId="77777777" w:rsidR="00FF4E31" w:rsidRPr="00FF4E31" w:rsidRDefault="00FF4E31"/>
        </w:tc>
        <w:tc>
          <w:tcPr>
            <w:tcW w:w="640" w:type="dxa"/>
            <w:noWrap/>
            <w:hideMark/>
          </w:tcPr>
          <w:p w14:paraId="7C4F4FC6" w14:textId="77777777" w:rsidR="00FF4E31" w:rsidRPr="00FF4E31" w:rsidRDefault="00FF4E31"/>
        </w:tc>
        <w:tc>
          <w:tcPr>
            <w:tcW w:w="640" w:type="dxa"/>
            <w:noWrap/>
            <w:hideMark/>
          </w:tcPr>
          <w:p w14:paraId="09B45E63" w14:textId="77777777" w:rsidR="00FF4E31" w:rsidRPr="00FF4E31" w:rsidRDefault="00FF4E31"/>
        </w:tc>
        <w:tc>
          <w:tcPr>
            <w:tcW w:w="640" w:type="dxa"/>
            <w:noWrap/>
            <w:hideMark/>
          </w:tcPr>
          <w:p w14:paraId="6795AE64" w14:textId="77777777" w:rsidR="00FF4E31" w:rsidRPr="00FF4E31" w:rsidRDefault="00FF4E31"/>
        </w:tc>
      </w:tr>
      <w:tr w:rsidR="00FF4E31" w:rsidRPr="00FF4E31" w14:paraId="5038A858" w14:textId="77777777" w:rsidTr="00FF4E31">
        <w:trPr>
          <w:trHeight w:val="288"/>
        </w:trPr>
        <w:tc>
          <w:tcPr>
            <w:tcW w:w="960" w:type="dxa"/>
            <w:noWrap/>
            <w:hideMark/>
          </w:tcPr>
          <w:p w14:paraId="3F56EF21" w14:textId="77777777" w:rsidR="00FF4E31" w:rsidRPr="00FF4E31" w:rsidRDefault="00FF4E31">
            <w:r w:rsidRPr="00FF4E31">
              <w:t>TC-17</w:t>
            </w:r>
          </w:p>
        </w:tc>
        <w:tc>
          <w:tcPr>
            <w:tcW w:w="620" w:type="dxa"/>
            <w:noWrap/>
            <w:hideMark/>
          </w:tcPr>
          <w:p w14:paraId="05208E0C" w14:textId="77777777" w:rsidR="00FF4E31" w:rsidRPr="00FF4E31" w:rsidRDefault="00FF4E31"/>
        </w:tc>
        <w:tc>
          <w:tcPr>
            <w:tcW w:w="680" w:type="dxa"/>
            <w:noWrap/>
            <w:hideMark/>
          </w:tcPr>
          <w:p w14:paraId="4CF619A8" w14:textId="77777777" w:rsidR="00FF4E31" w:rsidRPr="00FF4E31" w:rsidRDefault="00FF4E31"/>
        </w:tc>
        <w:tc>
          <w:tcPr>
            <w:tcW w:w="640" w:type="dxa"/>
            <w:noWrap/>
            <w:hideMark/>
          </w:tcPr>
          <w:p w14:paraId="18431DD2" w14:textId="77777777" w:rsidR="00FF4E31" w:rsidRPr="00FF4E31" w:rsidRDefault="00FF4E31"/>
        </w:tc>
        <w:tc>
          <w:tcPr>
            <w:tcW w:w="680" w:type="dxa"/>
            <w:noWrap/>
            <w:hideMark/>
          </w:tcPr>
          <w:p w14:paraId="61DBC852" w14:textId="77777777" w:rsidR="00FF4E31" w:rsidRPr="00FF4E31" w:rsidRDefault="00FF4E31"/>
        </w:tc>
        <w:tc>
          <w:tcPr>
            <w:tcW w:w="660" w:type="dxa"/>
            <w:noWrap/>
            <w:hideMark/>
          </w:tcPr>
          <w:p w14:paraId="47A0D31F" w14:textId="77777777" w:rsidR="00FF4E31" w:rsidRPr="00FF4E31" w:rsidRDefault="00FF4E31"/>
        </w:tc>
        <w:tc>
          <w:tcPr>
            <w:tcW w:w="640" w:type="dxa"/>
            <w:noWrap/>
            <w:hideMark/>
          </w:tcPr>
          <w:p w14:paraId="7FD02439" w14:textId="77777777" w:rsidR="00FF4E31" w:rsidRPr="00FF4E31" w:rsidRDefault="00FF4E31"/>
        </w:tc>
        <w:tc>
          <w:tcPr>
            <w:tcW w:w="680" w:type="dxa"/>
            <w:noWrap/>
            <w:hideMark/>
          </w:tcPr>
          <w:p w14:paraId="6F0AA859" w14:textId="77777777" w:rsidR="00FF4E31" w:rsidRPr="00FF4E31" w:rsidRDefault="00FF4E31"/>
        </w:tc>
        <w:tc>
          <w:tcPr>
            <w:tcW w:w="620" w:type="dxa"/>
            <w:noWrap/>
            <w:hideMark/>
          </w:tcPr>
          <w:p w14:paraId="06E9521A" w14:textId="77777777" w:rsidR="00FF4E31" w:rsidRPr="00FF4E31" w:rsidRDefault="00FF4E31">
            <w:r w:rsidRPr="00FF4E31">
              <w:t>x</w:t>
            </w:r>
          </w:p>
        </w:tc>
        <w:tc>
          <w:tcPr>
            <w:tcW w:w="680" w:type="dxa"/>
            <w:noWrap/>
            <w:hideMark/>
          </w:tcPr>
          <w:p w14:paraId="3FFF54FC" w14:textId="77777777" w:rsidR="00FF4E31" w:rsidRPr="00FF4E31" w:rsidRDefault="00FF4E31"/>
        </w:tc>
        <w:tc>
          <w:tcPr>
            <w:tcW w:w="640" w:type="dxa"/>
            <w:noWrap/>
            <w:hideMark/>
          </w:tcPr>
          <w:p w14:paraId="416C2176" w14:textId="77777777" w:rsidR="00FF4E31" w:rsidRPr="00FF4E31" w:rsidRDefault="00FF4E31"/>
        </w:tc>
        <w:tc>
          <w:tcPr>
            <w:tcW w:w="602" w:type="dxa"/>
            <w:noWrap/>
            <w:hideMark/>
          </w:tcPr>
          <w:p w14:paraId="6C4C8481" w14:textId="77777777" w:rsidR="00FF4E31" w:rsidRPr="00FF4E31" w:rsidRDefault="00FF4E31"/>
        </w:tc>
        <w:tc>
          <w:tcPr>
            <w:tcW w:w="640" w:type="dxa"/>
            <w:noWrap/>
            <w:hideMark/>
          </w:tcPr>
          <w:p w14:paraId="4E84447F" w14:textId="77777777" w:rsidR="00FF4E31" w:rsidRPr="00FF4E31" w:rsidRDefault="00FF4E31"/>
        </w:tc>
        <w:tc>
          <w:tcPr>
            <w:tcW w:w="640" w:type="dxa"/>
            <w:noWrap/>
            <w:hideMark/>
          </w:tcPr>
          <w:p w14:paraId="43448AE3" w14:textId="77777777" w:rsidR="00FF4E31" w:rsidRPr="00FF4E31" w:rsidRDefault="00FF4E31"/>
        </w:tc>
        <w:tc>
          <w:tcPr>
            <w:tcW w:w="640" w:type="dxa"/>
            <w:noWrap/>
            <w:hideMark/>
          </w:tcPr>
          <w:p w14:paraId="3790FCA2" w14:textId="77777777" w:rsidR="00FF4E31" w:rsidRPr="00FF4E31" w:rsidRDefault="00FF4E31"/>
        </w:tc>
      </w:tr>
      <w:tr w:rsidR="00FF4E31" w:rsidRPr="00FF4E31" w14:paraId="416435F7" w14:textId="77777777" w:rsidTr="00FF4E31">
        <w:trPr>
          <w:trHeight w:val="288"/>
        </w:trPr>
        <w:tc>
          <w:tcPr>
            <w:tcW w:w="960" w:type="dxa"/>
            <w:noWrap/>
            <w:hideMark/>
          </w:tcPr>
          <w:p w14:paraId="289F1B7A" w14:textId="77777777" w:rsidR="00FF4E31" w:rsidRPr="00FF4E31" w:rsidRDefault="00FF4E31">
            <w:r w:rsidRPr="00FF4E31">
              <w:t>TC-18</w:t>
            </w:r>
          </w:p>
        </w:tc>
        <w:tc>
          <w:tcPr>
            <w:tcW w:w="620" w:type="dxa"/>
            <w:noWrap/>
            <w:hideMark/>
          </w:tcPr>
          <w:p w14:paraId="7AEDD32F" w14:textId="77777777" w:rsidR="00FF4E31" w:rsidRPr="00FF4E31" w:rsidRDefault="00FF4E31"/>
        </w:tc>
        <w:tc>
          <w:tcPr>
            <w:tcW w:w="680" w:type="dxa"/>
            <w:noWrap/>
            <w:hideMark/>
          </w:tcPr>
          <w:p w14:paraId="10CBB74D" w14:textId="77777777" w:rsidR="00FF4E31" w:rsidRPr="00FF4E31" w:rsidRDefault="00FF4E31"/>
        </w:tc>
        <w:tc>
          <w:tcPr>
            <w:tcW w:w="640" w:type="dxa"/>
            <w:noWrap/>
            <w:hideMark/>
          </w:tcPr>
          <w:p w14:paraId="7243B6F2" w14:textId="77777777" w:rsidR="00FF4E31" w:rsidRPr="00FF4E31" w:rsidRDefault="00FF4E31"/>
        </w:tc>
        <w:tc>
          <w:tcPr>
            <w:tcW w:w="680" w:type="dxa"/>
            <w:noWrap/>
            <w:hideMark/>
          </w:tcPr>
          <w:p w14:paraId="2ACE680A" w14:textId="77777777" w:rsidR="00FF4E31" w:rsidRPr="00FF4E31" w:rsidRDefault="00FF4E31"/>
        </w:tc>
        <w:tc>
          <w:tcPr>
            <w:tcW w:w="660" w:type="dxa"/>
            <w:noWrap/>
            <w:hideMark/>
          </w:tcPr>
          <w:p w14:paraId="4B7A0081" w14:textId="77777777" w:rsidR="00FF4E31" w:rsidRPr="00FF4E31" w:rsidRDefault="00FF4E31"/>
        </w:tc>
        <w:tc>
          <w:tcPr>
            <w:tcW w:w="640" w:type="dxa"/>
            <w:noWrap/>
            <w:hideMark/>
          </w:tcPr>
          <w:p w14:paraId="22722989" w14:textId="77777777" w:rsidR="00FF4E31" w:rsidRPr="00FF4E31" w:rsidRDefault="00FF4E31"/>
        </w:tc>
        <w:tc>
          <w:tcPr>
            <w:tcW w:w="680" w:type="dxa"/>
            <w:noWrap/>
            <w:hideMark/>
          </w:tcPr>
          <w:p w14:paraId="10B029FD" w14:textId="77777777" w:rsidR="00FF4E31" w:rsidRPr="00FF4E31" w:rsidRDefault="00FF4E31"/>
        </w:tc>
        <w:tc>
          <w:tcPr>
            <w:tcW w:w="620" w:type="dxa"/>
            <w:noWrap/>
            <w:hideMark/>
          </w:tcPr>
          <w:p w14:paraId="514791BF" w14:textId="77777777" w:rsidR="00FF4E31" w:rsidRPr="00FF4E31" w:rsidRDefault="00FF4E31"/>
        </w:tc>
        <w:tc>
          <w:tcPr>
            <w:tcW w:w="680" w:type="dxa"/>
            <w:noWrap/>
            <w:hideMark/>
          </w:tcPr>
          <w:p w14:paraId="41AF2720" w14:textId="77777777" w:rsidR="00FF4E31" w:rsidRPr="00FF4E31" w:rsidRDefault="00FF4E31">
            <w:r w:rsidRPr="00FF4E31">
              <w:t>x</w:t>
            </w:r>
          </w:p>
        </w:tc>
        <w:tc>
          <w:tcPr>
            <w:tcW w:w="640" w:type="dxa"/>
            <w:noWrap/>
            <w:hideMark/>
          </w:tcPr>
          <w:p w14:paraId="777CCF30" w14:textId="77777777" w:rsidR="00FF4E31" w:rsidRPr="00FF4E31" w:rsidRDefault="00FF4E31"/>
        </w:tc>
        <w:tc>
          <w:tcPr>
            <w:tcW w:w="602" w:type="dxa"/>
            <w:noWrap/>
            <w:hideMark/>
          </w:tcPr>
          <w:p w14:paraId="0A25591B" w14:textId="77777777" w:rsidR="00FF4E31" w:rsidRPr="00FF4E31" w:rsidRDefault="00FF4E31"/>
        </w:tc>
        <w:tc>
          <w:tcPr>
            <w:tcW w:w="640" w:type="dxa"/>
            <w:noWrap/>
            <w:hideMark/>
          </w:tcPr>
          <w:p w14:paraId="55D80D3D" w14:textId="77777777" w:rsidR="00FF4E31" w:rsidRPr="00FF4E31" w:rsidRDefault="00FF4E31"/>
        </w:tc>
        <w:tc>
          <w:tcPr>
            <w:tcW w:w="640" w:type="dxa"/>
            <w:noWrap/>
            <w:hideMark/>
          </w:tcPr>
          <w:p w14:paraId="5C80D259" w14:textId="77777777" w:rsidR="00FF4E31" w:rsidRPr="00FF4E31" w:rsidRDefault="00FF4E31"/>
        </w:tc>
        <w:tc>
          <w:tcPr>
            <w:tcW w:w="640" w:type="dxa"/>
            <w:noWrap/>
            <w:hideMark/>
          </w:tcPr>
          <w:p w14:paraId="55127D78" w14:textId="77777777" w:rsidR="00FF4E31" w:rsidRPr="00FF4E31" w:rsidRDefault="00FF4E31"/>
        </w:tc>
      </w:tr>
      <w:tr w:rsidR="00FF4E31" w:rsidRPr="00FF4E31" w14:paraId="2A867162" w14:textId="77777777" w:rsidTr="00FF4E31">
        <w:trPr>
          <w:trHeight w:val="288"/>
        </w:trPr>
        <w:tc>
          <w:tcPr>
            <w:tcW w:w="960" w:type="dxa"/>
            <w:noWrap/>
            <w:hideMark/>
          </w:tcPr>
          <w:p w14:paraId="3C77289C" w14:textId="77777777" w:rsidR="00FF4E31" w:rsidRPr="00FF4E31" w:rsidRDefault="00FF4E31">
            <w:r w:rsidRPr="00FF4E31">
              <w:t>TC-19</w:t>
            </w:r>
          </w:p>
        </w:tc>
        <w:tc>
          <w:tcPr>
            <w:tcW w:w="620" w:type="dxa"/>
            <w:noWrap/>
            <w:hideMark/>
          </w:tcPr>
          <w:p w14:paraId="425DC762" w14:textId="77777777" w:rsidR="00FF4E31" w:rsidRPr="00FF4E31" w:rsidRDefault="00FF4E31"/>
        </w:tc>
        <w:tc>
          <w:tcPr>
            <w:tcW w:w="680" w:type="dxa"/>
            <w:noWrap/>
            <w:hideMark/>
          </w:tcPr>
          <w:p w14:paraId="22B6C4DC" w14:textId="77777777" w:rsidR="00FF4E31" w:rsidRPr="00FF4E31" w:rsidRDefault="00FF4E31"/>
        </w:tc>
        <w:tc>
          <w:tcPr>
            <w:tcW w:w="640" w:type="dxa"/>
            <w:noWrap/>
            <w:hideMark/>
          </w:tcPr>
          <w:p w14:paraId="58AADF9F" w14:textId="77777777" w:rsidR="00FF4E31" w:rsidRPr="00FF4E31" w:rsidRDefault="00FF4E31"/>
        </w:tc>
        <w:tc>
          <w:tcPr>
            <w:tcW w:w="680" w:type="dxa"/>
            <w:noWrap/>
            <w:hideMark/>
          </w:tcPr>
          <w:p w14:paraId="2E51BD57" w14:textId="77777777" w:rsidR="00FF4E31" w:rsidRPr="00FF4E31" w:rsidRDefault="00FF4E31"/>
        </w:tc>
        <w:tc>
          <w:tcPr>
            <w:tcW w:w="660" w:type="dxa"/>
            <w:noWrap/>
            <w:hideMark/>
          </w:tcPr>
          <w:p w14:paraId="10D97FA3" w14:textId="77777777" w:rsidR="00FF4E31" w:rsidRPr="00FF4E31" w:rsidRDefault="00FF4E31"/>
        </w:tc>
        <w:tc>
          <w:tcPr>
            <w:tcW w:w="640" w:type="dxa"/>
            <w:noWrap/>
            <w:hideMark/>
          </w:tcPr>
          <w:p w14:paraId="03023934" w14:textId="77777777" w:rsidR="00FF4E31" w:rsidRPr="00FF4E31" w:rsidRDefault="00FF4E31"/>
        </w:tc>
        <w:tc>
          <w:tcPr>
            <w:tcW w:w="680" w:type="dxa"/>
            <w:noWrap/>
            <w:hideMark/>
          </w:tcPr>
          <w:p w14:paraId="07594115" w14:textId="77777777" w:rsidR="00FF4E31" w:rsidRPr="00FF4E31" w:rsidRDefault="00FF4E31"/>
        </w:tc>
        <w:tc>
          <w:tcPr>
            <w:tcW w:w="620" w:type="dxa"/>
            <w:noWrap/>
            <w:hideMark/>
          </w:tcPr>
          <w:p w14:paraId="06227729" w14:textId="77777777" w:rsidR="00FF4E31" w:rsidRPr="00FF4E31" w:rsidRDefault="00FF4E31"/>
        </w:tc>
        <w:tc>
          <w:tcPr>
            <w:tcW w:w="680" w:type="dxa"/>
            <w:noWrap/>
            <w:hideMark/>
          </w:tcPr>
          <w:p w14:paraId="734210A9" w14:textId="77777777" w:rsidR="00FF4E31" w:rsidRPr="00FF4E31" w:rsidRDefault="00FF4E31">
            <w:r w:rsidRPr="00FF4E31">
              <w:t>x</w:t>
            </w:r>
          </w:p>
        </w:tc>
        <w:tc>
          <w:tcPr>
            <w:tcW w:w="640" w:type="dxa"/>
            <w:noWrap/>
            <w:hideMark/>
          </w:tcPr>
          <w:p w14:paraId="48861DDB" w14:textId="77777777" w:rsidR="00FF4E31" w:rsidRPr="00FF4E31" w:rsidRDefault="00FF4E31"/>
        </w:tc>
        <w:tc>
          <w:tcPr>
            <w:tcW w:w="602" w:type="dxa"/>
            <w:noWrap/>
            <w:hideMark/>
          </w:tcPr>
          <w:p w14:paraId="5C34343F" w14:textId="77777777" w:rsidR="00FF4E31" w:rsidRPr="00FF4E31" w:rsidRDefault="00FF4E31"/>
        </w:tc>
        <w:tc>
          <w:tcPr>
            <w:tcW w:w="640" w:type="dxa"/>
            <w:noWrap/>
            <w:hideMark/>
          </w:tcPr>
          <w:p w14:paraId="59C53EFC" w14:textId="77777777" w:rsidR="00FF4E31" w:rsidRPr="00FF4E31" w:rsidRDefault="00FF4E31"/>
        </w:tc>
        <w:tc>
          <w:tcPr>
            <w:tcW w:w="640" w:type="dxa"/>
            <w:noWrap/>
            <w:hideMark/>
          </w:tcPr>
          <w:p w14:paraId="7F0E2B2D" w14:textId="77777777" w:rsidR="00FF4E31" w:rsidRPr="00FF4E31" w:rsidRDefault="00FF4E31"/>
        </w:tc>
        <w:tc>
          <w:tcPr>
            <w:tcW w:w="640" w:type="dxa"/>
            <w:noWrap/>
            <w:hideMark/>
          </w:tcPr>
          <w:p w14:paraId="5D9B512F" w14:textId="77777777" w:rsidR="00FF4E31" w:rsidRPr="00FF4E31" w:rsidRDefault="00FF4E31"/>
        </w:tc>
      </w:tr>
      <w:tr w:rsidR="00FF4E31" w:rsidRPr="00FF4E31" w14:paraId="659BAFEB" w14:textId="77777777" w:rsidTr="00FF4E31">
        <w:trPr>
          <w:trHeight w:val="288"/>
        </w:trPr>
        <w:tc>
          <w:tcPr>
            <w:tcW w:w="960" w:type="dxa"/>
            <w:noWrap/>
            <w:hideMark/>
          </w:tcPr>
          <w:p w14:paraId="02B8995E" w14:textId="77777777" w:rsidR="00FF4E31" w:rsidRPr="00FF4E31" w:rsidRDefault="00FF4E31">
            <w:r w:rsidRPr="00FF4E31">
              <w:t>TC-20</w:t>
            </w:r>
          </w:p>
        </w:tc>
        <w:tc>
          <w:tcPr>
            <w:tcW w:w="620" w:type="dxa"/>
            <w:noWrap/>
            <w:hideMark/>
          </w:tcPr>
          <w:p w14:paraId="7EE059AD" w14:textId="77777777" w:rsidR="00FF4E31" w:rsidRPr="00FF4E31" w:rsidRDefault="00FF4E31"/>
        </w:tc>
        <w:tc>
          <w:tcPr>
            <w:tcW w:w="680" w:type="dxa"/>
            <w:noWrap/>
            <w:hideMark/>
          </w:tcPr>
          <w:p w14:paraId="7FDD3A55" w14:textId="77777777" w:rsidR="00FF4E31" w:rsidRPr="00FF4E31" w:rsidRDefault="00FF4E31"/>
        </w:tc>
        <w:tc>
          <w:tcPr>
            <w:tcW w:w="640" w:type="dxa"/>
            <w:noWrap/>
            <w:hideMark/>
          </w:tcPr>
          <w:p w14:paraId="6513C2CB" w14:textId="77777777" w:rsidR="00FF4E31" w:rsidRPr="00FF4E31" w:rsidRDefault="00FF4E31"/>
        </w:tc>
        <w:tc>
          <w:tcPr>
            <w:tcW w:w="680" w:type="dxa"/>
            <w:noWrap/>
            <w:hideMark/>
          </w:tcPr>
          <w:p w14:paraId="4224BF96" w14:textId="77777777" w:rsidR="00FF4E31" w:rsidRPr="00FF4E31" w:rsidRDefault="00FF4E31"/>
        </w:tc>
        <w:tc>
          <w:tcPr>
            <w:tcW w:w="660" w:type="dxa"/>
            <w:noWrap/>
            <w:hideMark/>
          </w:tcPr>
          <w:p w14:paraId="16D6AF2B" w14:textId="77777777" w:rsidR="00FF4E31" w:rsidRPr="00FF4E31" w:rsidRDefault="00FF4E31"/>
        </w:tc>
        <w:tc>
          <w:tcPr>
            <w:tcW w:w="640" w:type="dxa"/>
            <w:noWrap/>
            <w:hideMark/>
          </w:tcPr>
          <w:p w14:paraId="450AB7A6" w14:textId="77777777" w:rsidR="00FF4E31" w:rsidRPr="00FF4E31" w:rsidRDefault="00FF4E31"/>
        </w:tc>
        <w:tc>
          <w:tcPr>
            <w:tcW w:w="680" w:type="dxa"/>
            <w:noWrap/>
            <w:hideMark/>
          </w:tcPr>
          <w:p w14:paraId="47342988" w14:textId="77777777" w:rsidR="00FF4E31" w:rsidRPr="00FF4E31" w:rsidRDefault="00FF4E31"/>
        </w:tc>
        <w:tc>
          <w:tcPr>
            <w:tcW w:w="620" w:type="dxa"/>
            <w:noWrap/>
            <w:hideMark/>
          </w:tcPr>
          <w:p w14:paraId="372A1229" w14:textId="77777777" w:rsidR="00FF4E31" w:rsidRPr="00FF4E31" w:rsidRDefault="00FF4E31"/>
        </w:tc>
        <w:tc>
          <w:tcPr>
            <w:tcW w:w="680" w:type="dxa"/>
            <w:noWrap/>
            <w:hideMark/>
          </w:tcPr>
          <w:p w14:paraId="64077ADF" w14:textId="77777777" w:rsidR="00FF4E31" w:rsidRPr="00FF4E31" w:rsidRDefault="00FF4E31"/>
        </w:tc>
        <w:tc>
          <w:tcPr>
            <w:tcW w:w="640" w:type="dxa"/>
            <w:noWrap/>
            <w:hideMark/>
          </w:tcPr>
          <w:p w14:paraId="0E019DE6" w14:textId="77777777" w:rsidR="00FF4E31" w:rsidRPr="00FF4E31" w:rsidRDefault="00FF4E31">
            <w:r w:rsidRPr="00FF4E31">
              <w:t>x</w:t>
            </w:r>
          </w:p>
        </w:tc>
        <w:tc>
          <w:tcPr>
            <w:tcW w:w="602" w:type="dxa"/>
            <w:noWrap/>
            <w:hideMark/>
          </w:tcPr>
          <w:p w14:paraId="6F132EB5" w14:textId="77777777" w:rsidR="00FF4E31" w:rsidRPr="00FF4E31" w:rsidRDefault="00FF4E31"/>
        </w:tc>
        <w:tc>
          <w:tcPr>
            <w:tcW w:w="640" w:type="dxa"/>
            <w:noWrap/>
            <w:hideMark/>
          </w:tcPr>
          <w:p w14:paraId="4DF3D1C2" w14:textId="77777777" w:rsidR="00FF4E31" w:rsidRPr="00FF4E31" w:rsidRDefault="00FF4E31"/>
        </w:tc>
        <w:tc>
          <w:tcPr>
            <w:tcW w:w="640" w:type="dxa"/>
            <w:noWrap/>
            <w:hideMark/>
          </w:tcPr>
          <w:p w14:paraId="1DC2F0FF" w14:textId="77777777" w:rsidR="00FF4E31" w:rsidRPr="00FF4E31" w:rsidRDefault="00FF4E31"/>
        </w:tc>
        <w:tc>
          <w:tcPr>
            <w:tcW w:w="640" w:type="dxa"/>
            <w:noWrap/>
            <w:hideMark/>
          </w:tcPr>
          <w:p w14:paraId="5AA4213B" w14:textId="77777777" w:rsidR="00FF4E31" w:rsidRPr="00FF4E31" w:rsidRDefault="00FF4E31"/>
        </w:tc>
      </w:tr>
      <w:tr w:rsidR="00FF4E31" w:rsidRPr="00FF4E31" w14:paraId="45A64A5E" w14:textId="77777777" w:rsidTr="00FF4E31">
        <w:trPr>
          <w:trHeight w:val="288"/>
        </w:trPr>
        <w:tc>
          <w:tcPr>
            <w:tcW w:w="960" w:type="dxa"/>
            <w:noWrap/>
            <w:hideMark/>
          </w:tcPr>
          <w:p w14:paraId="20B8C242" w14:textId="77777777" w:rsidR="00FF4E31" w:rsidRPr="00FF4E31" w:rsidRDefault="00FF4E31">
            <w:r w:rsidRPr="00FF4E31">
              <w:t>TC-21</w:t>
            </w:r>
          </w:p>
        </w:tc>
        <w:tc>
          <w:tcPr>
            <w:tcW w:w="620" w:type="dxa"/>
            <w:noWrap/>
            <w:hideMark/>
          </w:tcPr>
          <w:p w14:paraId="6B01296D" w14:textId="77777777" w:rsidR="00FF4E31" w:rsidRPr="00FF4E31" w:rsidRDefault="00FF4E31"/>
        </w:tc>
        <w:tc>
          <w:tcPr>
            <w:tcW w:w="680" w:type="dxa"/>
            <w:noWrap/>
            <w:hideMark/>
          </w:tcPr>
          <w:p w14:paraId="269F376E" w14:textId="77777777" w:rsidR="00FF4E31" w:rsidRPr="00FF4E31" w:rsidRDefault="00FF4E31"/>
        </w:tc>
        <w:tc>
          <w:tcPr>
            <w:tcW w:w="640" w:type="dxa"/>
            <w:noWrap/>
            <w:hideMark/>
          </w:tcPr>
          <w:p w14:paraId="451E421D" w14:textId="77777777" w:rsidR="00FF4E31" w:rsidRPr="00FF4E31" w:rsidRDefault="00FF4E31"/>
        </w:tc>
        <w:tc>
          <w:tcPr>
            <w:tcW w:w="680" w:type="dxa"/>
            <w:noWrap/>
            <w:hideMark/>
          </w:tcPr>
          <w:p w14:paraId="34DB337E" w14:textId="77777777" w:rsidR="00FF4E31" w:rsidRPr="00FF4E31" w:rsidRDefault="00FF4E31"/>
        </w:tc>
        <w:tc>
          <w:tcPr>
            <w:tcW w:w="660" w:type="dxa"/>
            <w:noWrap/>
            <w:hideMark/>
          </w:tcPr>
          <w:p w14:paraId="58534442" w14:textId="77777777" w:rsidR="00FF4E31" w:rsidRPr="00FF4E31" w:rsidRDefault="00FF4E31"/>
        </w:tc>
        <w:tc>
          <w:tcPr>
            <w:tcW w:w="640" w:type="dxa"/>
            <w:noWrap/>
            <w:hideMark/>
          </w:tcPr>
          <w:p w14:paraId="0D6E8FDE" w14:textId="77777777" w:rsidR="00FF4E31" w:rsidRPr="00FF4E31" w:rsidRDefault="00FF4E31"/>
        </w:tc>
        <w:tc>
          <w:tcPr>
            <w:tcW w:w="680" w:type="dxa"/>
            <w:noWrap/>
            <w:hideMark/>
          </w:tcPr>
          <w:p w14:paraId="6591DCBC" w14:textId="77777777" w:rsidR="00FF4E31" w:rsidRPr="00FF4E31" w:rsidRDefault="00FF4E31"/>
        </w:tc>
        <w:tc>
          <w:tcPr>
            <w:tcW w:w="620" w:type="dxa"/>
            <w:noWrap/>
            <w:hideMark/>
          </w:tcPr>
          <w:p w14:paraId="27CE1521" w14:textId="77777777" w:rsidR="00FF4E31" w:rsidRPr="00FF4E31" w:rsidRDefault="00FF4E31"/>
        </w:tc>
        <w:tc>
          <w:tcPr>
            <w:tcW w:w="680" w:type="dxa"/>
            <w:noWrap/>
            <w:hideMark/>
          </w:tcPr>
          <w:p w14:paraId="280D5DFE" w14:textId="77777777" w:rsidR="00FF4E31" w:rsidRPr="00FF4E31" w:rsidRDefault="00FF4E31"/>
        </w:tc>
        <w:tc>
          <w:tcPr>
            <w:tcW w:w="640" w:type="dxa"/>
            <w:noWrap/>
            <w:hideMark/>
          </w:tcPr>
          <w:p w14:paraId="23DBAC4C" w14:textId="77777777" w:rsidR="00FF4E31" w:rsidRPr="00FF4E31" w:rsidRDefault="00FF4E31">
            <w:r w:rsidRPr="00FF4E31">
              <w:t>x</w:t>
            </w:r>
          </w:p>
        </w:tc>
        <w:tc>
          <w:tcPr>
            <w:tcW w:w="602" w:type="dxa"/>
            <w:noWrap/>
            <w:hideMark/>
          </w:tcPr>
          <w:p w14:paraId="3D6D9CFA" w14:textId="77777777" w:rsidR="00FF4E31" w:rsidRPr="00FF4E31" w:rsidRDefault="00FF4E31"/>
        </w:tc>
        <w:tc>
          <w:tcPr>
            <w:tcW w:w="640" w:type="dxa"/>
            <w:noWrap/>
            <w:hideMark/>
          </w:tcPr>
          <w:p w14:paraId="312BF398" w14:textId="77777777" w:rsidR="00FF4E31" w:rsidRPr="00FF4E31" w:rsidRDefault="00FF4E31"/>
        </w:tc>
        <w:tc>
          <w:tcPr>
            <w:tcW w:w="640" w:type="dxa"/>
            <w:noWrap/>
            <w:hideMark/>
          </w:tcPr>
          <w:p w14:paraId="7E2CE0B6" w14:textId="77777777" w:rsidR="00FF4E31" w:rsidRPr="00FF4E31" w:rsidRDefault="00FF4E31"/>
        </w:tc>
        <w:tc>
          <w:tcPr>
            <w:tcW w:w="640" w:type="dxa"/>
            <w:noWrap/>
            <w:hideMark/>
          </w:tcPr>
          <w:p w14:paraId="1AB5A5CC" w14:textId="77777777" w:rsidR="00FF4E31" w:rsidRPr="00FF4E31" w:rsidRDefault="00FF4E31"/>
        </w:tc>
      </w:tr>
      <w:tr w:rsidR="00FF4E31" w:rsidRPr="00FF4E31" w14:paraId="7DF2ED4F" w14:textId="77777777" w:rsidTr="00FF4E31">
        <w:trPr>
          <w:trHeight w:val="288"/>
        </w:trPr>
        <w:tc>
          <w:tcPr>
            <w:tcW w:w="960" w:type="dxa"/>
            <w:noWrap/>
            <w:hideMark/>
          </w:tcPr>
          <w:p w14:paraId="177FC806" w14:textId="77777777" w:rsidR="00FF4E31" w:rsidRPr="00FF4E31" w:rsidRDefault="00FF4E31">
            <w:r w:rsidRPr="00FF4E31">
              <w:t>TC-22</w:t>
            </w:r>
          </w:p>
        </w:tc>
        <w:tc>
          <w:tcPr>
            <w:tcW w:w="620" w:type="dxa"/>
            <w:noWrap/>
            <w:hideMark/>
          </w:tcPr>
          <w:p w14:paraId="1C2959C9" w14:textId="77777777" w:rsidR="00FF4E31" w:rsidRPr="00FF4E31" w:rsidRDefault="00FF4E31"/>
        </w:tc>
        <w:tc>
          <w:tcPr>
            <w:tcW w:w="680" w:type="dxa"/>
            <w:noWrap/>
            <w:hideMark/>
          </w:tcPr>
          <w:p w14:paraId="7966320F" w14:textId="77777777" w:rsidR="00FF4E31" w:rsidRPr="00FF4E31" w:rsidRDefault="00FF4E31"/>
        </w:tc>
        <w:tc>
          <w:tcPr>
            <w:tcW w:w="640" w:type="dxa"/>
            <w:noWrap/>
            <w:hideMark/>
          </w:tcPr>
          <w:p w14:paraId="609B5292" w14:textId="77777777" w:rsidR="00FF4E31" w:rsidRPr="00FF4E31" w:rsidRDefault="00FF4E31"/>
        </w:tc>
        <w:tc>
          <w:tcPr>
            <w:tcW w:w="680" w:type="dxa"/>
            <w:noWrap/>
            <w:hideMark/>
          </w:tcPr>
          <w:p w14:paraId="41BBA53F" w14:textId="77777777" w:rsidR="00FF4E31" w:rsidRPr="00FF4E31" w:rsidRDefault="00FF4E31"/>
        </w:tc>
        <w:tc>
          <w:tcPr>
            <w:tcW w:w="660" w:type="dxa"/>
            <w:noWrap/>
            <w:hideMark/>
          </w:tcPr>
          <w:p w14:paraId="56BF458A" w14:textId="77777777" w:rsidR="00FF4E31" w:rsidRPr="00FF4E31" w:rsidRDefault="00FF4E31"/>
        </w:tc>
        <w:tc>
          <w:tcPr>
            <w:tcW w:w="640" w:type="dxa"/>
            <w:noWrap/>
            <w:hideMark/>
          </w:tcPr>
          <w:p w14:paraId="02DBAF4E" w14:textId="77777777" w:rsidR="00FF4E31" w:rsidRPr="00FF4E31" w:rsidRDefault="00FF4E31"/>
        </w:tc>
        <w:tc>
          <w:tcPr>
            <w:tcW w:w="680" w:type="dxa"/>
            <w:noWrap/>
            <w:hideMark/>
          </w:tcPr>
          <w:p w14:paraId="40E0F397" w14:textId="77777777" w:rsidR="00FF4E31" w:rsidRPr="00FF4E31" w:rsidRDefault="00FF4E31"/>
        </w:tc>
        <w:tc>
          <w:tcPr>
            <w:tcW w:w="620" w:type="dxa"/>
            <w:noWrap/>
            <w:hideMark/>
          </w:tcPr>
          <w:p w14:paraId="10EDC0CD" w14:textId="77777777" w:rsidR="00FF4E31" w:rsidRPr="00FF4E31" w:rsidRDefault="00FF4E31"/>
        </w:tc>
        <w:tc>
          <w:tcPr>
            <w:tcW w:w="680" w:type="dxa"/>
            <w:noWrap/>
            <w:hideMark/>
          </w:tcPr>
          <w:p w14:paraId="0C0A33E5" w14:textId="77777777" w:rsidR="00FF4E31" w:rsidRPr="00FF4E31" w:rsidRDefault="00FF4E31"/>
        </w:tc>
        <w:tc>
          <w:tcPr>
            <w:tcW w:w="640" w:type="dxa"/>
            <w:noWrap/>
            <w:hideMark/>
          </w:tcPr>
          <w:p w14:paraId="7E758D3D" w14:textId="77777777" w:rsidR="00FF4E31" w:rsidRPr="00FF4E31" w:rsidRDefault="00FF4E31">
            <w:r w:rsidRPr="00FF4E31">
              <w:t>x</w:t>
            </w:r>
          </w:p>
        </w:tc>
        <w:tc>
          <w:tcPr>
            <w:tcW w:w="602" w:type="dxa"/>
            <w:noWrap/>
            <w:hideMark/>
          </w:tcPr>
          <w:p w14:paraId="7EB84E13" w14:textId="77777777" w:rsidR="00FF4E31" w:rsidRPr="00FF4E31" w:rsidRDefault="00FF4E31"/>
        </w:tc>
        <w:tc>
          <w:tcPr>
            <w:tcW w:w="640" w:type="dxa"/>
            <w:noWrap/>
            <w:hideMark/>
          </w:tcPr>
          <w:p w14:paraId="7F9824E9" w14:textId="77777777" w:rsidR="00FF4E31" w:rsidRPr="00FF4E31" w:rsidRDefault="00FF4E31"/>
        </w:tc>
        <w:tc>
          <w:tcPr>
            <w:tcW w:w="640" w:type="dxa"/>
            <w:noWrap/>
            <w:hideMark/>
          </w:tcPr>
          <w:p w14:paraId="0ACD0226" w14:textId="77777777" w:rsidR="00FF4E31" w:rsidRPr="00FF4E31" w:rsidRDefault="00FF4E31"/>
        </w:tc>
        <w:tc>
          <w:tcPr>
            <w:tcW w:w="640" w:type="dxa"/>
            <w:noWrap/>
            <w:hideMark/>
          </w:tcPr>
          <w:p w14:paraId="75D816E3" w14:textId="77777777" w:rsidR="00FF4E31" w:rsidRPr="00FF4E31" w:rsidRDefault="00FF4E31"/>
        </w:tc>
      </w:tr>
      <w:tr w:rsidR="00FF4E31" w:rsidRPr="00FF4E31" w14:paraId="51384FCF" w14:textId="77777777" w:rsidTr="00FF4E31">
        <w:trPr>
          <w:trHeight w:val="288"/>
        </w:trPr>
        <w:tc>
          <w:tcPr>
            <w:tcW w:w="960" w:type="dxa"/>
            <w:noWrap/>
            <w:hideMark/>
          </w:tcPr>
          <w:p w14:paraId="6B86F0CC" w14:textId="77777777" w:rsidR="00FF4E31" w:rsidRPr="00FF4E31" w:rsidRDefault="00FF4E31">
            <w:r w:rsidRPr="00FF4E31">
              <w:t>TC-23</w:t>
            </w:r>
          </w:p>
        </w:tc>
        <w:tc>
          <w:tcPr>
            <w:tcW w:w="620" w:type="dxa"/>
            <w:noWrap/>
            <w:hideMark/>
          </w:tcPr>
          <w:p w14:paraId="32D0C11D" w14:textId="77777777" w:rsidR="00FF4E31" w:rsidRPr="00FF4E31" w:rsidRDefault="00FF4E31"/>
        </w:tc>
        <w:tc>
          <w:tcPr>
            <w:tcW w:w="680" w:type="dxa"/>
            <w:noWrap/>
            <w:hideMark/>
          </w:tcPr>
          <w:p w14:paraId="0D8D4AE2" w14:textId="77777777" w:rsidR="00FF4E31" w:rsidRPr="00FF4E31" w:rsidRDefault="00FF4E31"/>
        </w:tc>
        <w:tc>
          <w:tcPr>
            <w:tcW w:w="640" w:type="dxa"/>
            <w:noWrap/>
            <w:hideMark/>
          </w:tcPr>
          <w:p w14:paraId="007E6F50" w14:textId="77777777" w:rsidR="00FF4E31" w:rsidRPr="00FF4E31" w:rsidRDefault="00FF4E31"/>
        </w:tc>
        <w:tc>
          <w:tcPr>
            <w:tcW w:w="680" w:type="dxa"/>
            <w:noWrap/>
            <w:hideMark/>
          </w:tcPr>
          <w:p w14:paraId="0D80EDD0" w14:textId="77777777" w:rsidR="00FF4E31" w:rsidRPr="00FF4E31" w:rsidRDefault="00FF4E31"/>
        </w:tc>
        <w:tc>
          <w:tcPr>
            <w:tcW w:w="660" w:type="dxa"/>
            <w:noWrap/>
            <w:hideMark/>
          </w:tcPr>
          <w:p w14:paraId="262FFC50" w14:textId="77777777" w:rsidR="00FF4E31" w:rsidRPr="00FF4E31" w:rsidRDefault="00FF4E31"/>
        </w:tc>
        <w:tc>
          <w:tcPr>
            <w:tcW w:w="640" w:type="dxa"/>
            <w:noWrap/>
            <w:hideMark/>
          </w:tcPr>
          <w:p w14:paraId="19EF4D70" w14:textId="77777777" w:rsidR="00FF4E31" w:rsidRPr="00FF4E31" w:rsidRDefault="00FF4E31"/>
        </w:tc>
        <w:tc>
          <w:tcPr>
            <w:tcW w:w="680" w:type="dxa"/>
            <w:noWrap/>
            <w:hideMark/>
          </w:tcPr>
          <w:p w14:paraId="0C7A7EA5" w14:textId="77777777" w:rsidR="00FF4E31" w:rsidRPr="00FF4E31" w:rsidRDefault="00FF4E31"/>
        </w:tc>
        <w:tc>
          <w:tcPr>
            <w:tcW w:w="620" w:type="dxa"/>
            <w:noWrap/>
            <w:hideMark/>
          </w:tcPr>
          <w:p w14:paraId="52593D92" w14:textId="77777777" w:rsidR="00FF4E31" w:rsidRPr="00FF4E31" w:rsidRDefault="00FF4E31"/>
        </w:tc>
        <w:tc>
          <w:tcPr>
            <w:tcW w:w="680" w:type="dxa"/>
            <w:noWrap/>
            <w:hideMark/>
          </w:tcPr>
          <w:p w14:paraId="449BE005" w14:textId="77777777" w:rsidR="00FF4E31" w:rsidRPr="00FF4E31" w:rsidRDefault="00FF4E31"/>
        </w:tc>
        <w:tc>
          <w:tcPr>
            <w:tcW w:w="640" w:type="dxa"/>
            <w:noWrap/>
            <w:hideMark/>
          </w:tcPr>
          <w:p w14:paraId="2AEDF709" w14:textId="77777777" w:rsidR="00FF4E31" w:rsidRPr="00FF4E31" w:rsidRDefault="00FF4E31"/>
        </w:tc>
        <w:tc>
          <w:tcPr>
            <w:tcW w:w="602" w:type="dxa"/>
            <w:noWrap/>
            <w:hideMark/>
          </w:tcPr>
          <w:p w14:paraId="062AD83C" w14:textId="77777777" w:rsidR="00FF4E31" w:rsidRPr="00FF4E31" w:rsidRDefault="00FF4E31">
            <w:r w:rsidRPr="00FF4E31">
              <w:t>x</w:t>
            </w:r>
          </w:p>
        </w:tc>
        <w:tc>
          <w:tcPr>
            <w:tcW w:w="640" w:type="dxa"/>
            <w:noWrap/>
            <w:hideMark/>
          </w:tcPr>
          <w:p w14:paraId="34B61F9C" w14:textId="77777777" w:rsidR="00FF4E31" w:rsidRPr="00FF4E31" w:rsidRDefault="00FF4E31"/>
        </w:tc>
        <w:tc>
          <w:tcPr>
            <w:tcW w:w="640" w:type="dxa"/>
            <w:noWrap/>
            <w:hideMark/>
          </w:tcPr>
          <w:p w14:paraId="49E764C9" w14:textId="77777777" w:rsidR="00FF4E31" w:rsidRPr="00FF4E31" w:rsidRDefault="00FF4E31"/>
        </w:tc>
        <w:tc>
          <w:tcPr>
            <w:tcW w:w="640" w:type="dxa"/>
            <w:noWrap/>
            <w:hideMark/>
          </w:tcPr>
          <w:p w14:paraId="4D1246F0" w14:textId="77777777" w:rsidR="00FF4E31" w:rsidRPr="00FF4E31" w:rsidRDefault="00FF4E31"/>
        </w:tc>
      </w:tr>
      <w:tr w:rsidR="00FF4E31" w:rsidRPr="00FF4E31" w14:paraId="3ED537E6" w14:textId="77777777" w:rsidTr="00FF4E31">
        <w:trPr>
          <w:trHeight w:val="288"/>
        </w:trPr>
        <w:tc>
          <w:tcPr>
            <w:tcW w:w="960" w:type="dxa"/>
            <w:noWrap/>
            <w:hideMark/>
          </w:tcPr>
          <w:p w14:paraId="785AA43E" w14:textId="77777777" w:rsidR="00FF4E31" w:rsidRPr="00FF4E31" w:rsidRDefault="00FF4E31">
            <w:r w:rsidRPr="00FF4E31">
              <w:t>TC-24</w:t>
            </w:r>
          </w:p>
        </w:tc>
        <w:tc>
          <w:tcPr>
            <w:tcW w:w="620" w:type="dxa"/>
            <w:noWrap/>
            <w:hideMark/>
          </w:tcPr>
          <w:p w14:paraId="485BDBE1" w14:textId="77777777" w:rsidR="00FF4E31" w:rsidRPr="00FF4E31" w:rsidRDefault="00FF4E31"/>
        </w:tc>
        <w:tc>
          <w:tcPr>
            <w:tcW w:w="680" w:type="dxa"/>
            <w:noWrap/>
            <w:hideMark/>
          </w:tcPr>
          <w:p w14:paraId="070F1C3C" w14:textId="77777777" w:rsidR="00FF4E31" w:rsidRPr="00FF4E31" w:rsidRDefault="00FF4E31"/>
        </w:tc>
        <w:tc>
          <w:tcPr>
            <w:tcW w:w="640" w:type="dxa"/>
            <w:noWrap/>
            <w:hideMark/>
          </w:tcPr>
          <w:p w14:paraId="69BAE6F0" w14:textId="77777777" w:rsidR="00FF4E31" w:rsidRPr="00FF4E31" w:rsidRDefault="00FF4E31"/>
        </w:tc>
        <w:tc>
          <w:tcPr>
            <w:tcW w:w="680" w:type="dxa"/>
            <w:noWrap/>
            <w:hideMark/>
          </w:tcPr>
          <w:p w14:paraId="423A676B" w14:textId="77777777" w:rsidR="00FF4E31" w:rsidRPr="00FF4E31" w:rsidRDefault="00FF4E31"/>
        </w:tc>
        <w:tc>
          <w:tcPr>
            <w:tcW w:w="660" w:type="dxa"/>
            <w:noWrap/>
            <w:hideMark/>
          </w:tcPr>
          <w:p w14:paraId="559E52BB" w14:textId="77777777" w:rsidR="00FF4E31" w:rsidRPr="00FF4E31" w:rsidRDefault="00FF4E31"/>
        </w:tc>
        <w:tc>
          <w:tcPr>
            <w:tcW w:w="640" w:type="dxa"/>
            <w:noWrap/>
            <w:hideMark/>
          </w:tcPr>
          <w:p w14:paraId="35D8A820" w14:textId="77777777" w:rsidR="00FF4E31" w:rsidRPr="00FF4E31" w:rsidRDefault="00FF4E31"/>
        </w:tc>
        <w:tc>
          <w:tcPr>
            <w:tcW w:w="680" w:type="dxa"/>
            <w:noWrap/>
            <w:hideMark/>
          </w:tcPr>
          <w:p w14:paraId="53B6A572" w14:textId="77777777" w:rsidR="00FF4E31" w:rsidRPr="00FF4E31" w:rsidRDefault="00FF4E31"/>
        </w:tc>
        <w:tc>
          <w:tcPr>
            <w:tcW w:w="620" w:type="dxa"/>
            <w:noWrap/>
            <w:hideMark/>
          </w:tcPr>
          <w:p w14:paraId="20F5EDBE" w14:textId="77777777" w:rsidR="00FF4E31" w:rsidRPr="00FF4E31" w:rsidRDefault="00FF4E31"/>
        </w:tc>
        <w:tc>
          <w:tcPr>
            <w:tcW w:w="680" w:type="dxa"/>
            <w:noWrap/>
            <w:hideMark/>
          </w:tcPr>
          <w:p w14:paraId="15AE5802" w14:textId="77777777" w:rsidR="00FF4E31" w:rsidRPr="00FF4E31" w:rsidRDefault="00FF4E31"/>
        </w:tc>
        <w:tc>
          <w:tcPr>
            <w:tcW w:w="640" w:type="dxa"/>
            <w:noWrap/>
            <w:hideMark/>
          </w:tcPr>
          <w:p w14:paraId="5C73113A" w14:textId="77777777" w:rsidR="00FF4E31" w:rsidRPr="00FF4E31" w:rsidRDefault="00FF4E31"/>
        </w:tc>
        <w:tc>
          <w:tcPr>
            <w:tcW w:w="602" w:type="dxa"/>
            <w:noWrap/>
            <w:hideMark/>
          </w:tcPr>
          <w:p w14:paraId="4568C95E" w14:textId="77777777" w:rsidR="00FF4E31" w:rsidRPr="00FF4E31" w:rsidRDefault="00FF4E31">
            <w:r w:rsidRPr="00FF4E31">
              <w:t>x</w:t>
            </w:r>
          </w:p>
        </w:tc>
        <w:tc>
          <w:tcPr>
            <w:tcW w:w="640" w:type="dxa"/>
            <w:noWrap/>
            <w:hideMark/>
          </w:tcPr>
          <w:p w14:paraId="6001F92F" w14:textId="77777777" w:rsidR="00FF4E31" w:rsidRPr="00FF4E31" w:rsidRDefault="00FF4E31"/>
        </w:tc>
        <w:tc>
          <w:tcPr>
            <w:tcW w:w="640" w:type="dxa"/>
            <w:noWrap/>
            <w:hideMark/>
          </w:tcPr>
          <w:p w14:paraId="46C15857" w14:textId="77777777" w:rsidR="00FF4E31" w:rsidRPr="00FF4E31" w:rsidRDefault="00FF4E31"/>
        </w:tc>
        <w:tc>
          <w:tcPr>
            <w:tcW w:w="640" w:type="dxa"/>
            <w:noWrap/>
            <w:hideMark/>
          </w:tcPr>
          <w:p w14:paraId="0266DA66" w14:textId="77777777" w:rsidR="00FF4E31" w:rsidRPr="00FF4E31" w:rsidRDefault="00FF4E31"/>
        </w:tc>
      </w:tr>
      <w:tr w:rsidR="00FF4E31" w:rsidRPr="00FF4E31" w14:paraId="2557C9A6" w14:textId="77777777" w:rsidTr="00FF4E31">
        <w:trPr>
          <w:trHeight w:val="288"/>
        </w:trPr>
        <w:tc>
          <w:tcPr>
            <w:tcW w:w="960" w:type="dxa"/>
            <w:noWrap/>
            <w:hideMark/>
          </w:tcPr>
          <w:p w14:paraId="14CE38EB" w14:textId="77777777" w:rsidR="00FF4E31" w:rsidRPr="00FF4E31" w:rsidRDefault="00FF4E31">
            <w:r w:rsidRPr="00FF4E31">
              <w:t>TC-25</w:t>
            </w:r>
          </w:p>
        </w:tc>
        <w:tc>
          <w:tcPr>
            <w:tcW w:w="620" w:type="dxa"/>
            <w:noWrap/>
            <w:hideMark/>
          </w:tcPr>
          <w:p w14:paraId="466A48FE" w14:textId="77777777" w:rsidR="00FF4E31" w:rsidRPr="00FF4E31" w:rsidRDefault="00FF4E31"/>
        </w:tc>
        <w:tc>
          <w:tcPr>
            <w:tcW w:w="680" w:type="dxa"/>
            <w:noWrap/>
            <w:hideMark/>
          </w:tcPr>
          <w:p w14:paraId="767F05E5" w14:textId="77777777" w:rsidR="00FF4E31" w:rsidRPr="00FF4E31" w:rsidRDefault="00FF4E31"/>
        </w:tc>
        <w:tc>
          <w:tcPr>
            <w:tcW w:w="640" w:type="dxa"/>
            <w:noWrap/>
            <w:hideMark/>
          </w:tcPr>
          <w:p w14:paraId="0212294B" w14:textId="77777777" w:rsidR="00FF4E31" w:rsidRPr="00FF4E31" w:rsidRDefault="00FF4E31"/>
        </w:tc>
        <w:tc>
          <w:tcPr>
            <w:tcW w:w="680" w:type="dxa"/>
            <w:noWrap/>
            <w:hideMark/>
          </w:tcPr>
          <w:p w14:paraId="0DC6C28B" w14:textId="77777777" w:rsidR="00FF4E31" w:rsidRPr="00FF4E31" w:rsidRDefault="00FF4E31"/>
        </w:tc>
        <w:tc>
          <w:tcPr>
            <w:tcW w:w="660" w:type="dxa"/>
            <w:noWrap/>
            <w:hideMark/>
          </w:tcPr>
          <w:p w14:paraId="1D220CFE" w14:textId="77777777" w:rsidR="00FF4E31" w:rsidRPr="00FF4E31" w:rsidRDefault="00FF4E31"/>
        </w:tc>
        <w:tc>
          <w:tcPr>
            <w:tcW w:w="640" w:type="dxa"/>
            <w:noWrap/>
            <w:hideMark/>
          </w:tcPr>
          <w:p w14:paraId="3E59231F" w14:textId="77777777" w:rsidR="00FF4E31" w:rsidRPr="00FF4E31" w:rsidRDefault="00FF4E31"/>
        </w:tc>
        <w:tc>
          <w:tcPr>
            <w:tcW w:w="680" w:type="dxa"/>
            <w:noWrap/>
            <w:hideMark/>
          </w:tcPr>
          <w:p w14:paraId="7CA53499" w14:textId="77777777" w:rsidR="00FF4E31" w:rsidRPr="00FF4E31" w:rsidRDefault="00FF4E31"/>
        </w:tc>
        <w:tc>
          <w:tcPr>
            <w:tcW w:w="620" w:type="dxa"/>
            <w:noWrap/>
            <w:hideMark/>
          </w:tcPr>
          <w:p w14:paraId="68DFD7B4" w14:textId="77777777" w:rsidR="00FF4E31" w:rsidRPr="00FF4E31" w:rsidRDefault="00FF4E31"/>
        </w:tc>
        <w:tc>
          <w:tcPr>
            <w:tcW w:w="680" w:type="dxa"/>
            <w:noWrap/>
            <w:hideMark/>
          </w:tcPr>
          <w:p w14:paraId="6E62F39F" w14:textId="77777777" w:rsidR="00FF4E31" w:rsidRPr="00FF4E31" w:rsidRDefault="00FF4E31"/>
        </w:tc>
        <w:tc>
          <w:tcPr>
            <w:tcW w:w="640" w:type="dxa"/>
            <w:noWrap/>
            <w:hideMark/>
          </w:tcPr>
          <w:p w14:paraId="652915CB" w14:textId="77777777" w:rsidR="00FF4E31" w:rsidRPr="00FF4E31" w:rsidRDefault="00FF4E31"/>
        </w:tc>
        <w:tc>
          <w:tcPr>
            <w:tcW w:w="602" w:type="dxa"/>
            <w:noWrap/>
            <w:hideMark/>
          </w:tcPr>
          <w:p w14:paraId="7435F079" w14:textId="77777777" w:rsidR="00FF4E31" w:rsidRPr="00FF4E31" w:rsidRDefault="00FF4E31"/>
        </w:tc>
        <w:tc>
          <w:tcPr>
            <w:tcW w:w="640" w:type="dxa"/>
            <w:noWrap/>
            <w:hideMark/>
          </w:tcPr>
          <w:p w14:paraId="54574918" w14:textId="77777777" w:rsidR="00FF4E31" w:rsidRPr="00FF4E31" w:rsidRDefault="00FF4E31"/>
        </w:tc>
        <w:tc>
          <w:tcPr>
            <w:tcW w:w="640" w:type="dxa"/>
            <w:noWrap/>
            <w:hideMark/>
          </w:tcPr>
          <w:p w14:paraId="339BF05E" w14:textId="77777777" w:rsidR="00FF4E31" w:rsidRPr="00FF4E31" w:rsidRDefault="00FF4E31">
            <w:r w:rsidRPr="00FF4E31">
              <w:t>x</w:t>
            </w:r>
          </w:p>
        </w:tc>
        <w:tc>
          <w:tcPr>
            <w:tcW w:w="640" w:type="dxa"/>
            <w:noWrap/>
            <w:hideMark/>
          </w:tcPr>
          <w:p w14:paraId="0061070A" w14:textId="77777777" w:rsidR="00FF4E31" w:rsidRPr="00FF4E31" w:rsidRDefault="00FF4E31"/>
        </w:tc>
      </w:tr>
      <w:tr w:rsidR="00FF4E31" w:rsidRPr="00FF4E31" w14:paraId="5A274F37" w14:textId="77777777" w:rsidTr="00FF4E31">
        <w:trPr>
          <w:trHeight w:val="288"/>
        </w:trPr>
        <w:tc>
          <w:tcPr>
            <w:tcW w:w="960" w:type="dxa"/>
            <w:noWrap/>
            <w:hideMark/>
          </w:tcPr>
          <w:p w14:paraId="33DFB5EE" w14:textId="77777777" w:rsidR="00FF4E31" w:rsidRPr="00FF4E31" w:rsidRDefault="00FF4E31">
            <w:r w:rsidRPr="00FF4E31">
              <w:t>TC-26</w:t>
            </w:r>
          </w:p>
        </w:tc>
        <w:tc>
          <w:tcPr>
            <w:tcW w:w="620" w:type="dxa"/>
            <w:noWrap/>
            <w:hideMark/>
          </w:tcPr>
          <w:p w14:paraId="28533E69" w14:textId="77777777" w:rsidR="00FF4E31" w:rsidRPr="00FF4E31" w:rsidRDefault="00FF4E31"/>
        </w:tc>
        <w:tc>
          <w:tcPr>
            <w:tcW w:w="680" w:type="dxa"/>
            <w:noWrap/>
            <w:hideMark/>
          </w:tcPr>
          <w:p w14:paraId="1C8DF88C" w14:textId="77777777" w:rsidR="00FF4E31" w:rsidRPr="00FF4E31" w:rsidRDefault="00FF4E31"/>
        </w:tc>
        <w:tc>
          <w:tcPr>
            <w:tcW w:w="640" w:type="dxa"/>
            <w:noWrap/>
            <w:hideMark/>
          </w:tcPr>
          <w:p w14:paraId="0D84C165" w14:textId="77777777" w:rsidR="00FF4E31" w:rsidRPr="00FF4E31" w:rsidRDefault="00FF4E31"/>
        </w:tc>
        <w:tc>
          <w:tcPr>
            <w:tcW w:w="680" w:type="dxa"/>
            <w:noWrap/>
            <w:hideMark/>
          </w:tcPr>
          <w:p w14:paraId="38FBEB73" w14:textId="77777777" w:rsidR="00FF4E31" w:rsidRPr="00FF4E31" w:rsidRDefault="00FF4E31"/>
        </w:tc>
        <w:tc>
          <w:tcPr>
            <w:tcW w:w="660" w:type="dxa"/>
            <w:noWrap/>
            <w:hideMark/>
          </w:tcPr>
          <w:p w14:paraId="3384779D" w14:textId="77777777" w:rsidR="00FF4E31" w:rsidRPr="00FF4E31" w:rsidRDefault="00FF4E31"/>
        </w:tc>
        <w:tc>
          <w:tcPr>
            <w:tcW w:w="640" w:type="dxa"/>
            <w:noWrap/>
            <w:hideMark/>
          </w:tcPr>
          <w:p w14:paraId="7BED9DE5" w14:textId="77777777" w:rsidR="00FF4E31" w:rsidRPr="00FF4E31" w:rsidRDefault="00FF4E31"/>
        </w:tc>
        <w:tc>
          <w:tcPr>
            <w:tcW w:w="680" w:type="dxa"/>
            <w:noWrap/>
            <w:hideMark/>
          </w:tcPr>
          <w:p w14:paraId="65CF4E8E" w14:textId="77777777" w:rsidR="00FF4E31" w:rsidRPr="00FF4E31" w:rsidRDefault="00FF4E31"/>
        </w:tc>
        <w:tc>
          <w:tcPr>
            <w:tcW w:w="620" w:type="dxa"/>
            <w:noWrap/>
            <w:hideMark/>
          </w:tcPr>
          <w:p w14:paraId="5D057ADF" w14:textId="77777777" w:rsidR="00FF4E31" w:rsidRPr="00FF4E31" w:rsidRDefault="00FF4E31"/>
        </w:tc>
        <w:tc>
          <w:tcPr>
            <w:tcW w:w="680" w:type="dxa"/>
            <w:noWrap/>
            <w:hideMark/>
          </w:tcPr>
          <w:p w14:paraId="36479C52" w14:textId="77777777" w:rsidR="00FF4E31" w:rsidRPr="00FF4E31" w:rsidRDefault="00FF4E31"/>
        </w:tc>
        <w:tc>
          <w:tcPr>
            <w:tcW w:w="640" w:type="dxa"/>
            <w:noWrap/>
            <w:hideMark/>
          </w:tcPr>
          <w:p w14:paraId="7444D16C" w14:textId="77777777" w:rsidR="00FF4E31" w:rsidRPr="00FF4E31" w:rsidRDefault="00FF4E31"/>
        </w:tc>
        <w:tc>
          <w:tcPr>
            <w:tcW w:w="602" w:type="dxa"/>
            <w:noWrap/>
            <w:hideMark/>
          </w:tcPr>
          <w:p w14:paraId="0F23220F" w14:textId="77777777" w:rsidR="00FF4E31" w:rsidRPr="00FF4E31" w:rsidRDefault="00FF4E31"/>
        </w:tc>
        <w:tc>
          <w:tcPr>
            <w:tcW w:w="640" w:type="dxa"/>
            <w:noWrap/>
            <w:hideMark/>
          </w:tcPr>
          <w:p w14:paraId="51DE5CCF" w14:textId="77777777" w:rsidR="00FF4E31" w:rsidRPr="00FF4E31" w:rsidRDefault="00FF4E31"/>
        </w:tc>
        <w:tc>
          <w:tcPr>
            <w:tcW w:w="640" w:type="dxa"/>
            <w:noWrap/>
            <w:hideMark/>
          </w:tcPr>
          <w:p w14:paraId="5A9B565A" w14:textId="77777777" w:rsidR="00FF4E31" w:rsidRPr="00FF4E31" w:rsidRDefault="00FF4E31">
            <w:r w:rsidRPr="00FF4E31">
              <w:t>x</w:t>
            </w:r>
          </w:p>
        </w:tc>
        <w:tc>
          <w:tcPr>
            <w:tcW w:w="640" w:type="dxa"/>
            <w:noWrap/>
            <w:hideMark/>
          </w:tcPr>
          <w:p w14:paraId="144C9CC8" w14:textId="77777777" w:rsidR="00FF4E31" w:rsidRPr="00FF4E31" w:rsidRDefault="00FF4E31"/>
        </w:tc>
      </w:tr>
      <w:tr w:rsidR="00FF4E31" w:rsidRPr="00FF4E31" w14:paraId="3AE6D04E" w14:textId="77777777" w:rsidTr="00FF4E31">
        <w:trPr>
          <w:trHeight w:val="288"/>
        </w:trPr>
        <w:tc>
          <w:tcPr>
            <w:tcW w:w="960" w:type="dxa"/>
            <w:noWrap/>
            <w:hideMark/>
          </w:tcPr>
          <w:p w14:paraId="3116D16A" w14:textId="77777777" w:rsidR="00FF4E31" w:rsidRPr="00FF4E31" w:rsidRDefault="00FF4E31">
            <w:r w:rsidRPr="00FF4E31">
              <w:t>TC-27</w:t>
            </w:r>
          </w:p>
        </w:tc>
        <w:tc>
          <w:tcPr>
            <w:tcW w:w="620" w:type="dxa"/>
            <w:noWrap/>
            <w:hideMark/>
          </w:tcPr>
          <w:p w14:paraId="536CA094" w14:textId="77777777" w:rsidR="00FF4E31" w:rsidRPr="00FF4E31" w:rsidRDefault="00FF4E31"/>
        </w:tc>
        <w:tc>
          <w:tcPr>
            <w:tcW w:w="680" w:type="dxa"/>
            <w:noWrap/>
            <w:hideMark/>
          </w:tcPr>
          <w:p w14:paraId="09593C23" w14:textId="77777777" w:rsidR="00FF4E31" w:rsidRPr="00FF4E31" w:rsidRDefault="00FF4E31"/>
        </w:tc>
        <w:tc>
          <w:tcPr>
            <w:tcW w:w="640" w:type="dxa"/>
            <w:noWrap/>
            <w:hideMark/>
          </w:tcPr>
          <w:p w14:paraId="3F64D38C" w14:textId="77777777" w:rsidR="00FF4E31" w:rsidRPr="00FF4E31" w:rsidRDefault="00FF4E31"/>
        </w:tc>
        <w:tc>
          <w:tcPr>
            <w:tcW w:w="680" w:type="dxa"/>
            <w:noWrap/>
            <w:hideMark/>
          </w:tcPr>
          <w:p w14:paraId="1A146A9E" w14:textId="77777777" w:rsidR="00FF4E31" w:rsidRPr="00FF4E31" w:rsidRDefault="00FF4E31"/>
        </w:tc>
        <w:tc>
          <w:tcPr>
            <w:tcW w:w="660" w:type="dxa"/>
            <w:noWrap/>
            <w:hideMark/>
          </w:tcPr>
          <w:p w14:paraId="1C4AF130" w14:textId="77777777" w:rsidR="00FF4E31" w:rsidRPr="00FF4E31" w:rsidRDefault="00FF4E31"/>
        </w:tc>
        <w:tc>
          <w:tcPr>
            <w:tcW w:w="640" w:type="dxa"/>
            <w:noWrap/>
            <w:hideMark/>
          </w:tcPr>
          <w:p w14:paraId="0213845A" w14:textId="77777777" w:rsidR="00FF4E31" w:rsidRPr="00FF4E31" w:rsidRDefault="00FF4E31"/>
        </w:tc>
        <w:tc>
          <w:tcPr>
            <w:tcW w:w="680" w:type="dxa"/>
            <w:noWrap/>
            <w:hideMark/>
          </w:tcPr>
          <w:p w14:paraId="41C90FDE" w14:textId="77777777" w:rsidR="00FF4E31" w:rsidRPr="00FF4E31" w:rsidRDefault="00FF4E31"/>
        </w:tc>
        <w:tc>
          <w:tcPr>
            <w:tcW w:w="620" w:type="dxa"/>
            <w:noWrap/>
            <w:hideMark/>
          </w:tcPr>
          <w:p w14:paraId="597280B4" w14:textId="77777777" w:rsidR="00FF4E31" w:rsidRPr="00FF4E31" w:rsidRDefault="00FF4E31"/>
        </w:tc>
        <w:tc>
          <w:tcPr>
            <w:tcW w:w="680" w:type="dxa"/>
            <w:noWrap/>
            <w:hideMark/>
          </w:tcPr>
          <w:p w14:paraId="18C06E0F" w14:textId="77777777" w:rsidR="00FF4E31" w:rsidRPr="00FF4E31" w:rsidRDefault="00FF4E31"/>
        </w:tc>
        <w:tc>
          <w:tcPr>
            <w:tcW w:w="640" w:type="dxa"/>
            <w:noWrap/>
            <w:hideMark/>
          </w:tcPr>
          <w:p w14:paraId="294AE1CF" w14:textId="77777777" w:rsidR="00FF4E31" w:rsidRPr="00FF4E31" w:rsidRDefault="00FF4E31"/>
        </w:tc>
        <w:tc>
          <w:tcPr>
            <w:tcW w:w="602" w:type="dxa"/>
            <w:noWrap/>
            <w:hideMark/>
          </w:tcPr>
          <w:p w14:paraId="38C58A0E" w14:textId="77777777" w:rsidR="00FF4E31" w:rsidRPr="00FF4E31" w:rsidRDefault="00FF4E31"/>
        </w:tc>
        <w:tc>
          <w:tcPr>
            <w:tcW w:w="640" w:type="dxa"/>
            <w:noWrap/>
            <w:hideMark/>
          </w:tcPr>
          <w:p w14:paraId="0D4E1C59" w14:textId="77777777" w:rsidR="00FF4E31" w:rsidRPr="00FF4E31" w:rsidRDefault="00FF4E31"/>
        </w:tc>
        <w:tc>
          <w:tcPr>
            <w:tcW w:w="640" w:type="dxa"/>
            <w:noWrap/>
            <w:hideMark/>
          </w:tcPr>
          <w:p w14:paraId="08A22CF8" w14:textId="77777777" w:rsidR="00FF4E31" w:rsidRPr="00FF4E31" w:rsidRDefault="00FF4E31"/>
        </w:tc>
        <w:tc>
          <w:tcPr>
            <w:tcW w:w="640" w:type="dxa"/>
            <w:noWrap/>
            <w:hideMark/>
          </w:tcPr>
          <w:p w14:paraId="50A3E721" w14:textId="77777777" w:rsidR="00FF4E31" w:rsidRPr="00FF4E31" w:rsidRDefault="00FF4E31">
            <w:r w:rsidRPr="00FF4E31">
              <w:t>x</w:t>
            </w:r>
          </w:p>
        </w:tc>
      </w:tr>
      <w:tr w:rsidR="00FF4E31" w:rsidRPr="00FF4E31" w14:paraId="00AB7B57" w14:textId="77777777" w:rsidTr="00FF4E31">
        <w:trPr>
          <w:trHeight w:val="288"/>
        </w:trPr>
        <w:tc>
          <w:tcPr>
            <w:tcW w:w="960" w:type="dxa"/>
            <w:noWrap/>
            <w:hideMark/>
          </w:tcPr>
          <w:p w14:paraId="43D208B7" w14:textId="77777777" w:rsidR="00FF4E31" w:rsidRPr="00FF4E31" w:rsidRDefault="00FF4E31">
            <w:r w:rsidRPr="00FF4E31">
              <w:t>TC-28</w:t>
            </w:r>
          </w:p>
        </w:tc>
        <w:tc>
          <w:tcPr>
            <w:tcW w:w="620" w:type="dxa"/>
            <w:noWrap/>
            <w:hideMark/>
          </w:tcPr>
          <w:p w14:paraId="6BA54026" w14:textId="77777777" w:rsidR="00FF4E31" w:rsidRPr="00FF4E31" w:rsidRDefault="00FF4E31"/>
        </w:tc>
        <w:tc>
          <w:tcPr>
            <w:tcW w:w="680" w:type="dxa"/>
            <w:noWrap/>
            <w:hideMark/>
          </w:tcPr>
          <w:p w14:paraId="3D9AF2AF" w14:textId="77777777" w:rsidR="00FF4E31" w:rsidRPr="00FF4E31" w:rsidRDefault="00FF4E31"/>
        </w:tc>
        <w:tc>
          <w:tcPr>
            <w:tcW w:w="640" w:type="dxa"/>
            <w:noWrap/>
            <w:hideMark/>
          </w:tcPr>
          <w:p w14:paraId="7C5CE73B" w14:textId="77777777" w:rsidR="00FF4E31" w:rsidRPr="00FF4E31" w:rsidRDefault="00FF4E31"/>
        </w:tc>
        <w:tc>
          <w:tcPr>
            <w:tcW w:w="680" w:type="dxa"/>
            <w:noWrap/>
            <w:hideMark/>
          </w:tcPr>
          <w:p w14:paraId="131FC377" w14:textId="77777777" w:rsidR="00FF4E31" w:rsidRPr="00FF4E31" w:rsidRDefault="00FF4E31"/>
        </w:tc>
        <w:tc>
          <w:tcPr>
            <w:tcW w:w="660" w:type="dxa"/>
            <w:noWrap/>
            <w:hideMark/>
          </w:tcPr>
          <w:p w14:paraId="449A579D" w14:textId="77777777" w:rsidR="00FF4E31" w:rsidRPr="00FF4E31" w:rsidRDefault="00FF4E31"/>
        </w:tc>
        <w:tc>
          <w:tcPr>
            <w:tcW w:w="640" w:type="dxa"/>
            <w:noWrap/>
            <w:hideMark/>
          </w:tcPr>
          <w:p w14:paraId="70200264" w14:textId="77777777" w:rsidR="00FF4E31" w:rsidRPr="00FF4E31" w:rsidRDefault="00FF4E31"/>
        </w:tc>
        <w:tc>
          <w:tcPr>
            <w:tcW w:w="680" w:type="dxa"/>
            <w:noWrap/>
            <w:hideMark/>
          </w:tcPr>
          <w:p w14:paraId="1708A6CC" w14:textId="77777777" w:rsidR="00FF4E31" w:rsidRPr="00FF4E31" w:rsidRDefault="00FF4E31"/>
        </w:tc>
        <w:tc>
          <w:tcPr>
            <w:tcW w:w="620" w:type="dxa"/>
            <w:noWrap/>
            <w:hideMark/>
          </w:tcPr>
          <w:p w14:paraId="41F3AC50" w14:textId="77777777" w:rsidR="00FF4E31" w:rsidRPr="00FF4E31" w:rsidRDefault="00FF4E31"/>
        </w:tc>
        <w:tc>
          <w:tcPr>
            <w:tcW w:w="680" w:type="dxa"/>
            <w:noWrap/>
            <w:hideMark/>
          </w:tcPr>
          <w:p w14:paraId="3C26487D" w14:textId="77777777" w:rsidR="00FF4E31" w:rsidRPr="00FF4E31" w:rsidRDefault="00FF4E31"/>
        </w:tc>
        <w:tc>
          <w:tcPr>
            <w:tcW w:w="640" w:type="dxa"/>
            <w:noWrap/>
            <w:hideMark/>
          </w:tcPr>
          <w:p w14:paraId="23B7AB91" w14:textId="77777777" w:rsidR="00FF4E31" w:rsidRPr="00FF4E31" w:rsidRDefault="00FF4E31"/>
        </w:tc>
        <w:tc>
          <w:tcPr>
            <w:tcW w:w="602" w:type="dxa"/>
            <w:noWrap/>
            <w:hideMark/>
          </w:tcPr>
          <w:p w14:paraId="583DB071" w14:textId="77777777" w:rsidR="00FF4E31" w:rsidRPr="00FF4E31" w:rsidRDefault="00FF4E31"/>
        </w:tc>
        <w:tc>
          <w:tcPr>
            <w:tcW w:w="640" w:type="dxa"/>
            <w:noWrap/>
            <w:hideMark/>
          </w:tcPr>
          <w:p w14:paraId="51A6C5ED" w14:textId="77777777" w:rsidR="00FF4E31" w:rsidRPr="00FF4E31" w:rsidRDefault="00FF4E31"/>
        </w:tc>
        <w:tc>
          <w:tcPr>
            <w:tcW w:w="640" w:type="dxa"/>
            <w:noWrap/>
            <w:hideMark/>
          </w:tcPr>
          <w:p w14:paraId="0603FE00" w14:textId="77777777" w:rsidR="00FF4E31" w:rsidRPr="00FF4E31" w:rsidRDefault="00FF4E31"/>
        </w:tc>
        <w:tc>
          <w:tcPr>
            <w:tcW w:w="640" w:type="dxa"/>
            <w:noWrap/>
            <w:hideMark/>
          </w:tcPr>
          <w:p w14:paraId="623404DD" w14:textId="77777777" w:rsidR="00FF4E31" w:rsidRPr="00FF4E31" w:rsidRDefault="00FF4E31">
            <w:r w:rsidRPr="00FF4E31">
              <w:t>x</w:t>
            </w:r>
          </w:p>
        </w:tc>
      </w:tr>
      <w:tr w:rsidR="00FF4E31" w:rsidRPr="00FF4E31" w14:paraId="2C0E6E39" w14:textId="77777777" w:rsidTr="00FF4E31">
        <w:trPr>
          <w:trHeight w:val="288"/>
        </w:trPr>
        <w:tc>
          <w:tcPr>
            <w:tcW w:w="960" w:type="dxa"/>
            <w:noWrap/>
            <w:hideMark/>
          </w:tcPr>
          <w:p w14:paraId="4DA75F0B" w14:textId="77777777" w:rsidR="00FF4E31" w:rsidRPr="00FF4E31" w:rsidRDefault="00FF4E31">
            <w:r w:rsidRPr="00FF4E31">
              <w:t>TC-29</w:t>
            </w:r>
          </w:p>
        </w:tc>
        <w:tc>
          <w:tcPr>
            <w:tcW w:w="620" w:type="dxa"/>
            <w:noWrap/>
            <w:hideMark/>
          </w:tcPr>
          <w:p w14:paraId="28F609CE" w14:textId="77777777" w:rsidR="00FF4E31" w:rsidRPr="00FF4E31" w:rsidRDefault="00FF4E31"/>
        </w:tc>
        <w:tc>
          <w:tcPr>
            <w:tcW w:w="680" w:type="dxa"/>
            <w:noWrap/>
            <w:hideMark/>
          </w:tcPr>
          <w:p w14:paraId="01E2FCDB" w14:textId="77777777" w:rsidR="00FF4E31" w:rsidRPr="00FF4E31" w:rsidRDefault="00FF4E31"/>
        </w:tc>
        <w:tc>
          <w:tcPr>
            <w:tcW w:w="640" w:type="dxa"/>
            <w:noWrap/>
            <w:hideMark/>
          </w:tcPr>
          <w:p w14:paraId="7C0B08F0" w14:textId="77777777" w:rsidR="00FF4E31" w:rsidRPr="00FF4E31" w:rsidRDefault="00FF4E31"/>
        </w:tc>
        <w:tc>
          <w:tcPr>
            <w:tcW w:w="680" w:type="dxa"/>
            <w:noWrap/>
            <w:hideMark/>
          </w:tcPr>
          <w:p w14:paraId="4E62E5E9" w14:textId="77777777" w:rsidR="00FF4E31" w:rsidRPr="00FF4E31" w:rsidRDefault="00FF4E31"/>
        </w:tc>
        <w:tc>
          <w:tcPr>
            <w:tcW w:w="660" w:type="dxa"/>
            <w:noWrap/>
            <w:hideMark/>
          </w:tcPr>
          <w:p w14:paraId="431AFCD4" w14:textId="77777777" w:rsidR="00FF4E31" w:rsidRPr="00FF4E31" w:rsidRDefault="00FF4E31"/>
        </w:tc>
        <w:tc>
          <w:tcPr>
            <w:tcW w:w="640" w:type="dxa"/>
            <w:noWrap/>
            <w:hideMark/>
          </w:tcPr>
          <w:p w14:paraId="7D621B0B" w14:textId="77777777" w:rsidR="00FF4E31" w:rsidRPr="00FF4E31" w:rsidRDefault="00FF4E31"/>
        </w:tc>
        <w:tc>
          <w:tcPr>
            <w:tcW w:w="680" w:type="dxa"/>
            <w:noWrap/>
            <w:hideMark/>
          </w:tcPr>
          <w:p w14:paraId="37B46085" w14:textId="77777777" w:rsidR="00FF4E31" w:rsidRPr="00FF4E31" w:rsidRDefault="00FF4E31"/>
        </w:tc>
        <w:tc>
          <w:tcPr>
            <w:tcW w:w="620" w:type="dxa"/>
            <w:noWrap/>
            <w:hideMark/>
          </w:tcPr>
          <w:p w14:paraId="1DE79AF8" w14:textId="77777777" w:rsidR="00FF4E31" w:rsidRPr="00FF4E31" w:rsidRDefault="00FF4E31"/>
        </w:tc>
        <w:tc>
          <w:tcPr>
            <w:tcW w:w="680" w:type="dxa"/>
            <w:noWrap/>
            <w:hideMark/>
          </w:tcPr>
          <w:p w14:paraId="5930EEF7" w14:textId="77777777" w:rsidR="00FF4E31" w:rsidRPr="00FF4E31" w:rsidRDefault="00FF4E31"/>
        </w:tc>
        <w:tc>
          <w:tcPr>
            <w:tcW w:w="640" w:type="dxa"/>
            <w:noWrap/>
            <w:hideMark/>
          </w:tcPr>
          <w:p w14:paraId="454C4F86" w14:textId="77777777" w:rsidR="00FF4E31" w:rsidRPr="00FF4E31" w:rsidRDefault="00FF4E31"/>
        </w:tc>
        <w:tc>
          <w:tcPr>
            <w:tcW w:w="602" w:type="dxa"/>
            <w:noWrap/>
            <w:hideMark/>
          </w:tcPr>
          <w:p w14:paraId="1B93A0B2" w14:textId="77777777" w:rsidR="00FF4E31" w:rsidRPr="00FF4E31" w:rsidRDefault="00FF4E31"/>
        </w:tc>
        <w:tc>
          <w:tcPr>
            <w:tcW w:w="640" w:type="dxa"/>
            <w:noWrap/>
            <w:hideMark/>
          </w:tcPr>
          <w:p w14:paraId="09889E6A" w14:textId="77777777" w:rsidR="00FF4E31" w:rsidRPr="00FF4E31" w:rsidRDefault="00FF4E31"/>
        </w:tc>
        <w:tc>
          <w:tcPr>
            <w:tcW w:w="640" w:type="dxa"/>
            <w:noWrap/>
            <w:hideMark/>
          </w:tcPr>
          <w:p w14:paraId="59320280" w14:textId="77777777" w:rsidR="00FF4E31" w:rsidRPr="00FF4E31" w:rsidRDefault="00FF4E31"/>
        </w:tc>
        <w:tc>
          <w:tcPr>
            <w:tcW w:w="640" w:type="dxa"/>
            <w:noWrap/>
            <w:hideMark/>
          </w:tcPr>
          <w:p w14:paraId="6E96D8F7" w14:textId="77777777" w:rsidR="00FF4E31" w:rsidRPr="00FF4E31" w:rsidRDefault="00FF4E31">
            <w:r w:rsidRPr="00FF4E31">
              <w:t>x</w:t>
            </w:r>
          </w:p>
        </w:tc>
      </w:tr>
      <w:tr w:rsidR="00FF4E31" w:rsidRPr="00FF4E31" w14:paraId="64141470" w14:textId="77777777" w:rsidTr="00FF4E31">
        <w:trPr>
          <w:trHeight w:val="288"/>
        </w:trPr>
        <w:tc>
          <w:tcPr>
            <w:tcW w:w="960" w:type="dxa"/>
            <w:noWrap/>
            <w:hideMark/>
          </w:tcPr>
          <w:p w14:paraId="40A7492A" w14:textId="77777777" w:rsidR="00FF4E31" w:rsidRPr="00FF4E31" w:rsidRDefault="00FF4E31">
            <w:r w:rsidRPr="00FF4E31">
              <w:t>TC-30</w:t>
            </w:r>
          </w:p>
        </w:tc>
        <w:tc>
          <w:tcPr>
            <w:tcW w:w="620" w:type="dxa"/>
            <w:noWrap/>
            <w:hideMark/>
          </w:tcPr>
          <w:p w14:paraId="6CAE9C88" w14:textId="77777777" w:rsidR="00FF4E31" w:rsidRPr="00FF4E31" w:rsidRDefault="00FF4E31"/>
        </w:tc>
        <w:tc>
          <w:tcPr>
            <w:tcW w:w="680" w:type="dxa"/>
            <w:noWrap/>
            <w:hideMark/>
          </w:tcPr>
          <w:p w14:paraId="01B80A2A" w14:textId="77777777" w:rsidR="00FF4E31" w:rsidRPr="00FF4E31" w:rsidRDefault="00FF4E31"/>
        </w:tc>
        <w:tc>
          <w:tcPr>
            <w:tcW w:w="640" w:type="dxa"/>
            <w:noWrap/>
            <w:hideMark/>
          </w:tcPr>
          <w:p w14:paraId="0C6AB15F" w14:textId="77777777" w:rsidR="00FF4E31" w:rsidRPr="00FF4E31" w:rsidRDefault="00FF4E31"/>
        </w:tc>
        <w:tc>
          <w:tcPr>
            <w:tcW w:w="680" w:type="dxa"/>
            <w:noWrap/>
            <w:hideMark/>
          </w:tcPr>
          <w:p w14:paraId="74234142" w14:textId="77777777" w:rsidR="00FF4E31" w:rsidRPr="00FF4E31" w:rsidRDefault="00FF4E31"/>
        </w:tc>
        <w:tc>
          <w:tcPr>
            <w:tcW w:w="660" w:type="dxa"/>
            <w:noWrap/>
            <w:hideMark/>
          </w:tcPr>
          <w:p w14:paraId="078B7735" w14:textId="77777777" w:rsidR="00FF4E31" w:rsidRPr="00FF4E31" w:rsidRDefault="00FF4E31"/>
        </w:tc>
        <w:tc>
          <w:tcPr>
            <w:tcW w:w="640" w:type="dxa"/>
            <w:noWrap/>
            <w:hideMark/>
          </w:tcPr>
          <w:p w14:paraId="0C68E8B9" w14:textId="77777777" w:rsidR="00FF4E31" w:rsidRPr="00FF4E31" w:rsidRDefault="00FF4E31"/>
        </w:tc>
        <w:tc>
          <w:tcPr>
            <w:tcW w:w="680" w:type="dxa"/>
            <w:noWrap/>
            <w:hideMark/>
          </w:tcPr>
          <w:p w14:paraId="2FB4CB16" w14:textId="77777777" w:rsidR="00FF4E31" w:rsidRPr="00FF4E31" w:rsidRDefault="00FF4E31"/>
        </w:tc>
        <w:tc>
          <w:tcPr>
            <w:tcW w:w="620" w:type="dxa"/>
            <w:noWrap/>
            <w:hideMark/>
          </w:tcPr>
          <w:p w14:paraId="45DFE894" w14:textId="77777777" w:rsidR="00FF4E31" w:rsidRPr="00FF4E31" w:rsidRDefault="00FF4E31"/>
        </w:tc>
        <w:tc>
          <w:tcPr>
            <w:tcW w:w="680" w:type="dxa"/>
            <w:noWrap/>
            <w:hideMark/>
          </w:tcPr>
          <w:p w14:paraId="39EA4A96" w14:textId="77777777" w:rsidR="00FF4E31" w:rsidRPr="00FF4E31" w:rsidRDefault="00FF4E31"/>
        </w:tc>
        <w:tc>
          <w:tcPr>
            <w:tcW w:w="640" w:type="dxa"/>
            <w:noWrap/>
            <w:hideMark/>
          </w:tcPr>
          <w:p w14:paraId="6C3C27A5" w14:textId="77777777" w:rsidR="00FF4E31" w:rsidRPr="00FF4E31" w:rsidRDefault="00FF4E31"/>
        </w:tc>
        <w:tc>
          <w:tcPr>
            <w:tcW w:w="602" w:type="dxa"/>
            <w:noWrap/>
            <w:hideMark/>
          </w:tcPr>
          <w:p w14:paraId="5AC9C5E6" w14:textId="77777777" w:rsidR="00FF4E31" w:rsidRPr="00FF4E31" w:rsidRDefault="00FF4E31"/>
        </w:tc>
        <w:tc>
          <w:tcPr>
            <w:tcW w:w="640" w:type="dxa"/>
            <w:noWrap/>
            <w:hideMark/>
          </w:tcPr>
          <w:p w14:paraId="09B9E432" w14:textId="77777777" w:rsidR="00FF4E31" w:rsidRPr="00FF4E31" w:rsidRDefault="00FF4E31"/>
        </w:tc>
        <w:tc>
          <w:tcPr>
            <w:tcW w:w="640" w:type="dxa"/>
            <w:noWrap/>
            <w:hideMark/>
          </w:tcPr>
          <w:p w14:paraId="3B740B43" w14:textId="77777777" w:rsidR="00FF4E31" w:rsidRPr="00FF4E31" w:rsidRDefault="00FF4E31"/>
        </w:tc>
        <w:tc>
          <w:tcPr>
            <w:tcW w:w="640" w:type="dxa"/>
            <w:noWrap/>
            <w:hideMark/>
          </w:tcPr>
          <w:p w14:paraId="6DE0CC8C" w14:textId="77777777" w:rsidR="00FF4E31" w:rsidRPr="00FF4E31" w:rsidRDefault="00FF4E31">
            <w:r w:rsidRPr="00FF4E31">
              <w:t>x</w:t>
            </w:r>
          </w:p>
        </w:tc>
      </w:tr>
    </w:tbl>
    <w:p w14:paraId="7934FE0E" w14:textId="7160F702" w:rsidR="00FF4E31" w:rsidRPr="00FF4E31" w:rsidRDefault="00FF4E31" w:rsidP="00FF4E31">
      <w:r>
        <w:fldChar w:fldCharType="end"/>
      </w:r>
    </w:p>
    <w:sectPr w:rsidR="00FF4E31" w:rsidRPr="00FF4E31" w:rsidSect="0089714F">
      <w:footerReference w:type="default" r:id="rId17"/>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0CADA6" w14:textId="77777777" w:rsidR="00D27E41" w:rsidRDefault="00D27E41" w:rsidP="00C6554A">
      <w:pPr>
        <w:spacing w:before="0" w:after="0" w:line="240" w:lineRule="auto"/>
      </w:pPr>
      <w:r>
        <w:separator/>
      </w:r>
    </w:p>
  </w:endnote>
  <w:endnote w:type="continuationSeparator" w:id="0">
    <w:p w14:paraId="36665741" w14:textId="77777777" w:rsidR="00D27E41" w:rsidRDefault="00D27E4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712A5" w14:textId="77777777" w:rsidR="00CC445E" w:rsidRDefault="00CC445E">
    <w:pPr>
      <w:pStyle w:val="Voettekst"/>
    </w:pPr>
    <w:r>
      <w:rPr>
        <w:lang w:bidi="nl-NL"/>
      </w:rPr>
      <w:t xml:space="preserve">Pagina </w:t>
    </w:r>
    <w:r>
      <w:rPr>
        <w:lang w:bidi="nl-NL"/>
      </w:rPr>
      <w:fldChar w:fldCharType="begin"/>
    </w:r>
    <w:r>
      <w:rPr>
        <w:lang w:bidi="nl-NL"/>
      </w:rPr>
      <w:instrText xml:space="preserve"> PAGE  \* Arabic  \* MERGEFORMAT </w:instrText>
    </w:r>
    <w:r>
      <w:rPr>
        <w:lang w:bidi="nl-NL"/>
      </w:rPr>
      <w:fldChar w:fldCharType="separate"/>
    </w:r>
    <w:r>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C0CCE1" w14:textId="77777777" w:rsidR="00D27E41" w:rsidRDefault="00D27E41" w:rsidP="00C6554A">
      <w:pPr>
        <w:spacing w:before="0" w:after="0" w:line="240" w:lineRule="auto"/>
      </w:pPr>
      <w:r>
        <w:separator/>
      </w:r>
    </w:p>
  </w:footnote>
  <w:footnote w:type="continuationSeparator" w:id="0">
    <w:p w14:paraId="6992E3D1" w14:textId="77777777" w:rsidR="00D27E41" w:rsidRDefault="00D27E4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427C14"/>
    <w:multiLevelType w:val="hybridMultilevel"/>
    <w:tmpl w:val="1D244F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9634976"/>
    <w:multiLevelType w:val="hybridMultilevel"/>
    <w:tmpl w:val="0E4261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7D86629"/>
    <w:multiLevelType w:val="hybridMultilevel"/>
    <w:tmpl w:val="21980C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81D57A2"/>
    <w:multiLevelType w:val="hybridMultilevel"/>
    <w:tmpl w:val="434C2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C6B783A"/>
    <w:multiLevelType w:val="hybridMultilevel"/>
    <w:tmpl w:val="ED6CD0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FD275FA"/>
    <w:multiLevelType w:val="hybridMultilevel"/>
    <w:tmpl w:val="584A6C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08E7961"/>
    <w:multiLevelType w:val="hybridMultilevel"/>
    <w:tmpl w:val="736463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065818"/>
    <w:multiLevelType w:val="hybridMultilevel"/>
    <w:tmpl w:val="8D5C89DC"/>
    <w:lvl w:ilvl="0" w:tplc="1284CCB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5787202"/>
    <w:multiLevelType w:val="hybridMultilevel"/>
    <w:tmpl w:val="8A267E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A99401C"/>
    <w:multiLevelType w:val="hybridMultilevel"/>
    <w:tmpl w:val="73D651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6CE1D97"/>
    <w:multiLevelType w:val="hybridMultilevel"/>
    <w:tmpl w:val="729641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9ED3A9F"/>
    <w:multiLevelType w:val="hybridMultilevel"/>
    <w:tmpl w:val="94A2B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172AA1"/>
    <w:multiLevelType w:val="hybridMultilevel"/>
    <w:tmpl w:val="BAAABF30"/>
    <w:lvl w:ilvl="0" w:tplc="007CE1C4">
      <w:numFmt w:val="bullet"/>
      <w:lvlText w:val="-"/>
      <w:lvlJc w:val="left"/>
      <w:pPr>
        <w:ind w:left="720" w:hanging="360"/>
      </w:pPr>
      <w:rPr>
        <w:rFonts w:ascii="Constantia" w:eastAsiaTheme="minorHAnsi" w:hAnsi="Constant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7D0F12"/>
    <w:multiLevelType w:val="hybridMultilevel"/>
    <w:tmpl w:val="B344D4E8"/>
    <w:lvl w:ilvl="0" w:tplc="FFECCD90">
      <w:numFmt w:val="bullet"/>
      <w:lvlText w:val="-"/>
      <w:lvlJc w:val="left"/>
      <w:pPr>
        <w:ind w:left="1800" w:hanging="360"/>
      </w:pPr>
      <w:rPr>
        <w:rFonts w:ascii="Constantia" w:eastAsiaTheme="minorHAnsi" w:hAnsi="Constantia" w:cstheme="minorBidi"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7" w15:restartNumberingAfterBreak="0">
    <w:nsid w:val="5DBB1095"/>
    <w:multiLevelType w:val="hybridMultilevel"/>
    <w:tmpl w:val="CE3C90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1570762"/>
    <w:multiLevelType w:val="hybridMultilevel"/>
    <w:tmpl w:val="9ACE5E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21A56A0"/>
    <w:multiLevelType w:val="hybridMultilevel"/>
    <w:tmpl w:val="F8A2E6D8"/>
    <w:lvl w:ilvl="0" w:tplc="4C442D3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505347E"/>
    <w:multiLevelType w:val="hybridMultilevel"/>
    <w:tmpl w:val="40B278E6"/>
    <w:lvl w:ilvl="0" w:tplc="2826A81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66CC721D"/>
    <w:multiLevelType w:val="hybridMultilevel"/>
    <w:tmpl w:val="965845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76A0A24"/>
    <w:multiLevelType w:val="hybridMultilevel"/>
    <w:tmpl w:val="435805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2D36307"/>
    <w:multiLevelType w:val="hybridMultilevel"/>
    <w:tmpl w:val="0D0CEB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3F26C36"/>
    <w:multiLevelType w:val="hybridMultilevel"/>
    <w:tmpl w:val="82AED9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D091499"/>
    <w:multiLevelType w:val="hybridMultilevel"/>
    <w:tmpl w:val="F39064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23"/>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6"/>
  </w:num>
  <w:num w:numId="17">
    <w:abstractNumId w:val="28"/>
  </w:num>
  <w:num w:numId="18">
    <w:abstractNumId w:val="16"/>
  </w:num>
  <w:num w:numId="19">
    <w:abstractNumId w:val="25"/>
  </w:num>
  <w:num w:numId="20">
    <w:abstractNumId w:val="34"/>
  </w:num>
  <w:num w:numId="21">
    <w:abstractNumId w:val="12"/>
  </w:num>
  <w:num w:numId="22">
    <w:abstractNumId w:val="29"/>
  </w:num>
  <w:num w:numId="23">
    <w:abstractNumId w:val="30"/>
  </w:num>
  <w:num w:numId="24">
    <w:abstractNumId w:val="19"/>
  </w:num>
  <w:num w:numId="25">
    <w:abstractNumId w:val="21"/>
  </w:num>
  <w:num w:numId="26">
    <w:abstractNumId w:val="17"/>
  </w:num>
  <w:num w:numId="27">
    <w:abstractNumId w:val="18"/>
  </w:num>
  <w:num w:numId="28">
    <w:abstractNumId w:val="20"/>
  </w:num>
  <w:num w:numId="29">
    <w:abstractNumId w:val="35"/>
  </w:num>
  <w:num w:numId="30">
    <w:abstractNumId w:val="14"/>
  </w:num>
  <w:num w:numId="31">
    <w:abstractNumId w:val="33"/>
  </w:num>
  <w:num w:numId="32">
    <w:abstractNumId w:val="31"/>
  </w:num>
  <w:num w:numId="33">
    <w:abstractNumId w:val="24"/>
  </w:num>
  <w:num w:numId="34">
    <w:abstractNumId w:val="27"/>
  </w:num>
  <w:num w:numId="35">
    <w:abstractNumId w:val="11"/>
  </w:num>
  <w:num w:numId="36">
    <w:abstractNumId w:val="15"/>
  </w:num>
  <w:num w:numId="37">
    <w:abstractNumId w:val="22"/>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EBE"/>
    <w:rsid w:val="00026B81"/>
    <w:rsid w:val="000E005E"/>
    <w:rsid w:val="00154D95"/>
    <w:rsid w:val="002554CD"/>
    <w:rsid w:val="00293B83"/>
    <w:rsid w:val="002B4294"/>
    <w:rsid w:val="002E3834"/>
    <w:rsid w:val="00333D0D"/>
    <w:rsid w:val="003C5C00"/>
    <w:rsid w:val="003E6C35"/>
    <w:rsid w:val="00454443"/>
    <w:rsid w:val="00486EE9"/>
    <w:rsid w:val="004C049F"/>
    <w:rsid w:val="004C2646"/>
    <w:rsid w:val="005000E2"/>
    <w:rsid w:val="00507A18"/>
    <w:rsid w:val="0062099E"/>
    <w:rsid w:val="006A209E"/>
    <w:rsid w:val="006A3CE7"/>
    <w:rsid w:val="007B0547"/>
    <w:rsid w:val="008661F0"/>
    <w:rsid w:val="0089714F"/>
    <w:rsid w:val="008F7DDF"/>
    <w:rsid w:val="00956A69"/>
    <w:rsid w:val="00B24700"/>
    <w:rsid w:val="00B87911"/>
    <w:rsid w:val="00B946C6"/>
    <w:rsid w:val="00BF1CC2"/>
    <w:rsid w:val="00BF68C5"/>
    <w:rsid w:val="00C34468"/>
    <w:rsid w:val="00C455D2"/>
    <w:rsid w:val="00C6554A"/>
    <w:rsid w:val="00CC0EBE"/>
    <w:rsid w:val="00CC445E"/>
    <w:rsid w:val="00D17593"/>
    <w:rsid w:val="00D27E41"/>
    <w:rsid w:val="00D4406F"/>
    <w:rsid w:val="00ED7C44"/>
    <w:rsid w:val="00F40602"/>
    <w:rsid w:val="00FF4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51651"/>
  <w15:chartTrackingRefBased/>
  <w15:docId w15:val="{3EE8E9C2-F9C6-44B6-B0F8-E71CC5D1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E6C35"/>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4">
    <w:name w:val="heading 4"/>
    <w:basedOn w:val="Standaard"/>
    <w:next w:val="Standaard"/>
    <w:link w:val="Kop4Char"/>
    <w:uiPriority w:val="9"/>
    <w:unhideWhenUsed/>
    <w:qFormat/>
    <w:rsid w:val="00D1759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Lijstalinea">
    <w:name w:val="List Paragraph"/>
    <w:basedOn w:val="Standaard"/>
    <w:uiPriority w:val="34"/>
    <w:unhideWhenUsed/>
    <w:qFormat/>
    <w:rsid w:val="00CC0EBE"/>
    <w:pPr>
      <w:ind w:left="720"/>
      <w:contextualSpacing/>
    </w:pPr>
  </w:style>
  <w:style w:type="table" w:styleId="Tabelraster">
    <w:name w:val="Table Grid"/>
    <w:basedOn w:val="Standaardtabel"/>
    <w:uiPriority w:val="39"/>
    <w:rsid w:val="00026B81"/>
    <w:pPr>
      <w:spacing w:before="0" w:after="0" w:line="240" w:lineRule="auto"/>
    </w:pPr>
    <w:rPr>
      <w:color w:val="auto"/>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454443"/>
    <w:pPr>
      <w:spacing w:before="0" w:after="0" w:line="240" w:lineRule="auto"/>
    </w:pPr>
    <w:rPr>
      <w:rFonts w:ascii="Verdana" w:hAnsi="Verdana"/>
      <w:color w:val="auto"/>
      <w:sz w:val="20"/>
    </w:rPr>
  </w:style>
  <w:style w:type="table" w:styleId="Rastertabel4">
    <w:name w:val="Grid Table 4"/>
    <w:basedOn w:val="Standaardtabel"/>
    <w:uiPriority w:val="49"/>
    <w:rsid w:val="00454443"/>
    <w:pPr>
      <w:spacing w:before="0" w:after="0" w:line="240" w:lineRule="auto"/>
    </w:pPr>
    <w:rPr>
      <w:color w:val="auto"/>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Kopvaninhoudsopgave">
    <w:name w:val="TOC Heading"/>
    <w:basedOn w:val="Kop1"/>
    <w:next w:val="Standaard"/>
    <w:uiPriority w:val="39"/>
    <w:unhideWhenUsed/>
    <w:qFormat/>
    <w:rsid w:val="00454443"/>
    <w:pPr>
      <w:spacing w:before="240" w:after="0" w:line="259" w:lineRule="auto"/>
      <w:contextualSpacing w:val="0"/>
      <w:outlineLvl w:val="9"/>
    </w:pPr>
    <w:rPr>
      <w:szCs w:val="32"/>
      <w:lang w:eastAsia="nl-NL"/>
    </w:rPr>
  </w:style>
  <w:style w:type="paragraph" w:styleId="Inhopg1">
    <w:name w:val="toc 1"/>
    <w:basedOn w:val="Standaard"/>
    <w:next w:val="Standaard"/>
    <w:autoRedefine/>
    <w:uiPriority w:val="39"/>
    <w:unhideWhenUsed/>
    <w:rsid w:val="00454443"/>
    <w:pPr>
      <w:spacing w:after="100"/>
    </w:pPr>
  </w:style>
  <w:style w:type="paragraph" w:styleId="Inhopg2">
    <w:name w:val="toc 2"/>
    <w:basedOn w:val="Standaard"/>
    <w:next w:val="Standaard"/>
    <w:autoRedefine/>
    <w:uiPriority w:val="39"/>
    <w:unhideWhenUsed/>
    <w:rsid w:val="00454443"/>
    <w:pPr>
      <w:spacing w:after="100"/>
      <w:ind w:left="220"/>
    </w:pPr>
  </w:style>
  <w:style w:type="paragraph" w:styleId="Inhopg3">
    <w:name w:val="toc 3"/>
    <w:basedOn w:val="Standaard"/>
    <w:next w:val="Standaard"/>
    <w:autoRedefine/>
    <w:uiPriority w:val="39"/>
    <w:unhideWhenUsed/>
    <w:rsid w:val="00454443"/>
    <w:pPr>
      <w:spacing w:after="100"/>
      <w:ind w:left="440"/>
    </w:pPr>
  </w:style>
  <w:style w:type="character" w:customStyle="1" w:styleId="Kop4Char">
    <w:name w:val="Kop 4 Char"/>
    <w:basedOn w:val="Standaardalinea-lettertype"/>
    <w:link w:val="Kop4"/>
    <w:uiPriority w:val="9"/>
    <w:rsid w:val="00D17593"/>
    <w:rPr>
      <w:rFonts w:asciiTheme="majorHAnsi" w:eastAsiaTheme="majorEastAsia" w:hAnsiTheme="majorHAnsi" w:cstheme="majorBidi"/>
      <w:i/>
      <w:iCs/>
      <w:color w:val="007789" w:themeColor="accent1" w:themeShade="BF"/>
    </w:rPr>
  </w:style>
  <w:style w:type="character" w:styleId="Onopgelostemelding">
    <w:name w:val="Unresolved Mention"/>
    <w:basedOn w:val="Standaardalinea-lettertype"/>
    <w:uiPriority w:val="99"/>
    <w:semiHidden/>
    <w:unhideWhenUsed/>
    <w:rsid w:val="00CC44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2136560">
      <w:bodyDiv w:val="1"/>
      <w:marLeft w:val="0"/>
      <w:marRight w:val="0"/>
      <w:marTop w:val="0"/>
      <w:marBottom w:val="0"/>
      <w:divBdr>
        <w:top w:val="none" w:sz="0" w:space="0" w:color="auto"/>
        <w:left w:val="none" w:sz="0" w:space="0" w:color="auto"/>
        <w:bottom w:val="none" w:sz="0" w:space="0" w:color="auto"/>
        <w:right w:val="none" w:sz="0" w:space="0" w:color="auto"/>
      </w:divBdr>
    </w:div>
    <w:div w:id="138649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Bert@gmail.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Bert@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NieuweMail@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ert@gmail.com" TargetMode="External"/><Relationship Id="rId5" Type="http://schemas.openxmlformats.org/officeDocument/2006/relationships/footnotes" Target="footnotes.xml"/><Relationship Id="rId15" Type="http://schemas.openxmlformats.org/officeDocument/2006/relationships/hyperlink" Target="mailto:Bert@gmail.com" TargetMode="External"/><Relationship Id="rId10" Type="http://schemas.openxmlformats.org/officeDocument/2006/relationships/hyperlink" Target="mailto:Bert@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Bert@gmail.com" TargetMode="External"/><Relationship Id="rId14" Type="http://schemas.openxmlformats.org/officeDocument/2006/relationships/hyperlink" Target="mailto:Bert@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uki\AppData\Roaming\Microsoft\Templates\Studieverslag%20met%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Studieverslag met foto.dotx</Template>
  <TotalTime>274</TotalTime>
  <Pages>18</Pages>
  <Words>2897</Words>
  <Characters>16519</Characters>
  <Application>Microsoft Office Word</Application>
  <DocSecurity>0</DocSecurity>
  <Lines>137</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Kotterink</dc:creator>
  <cp:keywords/>
  <dc:description/>
  <cp:lastModifiedBy>Matthijs Kotterink</cp:lastModifiedBy>
  <cp:revision>7</cp:revision>
  <dcterms:created xsi:type="dcterms:W3CDTF">2020-09-09T08:11:00Z</dcterms:created>
  <dcterms:modified xsi:type="dcterms:W3CDTF">2020-09-10T09:30:00Z</dcterms:modified>
</cp:coreProperties>
</file>